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FDF" w:rsidRDefault="0099282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75" type="#_x0000_t202" style="position:absolute;margin-left:72.9pt;margin-top:22.5pt;width:304.9pt;height:77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28sAIAAKs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" filled="f" stroked="f">
            <v:textbox inset="0,0,0,0">
              <w:txbxContent>
                <w:p w:rsidR="00FE35B8" w:rsidRPr="000023F0" w:rsidRDefault="000023F0" w:rsidP="000023F0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color w:val="B8D54D"/>
                      <w:sz w:val="52"/>
                      <w:szCs w:val="76"/>
                    </w:rPr>
                  </w:pPr>
                  <w:r>
                    <w:rPr>
                      <w:rFonts w:ascii="Georgia" w:hAnsi="Georgia" w:cs="Times New Roman"/>
                      <w:b/>
                      <w:color w:val="FFFFFF" w:themeColor="background1"/>
                      <w:sz w:val="52"/>
                      <w:szCs w:val="76"/>
                    </w:rPr>
                    <w:t xml:space="preserve">      </w:t>
                  </w:r>
                  <w:r w:rsidRPr="000023F0">
                    <w:rPr>
                      <w:rFonts w:ascii="Georgia" w:hAnsi="Georgia" w:cs="Times New Roman"/>
                      <w:b/>
                      <w:color w:val="FFFFFF" w:themeColor="background1"/>
                      <w:sz w:val="52"/>
                      <w:szCs w:val="76"/>
                    </w:rPr>
                    <w:t xml:space="preserve">Flint </w:t>
                  </w:r>
                  <w:r w:rsidRPr="000023F0">
                    <w:rPr>
                      <w:rFonts w:ascii="Georgia" w:hAnsi="Georgia" w:cs="Times New Roman"/>
                      <w:color w:val="B8D54D"/>
                      <w:sz w:val="52"/>
                      <w:szCs w:val="76"/>
                    </w:rPr>
                    <w:t>River</w:t>
                  </w:r>
                </w:p>
                <w:p w:rsidR="000023F0" w:rsidRPr="000023F0" w:rsidRDefault="000023F0" w:rsidP="000023F0">
                  <w:pPr>
                    <w:spacing w:after="0" w:line="240" w:lineRule="auto"/>
                    <w:jc w:val="center"/>
                    <w:rPr>
                      <w:rFonts w:ascii="Georgia" w:hAnsi="Georgia" w:cs="Times New Roman"/>
                      <w:b/>
                      <w:sz w:val="144"/>
                      <w:szCs w:val="76"/>
                    </w:rPr>
                  </w:pPr>
                  <w:r w:rsidRPr="000023F0">
                    <w:rPr>
                      <w:rFonts w:ascii="Georgia" w:hAnsi="Georgia" w:cs="Times New Roman"/>
                      <w:b/>
                      <w:color w:val="FFFFFF" w:themeColor="background1"/>
                      <w:sz w:val="52"/>
                      <w:szCs w:val="76"/>
                    </w:rPr>
                    <w:t>Watershed</w:t>
                  </w:r>
                  <w:r>
                    <w:rPr>
                      <w:rFonts w:ascii="Georgia" w:hAnsi="Georgia" w:cs="Times New Roman"/>
                      <w:b/>
                      <w:color w:val="FFFFFF" w:themeColor="background1"/>
                      <w:sz w:val="52"/>
                      <w:szCs w:val="76"/>
                    </w:rPr>
                    <w:t xml:space="preserve"> </w:t>
                  </w:r>
                  <w:r w:rsidRPr="000023F0">
                    <w:rPr>
                      <w:rFonts w:ascii="Georgia" w:hAnsi="Georgia" w:cs="Times New Roman"/>
                      <w:color w:val="B8D54D"/>
                      <w:sz w:val="52"/>
                      <w:szCs w:val="76"/>
                    </w:rPr>
                    <w:t>Coalition</w:t>
                  </w:r>
                </w:p>
              </w:txbxContent>
            </v:textbox>
          </v:shape>
        </w:pict>
      </w:r>
      <w:r>
        <w:rPr>
          <w:noProof/>
        </w:rPr>
        <w:pict>
          <v:group id="Group 63" o:spid="_x0000_s1074" style="position:absolute;margin-left:-6pt;margin-top:4pt;width:109.4pt;height:147pt;z-index:251710464" coordorigin="-121,-68" coordsize="2188,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">
            <v:shape id="Freeform 15" o:spid="_x0000_s1027" style="position:absolute;left:1116;top:-68;width:274;height:264;visibility:visible;mso-wrap-style:square;v-text-anchor:top" coordsize="5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GIMQA&#10;AADbAAAADwAAAGRycy9kb3ducmV2LnhtbESP0WrCQBRE3wv+w3KFvtVNUisas4qUltYXbU0/4DZ7&#10;TYLZuyG70fj3XaHg4zAzZ5hsPZhGnKlztWUF8SQCQVxYXXOp4Cd/f5qDcB5ZY2OZFFzJwXo1esgw&#10;1fbC33Q++FIECLsUFVTet6mUrqjIoJvYljh4R9sZ9EF2pdQdXgLcNDKJopk0WHNYqLCl14qK06E3&#10;CnKd5PtoO11g/NZ/7J6/sP8dZko9jofNEoSnwd/D/+1PrSB5gduX8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sRiDEAAAA2wAAAA8AAAAAAAAAAAAAAAAAmAIAAGRycy9k&#10;b3ducmV2LnhtbFBLBQYAAAAABAAEAPUAAACJAwAAAAA=&#10;" path="m30,c17,,5,8,2,21,,28,1,35,4,41v3,7,10,13,19,15c25,57,27,57,30,57v13,,24,-8,28,-21c59,29,59,22,56,17,52,9,46,3,37,1,35,,32,,30,e" fillcolor="#d9ebc2" stroked="f">
              <v:fill opacity="15163f"/>
              <v:path arrowok="t" o:connecttype="custom" o:connectlocs="139,0;9,97;19,190;107,259;139,264;269,167;260,79;172,5;139,0" o:connectangles="0,0,0,0,0,0,0,0,0"/>
            </v:shape>
            <v:shape id="Freeform 16" o:spid="_x0000_s1028" style="position:absolute;left:844;top:10;width:107;height:93;visibility:visible;mso-wrap-style:square;v-text-anchor:top" coordsize="23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h5QsMA&#10;AADbAAAADwAAAGRycy9kb3ducmV2LnhtbESPS2vDMBCE74H8B7GB3hK5PtjBiRJKwWlLL83rvlhb&#10;28RaGUvx499XgUCPw8x8w2z3o2lET52rLSt4XUUgiAuray4VXM75cg3CeWSNjWVSMJGD/W4+22Km&#10;7cBH6k++FAHCLkMFlfdtJqUrKjLoVrYlDt6v7Qz6ILtS6g6HADeNjKMokQZrDgsVtvReUXE73Y2C&#10;tP3Ir26YLqn9xp+bbOKvc35Q6mUxvm1AeBr9f/jZ/tQK4gQeX8IP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h5QsMAAADbAAAADwAAAAAAAAAAAAAAAACYAgAAZHJzL2Rv&#10;d25yZXYueG1sUEsFBgAAAAAEAAQA9QAAAIgDAAAAAA==&#10;" path="m11,c9,,7,,5,2,1,5,,10,2,14v,1,1,2,2,2c6,19,8,20,11,20v3,,5,-1,7,-2c22,15,23,10,21,5,20,5,20,4,19,3,17,1,14,,11,e" fillcolor="#d9ebc2" stroked="f">
              <v:fill opacity="15163f"/>
              <v:path arrowok="t" o:connecttype="custom" o:connectlocs="51,0;23,9;9,65;19,74;51,93;84,84;98,23;88,14;51,0" o:connectangles="0,0,0,0,0,0,0,0,0"/>
            </v:shape>
            <v:shape id="Freeform 18" o:spid="_x0000_s1029" style="position:absolute;left:-121;top:1006;width:275;height:264;visibility:visible;mso-wrap-style:square;v-text-anchor:top" coordsize="5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J9zMUA&#10;AADbAAAADwAAAGRycy9kb3ducmV2LnhtbESP3WrCQBSE7wu+w3KE3tVNUvEnZhUpLa032po+wGn2&#10;mASzZ0N2o/Htu0Khl8PMfMNkm8E04kKdqy0riCcRCOLC6ppLBd/529MChPPIGhvLpOBGDjbr0UOG&#10;qbZX/qLL0ZciQNilqKDyvk2ldEVFBt3EtsTBO9nOoA+yK6Xu8BrgppFJFM2kwZrDQoUtvVRUnI+9&#10;UZDrJD9Eu+kS49f+ff/8if3PMFPqcTxsVyA8Df4//Nf+0AqSOdy/h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n3MxQAAANsAAAAPAAAAAAAAAAAAAAAAAJgCAABkcnMv&#10;ZG93bnJldi54bWxQSwUGAAAAAAQABAD1AAAAigMAAAAA&#10;" path="m29,c17,,5,9,2,21,,28,1,35,3,41v4,7,11,13,19,16c25,57,27,57,29,57v13,,25,-8,28,-21c59,29,58,22,55,17,52,9,45,3,37,1,34,,32,,29,e" fillcolor="#d9ebc2" stroked="f">
              <v:fill opacity="15163f"/>
              <v:path arrowok="t" o:connecttype="custom" o:connectlocs="135,0;9,97;14,190;103,264;135,264;266,167;256,79;172,5;135,0" o:connectangles="0,0,0,0,0,0,0,0,0"/>
            </v:shape>
            <v:shape id="Freeform 19" o:spid="_x0000_s1030" style="position:absolute;left:-56;top:320;width:182;height:176;visibility:visible;mso-wrap-style:square;v-text-anchor:top" coordsize="39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pQL8A&#10;AADbAAAADwAAAGRycy9kb3ducmV2LnhtbERPu27CMBTdK/UfrFuJrTjNgKqAQQgKNFvLY7+KL3FC&#10;fB3ZhqR/Xw+VOh6d92I12k48yIfGsYK3aQaCuHK64VrB+bR7fQcRIrLGzjEp+KEAq+Xz0wIL7Qb+&#10;pscx1iKFcChQgYmxL6QMlSGLYep64sRdnbcYE/S11B6HFG47mWfZTFpsODUY7GljqLod71ZB6UtT&#10;D/uLP+z9RzMrv1o9blulJi/jeg4i0hj/xX/uT60gT2PTl/QD5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L6lAvwAAANsAAAAPAAAAAAAAAAAAAAAAAJgCAABkcnMvZG93bnJl&#10;di54bWxQSwUGAAAAAAQABAD1AAAAhAMAAAAA&#10;" path="m19,c11,,3,6,1,14,,19,,23,2,27v2,5,7,9,12,10c16,38,18,38,19,38v9,,16,-6,18,-14c39,19,38,15,36,11,34,6,30,2,24,1,22,,21,,19,e" fillcolor="#d9ebc2" stroked="f">
              <v:fill opacity="15163f"/>
              <v:path arrowok="t" o:connecttype="custom" o:connectlocs="89,0;5,65;9,125;65,171;89,176;173,111;168,51;112,5;89,0" o:connectangles="0,0,0,0,0,0,0,0,0"/>
            </v:shape>
            <v:shape id="Freeform 26" o:spid="_x0000_s1031" style="position:absolute;left:379;top:-44;width:275;height:264;visibility:visible;mso-wrap-style:square;v-text-anchor:top" coordsize="5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FMJcMA&#10;AADbAAAADwAAAGRycy9kb3ducmV2LnhtbESP0WrCQBRE3wX/YbmCb7oxFtHoKiIt2he1ph9wzd4m&#10;odm7IbvR9O+7guDjMDNnmNWmM5W4UeNKywom4wgEcWZ1ybmC7/RjNAfhPLLGyjIp+CMHm3W/t8JE&#10;2zt/0e3icxEg7BJUUHhfJ1K6rCCDbmxr4uD92MagD7LJpW7wHuCmknEUzaTBksNCgTXtCsp+L61R&#10;kOo4PUWfbwucvLf74/SM7bWbKTUcdNslCE+df4Wf7YNWEC/g8SX8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FMJcMAAADbAAAADwAAAAAAAAAAAAAAAACYAgAAZHJzL2Rv&#10;d25yZXYueG1sUEsFBgAAAAAEAAQA9QAAAIgDAAAAAA==&#10;" path="m29,c17,,5,9,1,21,,28,1,35,3,41v4,7,10,13,19,16c24,57,27,57,29,57v13,,25,-8,28,-21c59,29,58,22,55,17,52,9,45,3,37,1,34,,32,,29,e" fillcolor="#d9ebc2" stroked="f">
              <v:fill opacity="15163f"/>
              <v:path arrowok="t" o:connecttype="custom" o:connectlocs="135,0;5,97;14,190;103,264;135,264;266,167;256,79;172,5;135,0" o:connectangles="0,0,0,0,0,0,0,0,0"/>
            </v:shape>
            <v:shape id="Freeform 27" o:spid="_x0000_s1032" style="position:absolute;left:182;top:719;width:177;height:176;visibility:visible;mso-wrap-style:square;v-text-anchor:top" coordsize="38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YOb4A&#10;AADbAAAADwAAAGRycy9kb3ducmV2LnhtbERPTYvCMBC9L/gfwgje1lQFWapRVBAVBFl3Dx6HZmyK&#10;zaQ0scZ/bw6Cx8f7ni+jrUVHra8cKxgNMxDEhdMVlwr+/7bfPyB8QNZYOyYFT/KwXPS+5phr9+Bf&#10;6s6hFCmEfY4KTAhNLqUvDFn0Q9cQJ+7qWoshwbaUusVHCre1HGfZVFqsODUYbGhjqLid71aBzFiX&#10;J4wnUx26tYsHv7tMj0oN+nE1AxEoho/47d5rBZO0Pn1JP0A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dmDm+AAAA2wAAAA8AAAAAAAAAAAAAAAAAmAIAAGRycy9kb3ducmV2&#10;LnhtbFBLBQYAAAAABAAEAPUAAACDAwAAAAA=&#10;" path="m19,c11,,3,6,1,14,,18,,23,2,27v2,5,6,9,12,10c16,37,17,38,19,38v8,,16,-6,18,-14c38,19,38,15,36,11,34,6,29,2,24,1,22,,20,,19,e" fillcolor="#d9ebc2" stroked="f">
              <v:fill opacity="15163f"/>
              <v:path arrowok="t" o:connecttype="custom" o:connectlocs="89,0;5,65;9,125;65,171;89,176;172,111;168,51;112,5;89,0" o:connectangles="0,0,0,0,0,0,0,0,0"/>
            </v:shape>
            <v:shape id="Freeform 28" o:spid="_x0000_s1033" style="position:absolute;left:126;top:163;width:102;height:92;visibility:visible;mso-wrap-style:square;v-text-anchor:top" coordsize="2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iijcMA&#10;AADbAAAADwAAAGRycy9kb3ducmV2LnhtbESPS4vCQBCE74L/YegFbzoxrrJkHUVcFrwtPhCPbabz&#10;YDM9ITMm8d87guCxqKqvqOW6N5VoqXGlZQXTSQSCOLW65FzB6fg7/gLhPLLGyjIpuJOD9Wo4WGKi&#10;bcd7ag8+FwHCLkEFhfd1IqVLCzLoJrYmDl5mG4M+yCaXusEuwE0l4yhaSIMlh4UCa9oWlP4fbkbB&#10;58V397O9xtv4r7zeup+sne8zpUYf/eYbhKfev8Ov9k4rmE3h+SX8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iijcMAAADbAAAADwAAAAAAAAAAAAAAAACYAgAAZHJzL2Rv&#10;d25yZXYueG1sUEsFBgAAAAAEAAQA9QAAAIgDAAAAAA==&#10;" path="m11,c9,,6,,4,2,1,5,,10,2,14v,1,,2,1,2c5,19,8,20,11,20v2,,5,-1,6,-2c21,15,22,10,20,6,20,5,19,4,19,3,17,1,14,,11,e" fillcolor="#d9ebc2" stroked="f">
              <v:fill opacity="15163f"/>
              <v:path arrowok="t" o:connecttype="custom" o:connectlocs="51,0;19,9;9,64;14,74;51,92;79,83;93,28;88,14;51,0" o:connectangles="0,0,0,0,0,0,0,0,0"/>
            </v:shape>
            <v:shape id="Freeform 31" o:spid="_x0000_s1034" style="position:absolute;left:1048;top:955;width:130;height:125;visibility:visible;mso-wrap-style:square;v-text-anchor:top" coordsize="28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zqUcIA&#10;AADbAAAADwAAAGRycy9kb3ducmV2LnhtbESP0WoCMRRE3wv+Q7iCL6JJt1RkNUoRBN/aqh9wSa67&#10;i5ubNYm67dc3gtDHYWbOMMt171pxoxAbzxpepwoEsfG24UrD8bCdzEHEhGyx9UwafijCejV4WWJp&#10;/Z2/6bZPlcgQjiVqqFPqSimjqclhnPqOOHsnHxymLEMlbcB7hrtWFkrNpMOG80KNHW1qMuf91Wno&#10;xxfZuuPv52FTmHf3ZVSwY6X1aNh/LEAk6tN/+NneWQ1vBTy+5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TOpRwgAAANsAAAAPAAAAAAAAAAAAAAAAAJgCAABkcnMvZG93&#10;bnJldi54bWxQSwUGAAAAAAQABAD1AAAAhwMAAAAA&#10;" path="m14,c8,,3,4,1,10v-1,3,,6,1,9c4,23,7,25,11,26v1,1,2,1,3,1c20,27,26,23,27,17v1,-3,1,-7,-1,-9c25,4,22,1,18,,17,,15,,14,e" fillcolor="#d9ebc2" stroked="f">
              <v:fill opacity="15163f"/>
              <v:path arrowok="t" o:connecttype="custom" o:connectlocs="65,0;5,46;9,88;51,120;65,125;125,79;121,37;84,0;65,0" o:connectangles="0,0,0,0,0,0,0,0,0"/>
            </v:shape>
            <v:shape id="Freeform 33" o:spid="_x0000_s1035" style="position:absolute;left:736;top:1080;width:154;height:144;visibility:visible;mso-wrap-style:square;v-text-anchor:top" coordsize="33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y+MQA&#10;AADbAAAADwAAAGRycy9kb3ducmV2LnhtbESPwWrDMBBE74X8g9hCbrXcGEpwLYcSEij05DTB9LZY&#10;W8vYWjmWkjh/XxUKPQ4z84YpNrMdxJUm3zlW8JykIIgbpztuFRw/909rED4gaxwck4I7ediUi4cC&#10;c+1uXNH1EFoRIexzVGBCGHMpfWPIok/cSBy9bzdZDFFOrdQT3iLcDnKVpi/SYsdxweBIW0NNf7hY&#10;BVu/q+v1qt2f+vHr+KFNlZ6tUWr5OL+9ggg0h//wX/tdK8gy+P0Sf4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K8vjEAAAA2wAAAA8AAAAAAAAAAAAAAAAAmAIAAGRycy9k&#10;b3ducmV2LnhtbFBLBQYAAAAABAAEAPUAAACJAwAAAAA=&#10;" path="m17,c13,,10,1,7,4,1,9,,16,3,22v,2,1,3,2,4c8,29,13,31,17,31v,,1,,1,c23,27,27,23,32,19v1,-3,,-7,-1,-10c30,8,30,7,29,6,26,2,21,,17,e" fillcolor="#d9ebc2" stroked="f">
              <v:fill opacity="15163f"/>
              <v:path arrowok="t" o:connecttype="custom" o:connectlocs="79,0;33,19;14,102;23,121;79,144;84,144;149,88;145,42;135,28;79,0" o:connectangles="0,0,0,0,0,0,0,0,0,0"/>
            </v:shape>
            <v:shape id="Freeform 34" o:spid="_x0000_s1036" style="position:absolute;left:852;top:1265;width:108;height:97;visibility:visible;mso-wrap-style:square;v-text-anchor:top" coordsize="2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p+zsQA&#10;AADbAAAADwAAAGRycy9kb3ducmV2LnhtbESP0WrCQBRE3wX/YblC38zGpohEV1Gpbd7EtB9wyV6T&#10;tNm7aXabpP36bkHwcZiZM8xmN5pG9NS52rKCRRSDIC6srrlU8P52mq9AOI+ssbFMCn7IwW47nWww&#10;1XbgC/W5L0WAsEtRQeV9m0rpiooMusi2xMG72s6gD7Irpe5wCHDTyMc4XkqDNYeFCls6VlR85t8m&#10;UJJEnw/Fc/86vnwcTr9fx8ZmtVIPs3G/BuFp9PfwrZ1pBckT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6fs7EAAAA2wAAAA8AAAAAAAAAAAAAAAAAmAIAAGRycy9k&#10;b3ducmV2LnhtbFBLBQYAAAAABAAEAPUAAACJAwAAAAA=&#10;" path="m12,c9,,7,1,5,3,1,6,,11,2,15v1,1,1,1,2,2c6,20,9,21,12,21v2,,4,-1,6,-3c22,15,23,10,21,6,20,6,20,5,19,4,17,2,14,,12,e" fillcolor="#e9f4dc" stroked="f">
              <v:fill opacity="15163f"/>
              <v:path arrowok="t" o:connecttype="custom" o:connectlocs="56,0;23,14;9,69;19,79;56,97;85,83;99,28;89,18;56,0" o:connectangles="0,0,0,0,0,0,0,0,0"/>
            </v:shape>
            <v:shape id="Freeform 35" o:spid="_x0000_s1037" style="position:absolute;left:815;top:946;width:75;height:69;visibility:visible;mso-wrap-style:square;v-text-anchor:top" coordsize="16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GFMQA&#10;AADbAAAADwAAAGRycy9kb3ducmV2LnhtbESPQWvCQBSE7wX/w/IEb3Vj1RJSVxGhUqsektb7I/tM&#10;otm3IbvV9N+7guBxmJlvmNmiM7W4UOsqywpGwwgEcW51xYWC35/P1xiE88gaa8uk4J8cLOa9lxkm&#10;2l45pUvmCxEg7BJUUHrfJFK6vCSDbmgb4uAdbWvQB9kWUrd4DXBTy7coepcGKw4LJTa0Kik/Z39G&#10;wfdhF+t1evDpabLe7qvNrkjjWKlBv1t+gPDU+Wf40f7SCsZTuH8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6xhTEAAAA2wAAAA8AAAAAAAAAAAAAAAAAmAIAAGRycy9k&#10;b3ducmV2LnhtbFBLBQYAAAAABAAEAPUAAACJAwAAAAA=&#10;" path="m8,c6,,5,1,3,2,1,4,,7,1,10v1,1,1,1,1,2c4,14,6,15,8,15v2,,3,-1,5,-2c15,11,16,7,15,4,14,4,14,3,14,3,12,1,10,,8,e" fillcolor="#d9ebc2" stroked="f">
              <v:fill opacity="15163f"/>
              <v:path arrowok="t" o:connecttype="custom" o:connectlocs="38,0;14,9;5,46;9,55;38,69;61,60;70,18;66,14;38,0" o:connectangles="0,0,0,0,0,0,0,0,0"/>
            </v:shape>
            <v:shape id="Freeform 36" o:spid="_x0000_s1038" style="position:absolute;left:1150;top:695;width:92;height:89;visibility:visible;mso-wrap-style:square;v-text-anchor:top" coordsize="20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2ZmsIA&#10;AADbAAAADwAAAGRycy9kb3ducmV2LnhtbESPwW7CMBBE75X6D9ZW4lbs0ipCAYOgTQtXAh+wipck&#10;Il5HsUnC39dISBxHM/NGs1yPthE9db52rOFjqkAQF87UXGo4HX/f5yB8QDbYOCYNN/KwXr2+LDE1&#10;buAD9XkoRYSwT1FDFUKbSumLiiz6qWuJo3d2ncUQZVdK0+EQ4baRM6USabHmuFBhS98VFZf8ajXs&#10;tkMy9EZlP5uvLWd2l9V/J6X15G3cLEAEGsMz/GjvjYbPBO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ZmawgAAANsAAAAPAAAAAAAAAAAAAAAAAJgCAABkcnMvZG93&#10;bnJldi54bWxQSwUGAAAAAAQABAD1AAAAhwMAAAAA&#10;" path="m10,c8,,6,1,4,2,1,5,,10,2,13v,1,1,2,1,2c5,18,8,19,10,19v2,,4,-1,6,-2c20,14,20,9,19,5,18,5,18,4,17,3,16,1,13,,10,e" fillcolor="#d9ebc2" stroked="f">
              <v:fill opacity="15163f"/>
              <v:path arrowok="t" o:connecttype="custom" o:connectlocs="46,0;18,9;9,61;14,70;46,89;74,80;87,23;78,14;46,0" o:connectangles="0,0,0,0,0,0,0,0,0"/>
            </v:shape>
            <v:shape id="Freeform 37" o:spid="_x0000_s1039" style="position:absolute;left:932;top:1121;width:65;height:51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sOesUA&#10;AADbAAAADwAAAGRycy9kb3ducmV2LnhtbESP3WrCQBSE7wXfYTmCd7qxhRpSN0GsBW9K688DHLOn&#10;Sdrs2bC7mtSn7xYKXg4z8w2zKgbTiis531hWsJgnIIhLqxuuFJyOr7MUhA/IGlvLpOCHPBT5eLTC&#10;TNue93Q9hEpECPsMFdQhdJmUvqzJoJ/bjjh6n9YZDFG6SmqHfYSbVj4kyZM02HBcqLGjTU3l9+Fi&#10;FLxvb9s0DR/nt6/LmZf9+sbkXpSaTob1M4hAQ7iH/9s7reBxCX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qw56xQAAANsAAAAPAAAAAAAAAAAAAAAAAJgCAABkcnMv&#10;ZG93bnJldi54bWxQSwUGAAAAAAQABAD1AAAAigMAAAAA&#10;" path="m4,c4,,3,,3,1,1,2,,5,1,8v1,,1,1,1,1c3,11,5,11,7,11v1,,3,,4,-1c13,8,14,5,13,3,12,2,12,2,12,2,9,1,7,,4,e" fillcolor="#e9f4dc" stroked="f">
              <v:fill opacity="15163f"/>
              <v:path arrowok="t" o:connecttype="custom" o:connectlocs="19,0;14,5;5,37;9,42;33,51;51,46;60,14;56,9;19,0" o:connectangles="0,0,0,0,0,0,0,0,0"/>
            </v:shape>
            <v:shape id="Freeform 39" o:spid="_x0000_s1040" style="position:absolute;left:1263;top:774;width:46;height:37;visibility:visible;mso-wrap-style:square;v-text-anchor:top" coordsize="1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Nz8AA&#10;AADbAAAADwAAAGRycy9kb3ducmV2LnhtbERPy4rCMBTdC/5DuII7Ta2OOJ1G8YHg1sfC2V2aO21p&#10;c1Oa1Hb+frIQZnk473Q3mFq8qHWlZQWLeQSCOLO65FzB436ebUA4j6yxtkwKfsnBbjsepZho2/OV&#10;XjefixDCLkEFhfdNIqXLCjLo5rYhDtyPbQ36ANtc6hb7EG5qGUfRWhosOTQU2NCxoKy6dUZB9eHi&#10;5+HUx5vP4btbxd1BPpurUtPJsP8C4Wnw/+K3+6IVLMPY8CX8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tNz8AAAADbAAAADwAAAAAAAAAAAAAAAACYAgAAZHJzL2Rvd25y&#10;ZXYueG1sUEsFBgAAAAAEAAQA9QAAAIUDAAAAAA==&#10;" path="m5,c4,,3,,2,1,,2,,4,1,6v,1,,1,,1c2,8,3,8,5,8v1,,2,,3,-1c9,6,10,4,9,2,8,1,8,1,8,1,7,,6,,5,e" fillcolor="#d9ebc2" stroked="f">
              <v:fill opacity="15163f"/>
              <v:path arrowok="t" o:connecttype="custom" o:connectlocs="23,0;9,5;5,28;5,32;23,37;37,32;41,9;37,5;23,0" o:connectangles="0,0,0,0,0,0,0,0,0"/>
            </v:shape>
            <v:shape id="Freeform 40" o:spid="_x0000_s1041" style="position:absolute;left:796;top:594;width:276;height:263;visibility:visible;mso-wrap-style:square;v-text-anchor:top" coordsize="59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ja+MMA&#10;AADbAAAADwAAAGRycy9kb3ducmV2LnhtbESP3YrCMBSE7wXfIZyFvVtTf5C1GkXERb1R1/oAx+bY&#10;lm1OSpNqfXsjLHg5zMw3zGzRmlLcqHaFZQX9XgSCOLW64EzBOfn5+gbhPLLG0jIpeJCDxbzbmWGs&#10;7Z1/6XbymQgQdjEqyL2vYildmpNB17MVcfCutjbog6wzqWu8B7gp5SCKxtJgwWEhx4pWOaV/p8Yo&#10;SPQgOUS70QT762azHx6xubRjpT4/2uUUhKfWv8P/7a1WMJzA6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ja+MMAAADbAAAADwAAAAAAAAAAAAAAAACYAgAAZHJzL2Rv&#10;d25yZXYueG1sUEsFBgAAAAAEAAQA9QAAAIgDAAAAAA==&#10;" path="m30,c17,,5,8,2,21,,28,1,35,4,41v3,7,10,13,19,15c25,57,28,57,30,57v13,,24,-8,28,-21c59,29,59,22,56,16,52,9,46,3,37,1,35,,32,,30,e" fillcolor="#d9ebc2" stroked="f">
              <v:fill opacity="15163f"/>
              <v:path arrowok="t" o:connecttype="custom" o:connectlocs="140,0;9,97;19,189;108,258;140,263;271,166;262,74;173,5;140,0" o:connectangles="0,0,0,0,0,0,0,0,0"/>
            </v:shape>
            <v:shape id="Freeform 41" o:spid="_x0000_s1042" style="position:absolute;left:936;top:353;width:182;height:176;visibility:visible;mso-wrap-style:square;v-text-anchor:top" coordsize="39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ZA5sAA&#10;AADbAAAADwAAAGRycy9kb3ducmV2LnhtbERPz0/CMBS+k/g/NM+EG3QSQsikLEYB2Q1Q7y/rc91c&#10;X5e2sPnf04OJxy/f700x2k7cyIfGsYKneQaCuHK64VrB58d+tgYRIrLGzjEp+KUAxfZhssFcu4HP&#10;dLvEWqQQDjkqMDH2uZShMmQxzF1PnLhv5y3GBH0ttcchhdtOLrJsJS02nBoM9vRqqPq5XK2C0pem&#10;Hg5f/v3gd82qPLV6fGuVmj6OL88gIo3xX/znPmoFy7Q+fUk/QG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ZA5sAAAADbAAAADwAAAAAAAAAAAAAAAACYAgAAZHJzL2Rvd25y&#10;ZXYueG1sUEsFBgAAAAAEAAQA9QAAAIUDAAAAAA==&#10;" path="m20,c11,,4,6,1,14v-1,5,,9,2,13c5,32,9,36,15,37v2,1,3,1,5,1c28,38,36,32,38,24v1,-5,1,-9,-1,-13c34,6,30,2,24,1,23,,21,,20,e" fillcolor="#d9ebc2" stroked="f">
              <v:fill opacity="15163f"/>
              <v:path arrowok="t" o:connecttype="custom" o:connectlocs="93,0;5,65;14,125;70,171;93,176;177,111;173,51;112,5;93,0" o:connectangles="0,0,0,0,0,0,0,0,0"/>
            </v:shape>
            <v:shape id="Freeform 42" o:spid="_x0000_s1043" style="position:absolute;left:736;top:366;width:130;height:125;visibility:visible;mso-wrap-style:square;v-text-anchor:top" coordsize="28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gHW8IA&#10;AADbAAAADwAAAGRycy9kb3ducmV2LnhtbESP0WoCMRRE34X+Q7gFX6QmioqsRimC4Fut6wdcktvd&#10;xc3NNom67dc3gtDHYWbOMOtt71pxoxAbzxomYwWC2HjbcKXhXO7fliBiQrbYeiYNPxRhu3kZrLGw&#10;/s6fdDulSmQIxwI11Cl1hZTR1OQwjn1HnL0vHxymLEMlbcB7hrtWTpVaSIcN54UaO9rVZC6nq9PQ&#10;j75l686/H+VuaubuaFSwI6X18LV/X4FI1Kf/8LN9sBpmE3h8y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mAdbwgAAANsAAAAPAAAAAAAAAAAAAAAAAJgCAABkcnMvZG93&#10;bnJldi54bWxQSwUGAAAAAAQABAD1AAAAhwMAAAAA&#10;" path="m14,c8,,3,4,1,10v-1,3,,6,1,9c4,23,7,25,11,26v1,1,2,1,3,1c20,27,26,23,27,17v1,-3,1,-6,-1,-9c25,4,22,2,18,,16,,15,,14,e" fillcolor="#d9ebc2" stroked="f">
              <v:fill opacity="15163f"/>
              <v:path arrowok="t" o:connecttype="custom" o:connectlocs="65,0;5,46;9,88;51,120;65,125;125,79;121,37;84,0;65,0" o:connectangles="0,0,0,0,0,0,0,0,0"/>
            </v:shape>
            <v:shape id="Freeform 43" o:spid="_x0000_s1044" style="position:absolute;left:1807;top:95;width:158;height:143;visibility:visible;mso-wrap-style:square;v-text-anchor:top" coordsize="3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WjVsUA&#10;AADbAAAADwAAAGRycy9kb3ducmV2LnhtbESP3WrCQBSE74W+w3IKvZG6qYiNqWsISmlFKPXnAQ7Z&#10;001o9mzIbk18+64geDnMfDPMMh9sI87U+dqxgpdJAoK4dLpmo+B0fH9OQfiArLFxTAou5CFfPYyW&#10;mGnX857Oh2BELGGfoYIqhDaT0pcVWfQT1xJH78d1FkOUnZG6wz6W20ZOk2QuLdYcFypsaV1R+Xv4&#10;swpm6eY4nn9Zs301/X5Xf3w3/aJQ6ulxKN5ABBrCPXyjP3XkpnD9En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xaNWxQAAANsAAAAPAAAAAAAAAAAAAAAAAJgCAABkcnMv&#10;ZG93bnJldi54bWxQSwUGAAAAAAQABAD1AAAAigMAAAAA&#10;" path="m17,c13,,10,2,7,4,1,9,,16,3,22v,2,1,3,2,4c8,29,12,31,17,31v3,,7,-1,10,-3c32,23,34,16,31,9,30,8,30,7,29,6,26,2,21,,17,e" fillcolor="#d9ebc2" stroked="f">
              <v:fill opacity="15163f"/>
              <v:path arrowok="t" o:connecttype="custom" o:connectlocs="79,0;33,18;14,101;23,120;79,143;125,129;144,42;135,28;79,0" o:connectangles="0,0,0,0,0,0,0,0,0"/>
            </v:shape>
            <v:shape id="Freeform 44" o:spid="_x0000_s1045" style="position:absolute;left:540;top:677;width:108;height:97;visibility:visible;mso-wrap-style:square;v-text-anchor:top" coordsize="2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YMMQA&#10;AADbAAAADwAAAGRycy9kb3ducmV2LnhtbESPT2vCQBTE7wW/w/IKXopuNFIluopYCoIX/7Ven9nX&#10;JJh9m2a3Jn57VxB6HGbmN8xs0ZpSXKl2hWUFg34Egji1uuBMwfHw2ZuAcB5ZY2mZFNzIwWLeeZlh&#10;om3DO7rufSYChF2CCnLvq0RKl+Zk0PVtRRy8H1sb9EHWmdQ1NgFuSjmMondpsOCwkGNFq5zSy/7P&#10;KIi/toeP7xNifPQbY/Xv+fLWjJXqvrbLKQhPrf8PP9trrWAUw+NL+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cGDDEAAAA2wAAAA8AAAAAAAAAAAAAAAAAmAIAAGRycy9k&#10;b3ducmV2LnhtbFBLBQYAAAAABAAEAPUAAACJAwAAAAA=&#10;" path="m12,c9,,7,1,5,3,1,6,,11,2,15v1,1,1,2,2,2c6,20,9,21,12,21v2,,4,-1,6,-3c22,15,23,10,21,6,20,6,20,5,19,4,17,2,14,,12,e" fillcolor="#d9ebc2" stroked="f">
              <v:fill opacity="15163f"/>
              <v:path arrowok="t" o:connecttype="custom" o:connectlocs="56,0;23,14;9,69;19,79;56,97;85,83;99,28;89,18;56,0" o:connectangles="0,0,0,0,0,0,0,0,0"/>
            </v:shape>
            <v:shape id="Freeform 45" o:spid="_x0000_s1046" style="position:absolute;left:503;top:357;width:75;height:70;visibility:visible;mso-wrap-style:square;v-text-anchor:top" coordsize="16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AQ8sQA&#10;AADbAAAADwAAAGRycy9kb3ducmV2LnhtbESPQWvCQBSE74L/YXlCb7ppCRJiVpFCpa3pIdbcH9ln&#10;Es2+DdmtSf99t1DocZiZb5hsN5lO3GlwrWUFj6sIBHFldcu1gvPnyzIB4Tyyxs4yKfgmB7vtfJZh&#10;qu3IBd1PvhYBwi5FBY33fSqlqxoy6Fa2Jw7exQ4GfZBDLfWAY4CbTj5F0VoabDksNNjTc0PV7fRl&#10;FLyXeaIPRemLa3w4frRveV0kiVIPi2m/AeFp8v/hv/arVhDH8Psl/A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EPLEAAAA2wAAAA8AAAAAAAAAAAAAAAAAmAIAAGRycy9k&#10;b3ducmV2LnhtbFBLBQYAAAAABAAEAPUAAACJAwAAAAA=&#10;" path="m8,c6,,5,1,3,2,1,4,,7,1,10v1,1,1,1,1,2c4,14,6,15,8,15v2,,3,-1,5,-2c15,11,16,7,14,4v,,,-1,-1,-1c12,1,10,,8,e" fillcolor="#d9ebc2" stroked="f">
              <v:fill opacity="15163f"/>
              <v:path arrowok="t" o:connecttype="custom" o:connectlocs="38,0;14,9;5,47;9,56;38,70;61,61;66,19;61,14;38,0" o:connectangles="0,0,0,0,0,0,0,0,0"/>
            </v:shape>
            <v:shape id="Freeform 46" o:spid="_x0000_s1047" style="position:absolute;left:620;top:529;width:65;height:55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wSkMUA&#10;AADbAAAADwAAAGRycy9kb3ducmV2LnhtbESPQWvCQBSE7wX/w/KE3urG2EpJXcUWQir0ogbM8ZF9&#10;JsHs25Bdk/TfdwuFHoeZ+YbZ7CbTioF611hWsFxEIIhLqxuuFOTn9OkVhPPIGlvLpOCbHOy2s4cN&#10;JtqOfKTh5CsRIOwSVFB73yVSurImg25hO+LgXW1v0AfZV1L3OAa4aWUcRWtpsOGwUGNHHzWVt9Pd&#10;KIjiS5F9vVeH4lK0K0wPMs/yQanH+bR/A+Fp8v/hv/anVvD8Ar9fw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BKQxQAAANsAAAAPAAAAAAAAAAAAAAAAAJgCAABkcnMv&#10;ZG93bnJldi54bWxQSwUGAAAAAAQABAD1AAAAigMAAAAA&#10;" path="m7,c5,,4,1,3,2,1,3,,6,1,9v1,,1,1,1,1c3,12,5,12,7,12v1,,3,,4,-1c13,9,14,6,12,4v,-1,,-1,,-2c10,1,9,,7,e" fillcolor="#d9ebc2" stroked="f">
              <v:fill opacity="15163f"/>
              <v:path arrowok="t" o:connecttype="custom" o:connectlocs="33,0;14,9;5,41;9,46;33,55;51,50;56,18;56,9;33,0" o:connectangles="0,0,0,0,0,0,0,0,0"/>
            </v:shape>
            <v:shape id="Freeform 47" o:spid="_x0000_s1048" style="position:absolute;left:951;top:186;width:41;height:37;visibility:visible;mso-wrap-style:square;v-text-anchor:top" coordsize="9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YNMMA&#10;AADbAAAADwAAAGRycy9kb3ducmV2LnhtbESP0WrCQBRE3wv9h+UWfKubFtE0ukoNBnyogtYPuGav&#10;2dDs3ZBdNf59VxB8HGbmDDNb9LYRF+p87VjBxzABQVw6XXOl4PBbvKcgfEDW2DgmBTfysJi/vsww&#10;0+7KO7rsQyUihH2GCkwIbSalLw1Z9EPXEkfv5DqLIcqukrrDa4TbRn4myVharDkuGGwpN1T+7c9W&#10;wTHfpm6TLs1yYgtTrL4ob362Sg3e+u8piEB9eIYf7bVWMBrD/Uv8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YNMMAAADbAAAADwAAAAAAAAAAAAAAAACYAgAAZHJzL2Rv&#10;d25yZXYueG1sUEsFBgAAAAAEAAQA9QAAAIgDAAAAAA==&#10;" path="m5,c4,,3,,2,1,,2,,4,1,6v,1,,1,,1c2,8,3,8,5,8v1,,2,,3,-1c9,6,9,4,9,2,8,1,8,1,8,1,7,,6,,5,e" fillcolor="#d9ebc2" stroked="f">
              <v:fill opacity="15163f"/>
              <v:path arrowok="t" o:connecttype="custom" o:connectlocs="23,0;9,5;5,28;5,32;23,37;36,32;41,9;36,5;23,0" o:connectangles="0,0,0,0,0,0,0,0,0"/>
            </v:shape>
            <v:shape id="Freeform 48" o:spid="_x0000_s1049" style="position:absolute;left:1626;top:469;width:130;height:125;visibility:visible;mso-wrap-style:square;v-text-anchor:top" coordsize="28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6tMIA&#10;AADbAAAADwAAAGRycy9kb3ducmV2LnhtbESP3WoCMRSE7wu+QzgFb0QTpVXZGkUEwbvWnwc4JKe7&#10;SzcnaxJ19embQsHLYWa+YRarzjXiSiHWnjWMRwoEsfG25lLD6bgdzkHEhGyx8Uwa7hRhtey9LLCw&#10;/sZ7uh5SKTKEY4EaqpTaQspoKnIYR74lzt63Dw5TlqGUNuAtw10jJ0pNpcOa80KFLW0qMj+Hi9PQ&#10;Dc6ycafH53EzMe/uy6hgB0rr/mu3/gCRqEvP8H97ZzW8zeDvS/4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PTq0wgAAANsAAAAPAAAAAAAAAAAAAAAAAJgCAABkcnMvZG93&#10;bnJldi54bWxQSwUGAAAAAAQABAD1AAAAhwMAAAAA&#10;" path="m14,c8,,3,4,1,10v-1,3,,6,1,9c4,23,7,25,11,26v1,1,2,1,3,1c20,27,26,23,27,17v1,-3,1,-6,-1,-9c25,4,22,1,18,,16,,15,,14,e" fillcolor="#d9ebc2" stroked="f">
              <v:fill opacity="15163f"/>
              <v:path arrowok="t" o:connecttype="custom" o:connectlocs="65,0;5,46;9,88;51,120;65,125;125,79;121,37;84,0;65,0" o:connectangles="0,0,0,0,0,0,0,0,0"/>
            </v:shape>
            <v:shape id="Freeform 49" o:spid="_x0000_s1050" style="position:absolute;left:1314;top:594;width:159;height:143;visibility:visible;mso-wrap-style:square;v-text-anchor:top" coordsize="3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2UvMQA&#10;AADbAAAADwAAAGRycy9kb3ducmV2LnhtbESP3WrCQBSE74W+w3IEb0rdVIqNqauIIlWEUn8e4JA9&#10;3QSzZ0N2NfHtXaHg5TDzzTDTeWcrcaXGl44VvA8TEMS50yUbBafj+i0F4QOyxsoxKbiRh/nspTfF&#10;TLuW93Q9BCNiCfsMFRQh1JmUPi/Ioh+6mjh6f66xGKJsjNQNtrHcVnKUJGNpseS4UGBNy4Ly8+Fi&#10;FXykq+Pr+Mea7adp97vy+7dqJwulBv1u8QUiUBee4X96ox8cPL7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tlLzEAAAA2wAAAA8AAAAAAAAAAAAAAAAAmAIAAGRycy9k&#10;b3ducmV2LnhtbFBLBQYAAAAABAAEAPUAAACJAwAAAAA=&#10;" path="m17,c13,,10,1,7,4,1,9,,16,3,22v,2,1,3,2,4c8,29,12,31,17,31v3,,7,-1,10,-3c32,23,34,16,31,9,30,8,30,7,29,6,26,2,21,,17,e" fillcolor="#d9ebc2" stroked="f">
              <v:fill opacity="15163f"/>
              <v:path arrowok="t" o:connecttype="custom" o:connectlocs="80,0;33,18;14,101;23,120;80,143;126,129;145,42;136,28;80,0" o:connectangles="0,0,0,0,0,0,0,0,0"/>
            </v:shape>
            <v:shape id="Freeform 50" o:spid="_x0000_s1051" style="position:absolute;left:1430;top:779;width:108;height:97;visibility:visible;mso-wrap-style:square;v-text-anchor:top" coordsize="23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Qv2sQA&#10;AADbAAAADwAAAGRycy9kb3ducmV2LnhtbESPT2vCQBTE74V+h+UVvJS6qRar0VWKIghe/Nten9ln&#10;Esy+jdnVxG/vCgWPw8z8hhlNGlOIK1Uut6zgsx2BIE6szjlVsNvOP/ognEfWWFgmBTdyMBm/voww&#10;1rbmNV03PhUBwi5GBZn3ZSylSzIy6Nq2JA7e0VYGfZBVKnWFdYCbQnaiqCcN5hwWMixpmlFy2lyM&#10;gu5+tZ39/iF2d35prD4fTu/1t1Ktt+ZnCMJT45/h//ZCK/gawONL+AFyf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0L9rEAAAA2wAAAA8AAAAAAAAAAAAAAAAAmAIAAGRycy9k&#10;b3ducmV2LnhtbFBLBQYAAAAABAAEAPUAAACJAwAAAAA=&#10;" path="m11,c9,,7,1,5,3,1,6,,11,2,15v1,1,1,1,2,2c6,20,9,21,11,21v3,,5,-1,7,-3c22,15,23,10,21,6,20,6,20,5,19,4,17,2,14,,11,e" fillcolor="#d9ebc2" stroked="f">
              <v:fill opacity="15163f"/>
              <v:path arrowok="t" o:connecttype="custom" o:connectlocs="52,0;23,14;9,69;19,79;52,97;85,83;99,28;89,18;52,0" o:connectangles="0,0,0,0,0,0,0,0,0"/>
            </v:shape>
            <v:shape id="Freeform 51" o:spid="_x0000_s1052" style="position:absolute;left:1393;top:459;width:75;height:70;visibility:visible;mso-wrap-style:square;v-text-anchor:top" coordsize="16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KALMAA&#10;AADbAAAADwAAAGRycy9kb3ducmV2LnhtbERPy4rCMBTdC/5DuII7TR10KNUoIow4oy7qY39prm21&#10;uSlN1Pr3ZjHg8nDes0VrKvGgxpWWFYyGEQjizOqScwWn488gBuE8ssbKMil4kYPFvNuZYaLtk1N6&#10;HHwuQgi7BBUU3teJlC4ryKAb2po4cBfbGPQBNrnUDT5DuKnkVxR9S4Mlh4YCa1oVlN0Od6Pg77yL&#10;9To9+/Q6Xm/35e8uT+NYqX6vXU5BeGr9R/zv3mgFk7A+fAk/QM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KALMAAAADbAAAADwAAAAAAAAAAAAAAAACYAgAAZHJzL2Rvd25y&#10;ZXYueG1sUEsFBgAAAAAEAAQA9QAAAIUDAAAAAA==&#10;" path="m8,c6,,4,1,3,2,1,4,,7,1,10v,1,1,1,1,2c4,14,6,15,8,15v1,,3,-1,4,-2c15,11,16,7,14,4v,,,-1,-1,-1c12,1,10,,8,e" fillcolor="#d9ebc2" stroked="f">
              <v:fill opacity="15163f"/>
              <v:path arrowok="t" o:connecttype="custom" o:connectlocs="38,0;14,9;5,47;9,56;38,70;56,61;66,19;61,14;38,0" o:connectangles="0,0,0,0,0,0,0,0,0"/>
            </v:shape>
            <v:shape id="Freeform 52" o:spid="_x0000_s1053" style="position:absolute;left:1533;top:623;width:66;height:55;visibility:visible;mso-wrap-style:square;v-text-anchor:top" coordsize="1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6CTsMA&#10;AADbAAAADwAAAGRycy9kb3ducmV2LnhtbESPQYvCMBSE78L+h/AW9qapLsrSNcquICp4sRbs8dE8&#10;22LzUppY6783guBxmJlvmPmyN7XoqHWVZQXjUQSCOLe64kJBelwPf0A4j6yxtkwK7uRgufgYzDHW&#10;9sYH6hJfiABhF6OC0vsmltLlJRl0I9sQB+9sW4M+yLaQusVbgJtaTqJoJg1WHBZKbGhVUn5JrkZB&#10;NDllm/1/sctOWf2N651MN2mn1Ndn//cLwlPv3+FXe6sVTMf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6CTsMAAADbAAAADwAAAAAAAAAAAAAAAACYAgAAZHJzL2Rv&#10;d25yZXYueG1sUEsFBgAAAAAEAAQA9QAAAIgDAAAAAA==&#10;" path="m7,c5,,4,1,3,1,1,3,,6,1,9v,,1,1,1,1c3,12,5,12,7,12v1,,3,,4,-1c13,9,14,6,12,4v,-1,,-1,,-2c10,1,9,,7,e" fillcolor="#d9ebc2" stroked="f">
              <v:fill opacity="15163f"/>
              <v:path arrowok="t" o:connecttype="custom" o:connectlocs="33,0;14,5;5,41;9,46;33,55;52,50;57,18;57,9;33,0" o:connectangles="0,0,0,0,0,0,0,0,0"/>
            </v:shape>
            <v:shape id="Freeform 54" o:spid="_x0000_s1054" style="position:absolute;left:415;top:2780;width:102;height:92;visibility:visible;mso-wrap-style:square;v-text-anchor:top" coordsize="2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RQpsQA&#10;AADbAAAADwAAAGRycy9kb3ducmV2LnhtbESPQWvCQBSE74X+h+UVvNVNLVaN2YgIbRV6aax4fWSf&#10;2dDs25BdTfz3rlDocZiZb5hsNdhGXKjztWMFL+MEBHHpdM2Vgp/9+/MchA/IGhvHpOBKHlb540OG&#10;qXY9f9OlCJWIEPYpKjAhtKmUvjRk0Y9dSxy9k+sshii7SuoO+wi3jZwkyZu0WHNcMNjSxlD5W5yt&#10;gsO+Py4Ks/3YvX4dZ/Q5L/SsvCo1ehrWSxCBhvAf/mtvtYLpBO5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0UKbEAAAA2wAAAA8AAAAAAAAAAAAAAAAAmAIAAGRycy9k&#10;b3ducmV2LnhtbFBLBQYAAAAABAAEAPUAAACJAwAAAAA=&#10;" path="m11,c9,,6,,4,2,1,5,,10,2,14v,1,1,2,1,2c5,19,8,20,11,20v2,,5,-1,7,-2c21,15,22,10,20,5v,,-1,-1,-1,-2c17,1,14,,11,e" fillcolor="#e9f4dc" stroked="f">
              <v:fill opacity="15163f"/>
              <v:path arrowok="t" o:connecttype="custom" o:connectlocs="51,0;19,9;9,64;14,74;51,92;83,83;93,23;88,14;51,0" o:connectangles="0,0,0,0,0,0,0,0,0"/>
            </v:shape>
            <v:shape id="Freeform 56" o:spid="_x0000_s1055" style="position:absolute;left:452;top:1747;width:279;height:268;visibility:visible;mso-wrap-style:square;v-text-anchor:top" coordsize="6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sBUsIA&#10;AADbAAAADwAAAGRycy9kb3ducmV2LnhtbESPQWvCQBSE7wX/w/KE3uomlgaNrkFaCr0aFa+P7DMb&#10;zb4N2a1J/71bEDwOM/MNsy5G24ob9b5xrCCdJSCIK6cbrhUc9t9vCxA+IGtsHZOCP/JQbCYva8y1&#10;G3hHtzLUIkLY56jAhNDlUvrKkEU/cx1x9M6utxii7Gupexwi3LZyniSZtNhwXDDY0aeh6lr+WgXL&#10;vfm6hOV57rK2O/lDk2qbHZV6nY7bFYhAY3iGH+0freDjHf6/xB8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wFSwgAAANsAAAAPAAAAAAAAAAAAAAAAAJgCAABkcnMvZG93&#10;bnJldi54bWxQSwUGAAAAAAQABAD1AAAAhwMAAAAA&#10;" path="m30,c17,,6,9,2,22,,29,1,35,4,41v3,8,10,14,19,16c25,58,28,58,30,58v13,,24,-9,28,-22c60,30,59,23,56,17,53,9,46,4,37,1,35,1,32,,30,e" fillcolor="#e9f4dc" stroked="f">
              <v:fill opacity="15163f"/>
              <v:path arrowok="t" o:connecttype="custom" o:connectlocs="140,0;9,102;19,189;107,263;140,268;270,166;260,79;172,5;140,0" o:connectangles="0,0,0,0,0,0,0,0,0"/>
            </v:shape>
            <v:shape id="Freeform 62" o:spid="_x0000_s1056" style="position:absolute;left:1840;top:829;width:227;height:204;visibility:visible;mso-wrap-style:square;v-text-anchor:top" coordsize="34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kIZMUA&#10;AADbAAAADwAAAGRycy9kb3ducmV2LnhtbESP3WoCMRSE74W+QziF3ohmLdaf1SiiiJZC8e8BDpvT&#10;7NLNybKJ7vr2Rij0cpiZb5j5srWluFHtC8cKBv0EBHHmdMFGweW87U1A+ICssXRMCu7kYbl46cwx&#10;1a7hI91OwYgIYZ+igjyEKpXSZzlZ9H1XEUfvx9UWQ5S1kbrGJsJtKd+TZCQtFhwXcqxonVP2e7pa&#10;BcPJ5twdfVvzOTbN8avYHcpmulLq7bVdzUAEasN/+K+91wo+hvD8En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QhkxQAAANsAAAAPAAAAAAAAAAAAAAAAAJgCAABkcnMv&#10;ZG93bnJldi54bWxQSwUGAAAAAAQABAD1AAAAigMAAAAA&#10;" path="m17,c13,,10,1,7,4,1,9,,16,3,22v,2,1,3,2,4c8,29,12,31,17,31v3,,7,-1,10,-3c32,23,34,16,31,9,30,8,30,7,29,6,26,2,21,,17,e" fillcolor="#d9ebc2" stroked="f">
              <v:fill opacity="15163f"/>
              <v:path arrowok="t" o:connecttype="custom" o:connectlocs="114,0;47,26;20,145;33,171;114,204;180,184;207,59;194,39;114,0" o:connectangles="0,0,0,0,0,0,0,0,0"/>
            </v:shape>
          </v:group>
        </w:pict>
      </w:r>
      <w:r>
        <w:rPr>
          <w:noProof/>
        </w:rPr>
        <w:pict>
          <v:shape id="Freeform 59" o:spid="_x0000_s1073" style="position:absolute;margin-left:-36.8pt;margin-top:.1pt;width:188.5pt;height:8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4,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" path="m814,c104,,104,,104,,90,29,32,233,,296v5,22,15,41,31,57c54,377,87,388,124,388v,,,,,c188,388,263,354,325,292v28,7,54,11,79,11c551,303,648,188,650,108v8,1,15,2,23,2c724,110,775,83,794,48,814,,814,,814,v,,,,,e" fillcolor="#eaf4de" stroked="f">
            <v:fill opacity="14392f"/>
            <v:path arrowok="t" o:connecttype="custom" o:connectlocs="2393950,0;305861,0;0,870042;91170,1037583;364680,1140460;364680,1140460;955815,858284;1188152,890617;1911631,317448;1979273,323326;2335131,141088;2393950,0;2393950,0" o:connectangles="0,0,0,0,0,0,0,0,0,0,0,0,0"/>
          </v:shape>
        </w:pict>
      </w:r>
      <w:r>
        <w:rPr>
          <w:noProof/>
        </w:rPr>
        <w:pict>
          <v:shape id="Freeform 112" o:spid="_x0000_s1072" style="position:absolute;margin-left:-.95pt;margin-top:-.25pt;width:475.25pt;height:175pt;z-index:-2516695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29,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" path="m,c,,4,388,4,625v289,36,581,29,943,-10c1779,526,2221,630,2529,770,2529,680,2525,,2525,l,xe" fillcolor="#078945" stroked="f">
            <v:fill color2="#bed730" rotate="t" focus="100%" type="gradient"/>
            <v:path arrowok="t" o:connecttype="custom" o:connectlocs="0,0;9546,1803977;2260097,1775114;6035675,2222500;6026129,0;0,0" o:connectangles="0,0,0,0,0,0"/>
          </v:shape>
        </w:pict>
      </w:r>
    </w:p>
    <w:p w:rsidR="003E07A9" w:rsidRDefault="00992826">
      <w:r>
        <w:rPr>
          <w:noProof/>
        </w:rPr>
        <w:pict>
          <v:shape id="Text Box 2" o:spid="_x0000_s1071" type="#_x0000_t202" style="position:absolute;margin-left:214.5pt;margin-top:186.55pt;width:199.85pt;height:66.5pt;z-index:-25160857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" fillcolor="white [3201]" strokecolor="#9bbb59 [3206]" strokeweight="2pt">
            <v:textbox>
              <w:txbxContent>
                <w:p w:rsidR="00015DEB" w:rsidRPr="004F6FDF" w:rsidRDefault="00BC0903" w:rsidP="004F6FDF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24"/>
                    </w:rPr>
                  </w:pPr>
                  <w:r w:rsidRPr="004F6FDF">
                    <w:rPr>
                      <w:rFonts w:ascii="Arial" w:hAnsi="Arial" w:cs="Arial"/>
                      <w:b/>
                      <w:color w:val="1F497D" w:themeColor="text2"/>
                      <w:sz w:val="24"/>
                    </w:rPr>
                    <w:t>Thu</w:t>
                  </w:r>
                  <w:r w:rsidR="00F06767" w:rsidRPr="004F6FDF">
                    <w:rPr>
                      <w:rFonts w:ascii="Arial" w:hAnsi="Arial" w:cs="Arial"/>
                      <w:b/>
                      <w:color w:val="1F497D" w:themeColor="text2"/>
                      <w:sz w:val="24"/>
                    </w:rPr>
                    <w:t>r</w:t>
                  </w:r>
                  <w:r w:rsidRPr="004F6FDF">
                    <w:rPr>
                      <w:rFonts w:ascii="Arial" w:hAnsi="Arial" w:cs="Arial"/>
                      <w:b/>
                      <w:color w:val="1F497D" w:themeColor="text2"/>
                      <w:sz w:val="24"/>
                    </w:rPr>
                    <w:t>sday, January 26</w:t>
                  </w:r>
                  <w:r w:rsidRPr="004F6FDF">
                    <w:rPr>
                      <w:rFonts w:ascii="Arial" w:hAnsi="Arial" w:cs="Arial"/>
                      <w:b/>
                      <w:color w:val="1F497D" w:themeColor="text2"/>
                      <w:sz w:val="24"/>
                      <w:vertAlign w:val="superscript"/>
                    </w:rPr>
                    <w:t>th</w:t>
                  </w:r>
                  <w:r w:rsidR="00F06767" w:rsidRPr="004F6FDF">
                    <w:rPr>
                      <w:rFonts w:ascii="Arial" w:hAnsi="Arial" w:cs="Arial"/>
                      <w:b/>
                      <w:color w:val="1F497D" w:themeColor="text2"/>
                      <w:sz w:val="24"/>
                    </w:rPr>
                    <w:tab/>
                  </w:r>
                  <w:r w:rsidRPr="004F6FDF">
                    <w:rPr>
                      <w:rFonts w:ascii="Arial" w:hAnsi="Arial" w:cs="Arial"/>
                      <w:b/>
                      <w:color w:val="1F497D" w:themeColor="text2"/>
                      <w:sz w:val="24"/>
                    </w:rPr>
                    <w:t>6-9 PM</w:t>
                  </w:r>
                </w:p>
                <w:p w:rsidR="00F06767" w:rsidRPr="004F6FDF" w:rsidRDefault="00F06767" w:rsidP="004F6FDF">
                  <w:pPr>
                    <w:spacing w:after="0" w:line="240" w:lineRule="auto"/>
                    <w:jc w:val="right"/>
                    <w:rPr>
                      <w:rFonts w:ascii="Arial" w:hAnsi="Arial" w:cs="Arial"/>
                      <w:color w:val="1F497D" w:themeColor="text2"/>
                      <w:sz w:val="8"/>
                    </w:rPr>
                  </w:pPr>
                </w:p>
                <w:p w:rsidR="00BC0903" w:rsidRDefault="00F06767" w:rsidP="004F6FDF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20"/>
                    </w:rPr>
                  </w:pPr>
                  <w:proofErr w:type="spellStart"/>
                  <w:r w:rsidRPr="004F6FDF">
                    <w:rPr>
                      <w:rFonts w:ascii="Arial" w:hAnsi="Arial" w:cs="Arial"/>
                      <w:b/>
                      <w:color w:val="1F497D" w:themeColor="text2"/>
                      <w:sz w:val="20"/>
                    </w:rPr>
                    <w:t>Stonegate</w:t>
                  </w:r>
                  <w:proofErr w:type="spellEnd"/>
                  <w:r w:rsidRPr="004F6FDF">
                    <w:rPr>
                      <w:rFonts w:ascii="Arial" w:hAnsi="Arial" w:cs="Arial"/>
                      <w:b/>
                      <w:color w:val="1F497D" w:themeColor="text2"/>
                      <w:sz w:val="20"/>
                    </w:rPr>
                    <w:t xml:space="preserve"> Banquet Center</w:t>
                  </w:r>
                </w:p>
                <w:p w:rsidR="00C8344B" w:rsidRPr="00E5302C" w:rsidRDefault="00E5302C" w:rsidP="004F6FDF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16"/>
                    </w:rPr>
                  </w:pPr>
                  <w:r w:rsidRPr="00E5302C">
                    <w:rPr>
                      <w:rFonts w:ascii="Arial" w:hAnsi="Arial" w:cs="Arial"/>
                      <w:b/>
                      <w:color w:val="1F497D" w:themeColor="text2"/>
                      <w:sz w:val="16"/>
                    </w:rPr>
                    <w:t>RSVP by 12/31-</w:t>
                  </w:r>
                  <w:r w:rsidR="008A1035" w:rsidRPr="00E5302C">
                    <w:rPr>
                      <w:rFonts w:ascii="Arial" w:hAnsi="Arial" w:cs="Arial"/>
                      <w:b/>
                      <w:color w:val="1F497D" w:themeColor="text2"/>
                      <w:sz w:val="16"/>
                    </w:rPr>
                    <w:t xml:space="preserve"> $30 per person</w:t>
                  </w:r>
                </w:p>
                <w:p w:rsidR="00E5302C" w:rsidRPr="00E5302C" w:rsidRDefault="00E5302C" w:rsidP="004F6FDF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16"/>
                    </w:rPr>
                  </w:pPr>
                  <w:r w:rsidRPr="00E5302C">
                    <w:rPr>
                      <w:rFonts w:ascii="Arial" w:hAnsi="Arial" w:cs="Arial"/>
                      <w:b/>
                      <w:color w:val="1F497D" w:themeColor="text2"/>
                      <w:sz w:val="16"/>
                    </w:rPr>
                    <w:t>1/1/12 – 1/15/12 - $35 per person</w:t>
                  </w:r>
                </w:p>
                <w:p w:rsidR="00E5302C" w:rsidRPr="00E5302C" w:rsidRDefault="00E5302C" w:rsidP="004F6FDF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color w:val="1F497D" w:themeColor="text2"/>
                      <w:sz w:val="16"/>
                    </w:rPr>
                  </w:pPr>
                  <w:r w:rsidRPr="00E5302C">
                    <w:rPr>
                      <w:rFonts w:ascii="Arial" w:hAnsi="Arial" w:cs="Arial"/>
                      <w:b/>
                      <w:color w:val="1F497D" w:themeColor="text2"/>
                      <w:sz w:val="16"/>
                    </w:rPr>
                    <w:t>1/16/12 – at the door - $40 per person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2" o:spid="_x0000_s1070" style="position:absolute;margin-left:-2.1pt;margin-top:91.4pt;width:441.05pt;height:184.75pt;z-index:-2516838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" fillcolor="#d3e27c" stroked="f">
            <v:fill opacity="45219f" o:opacity2="28835f" rotate="t" focus="100%" type="gradient"/>
            <v:textbox>
              <w:txbxContent>
                <w:p w:rsidR="006E7C61" w:rsidRDefault="006E7C61" w:rsidP="006E7C61">
                  <w:pPr>
                    <w:jc w:val="center"/>
                  </w:pPr>
                </w:p>
                <w:p w:rsidR="00A4106D" w:rsidRDefault="00A4106D" w:rsidP="00A4106D">
                  <w:pPr>
                    <w:spacing w:after="0" w:line="240" w:lineRule="auto"/>
                    <w:jc w:val="center"/>
                    <w:rPr>
                      <w:rFonts w:ascii="Georgia" w:hAnsi="Georgia"/>
                      <w:b/>
                      <w:color w:val="1F497D" w:themeColor="text2"/>
                    </w:rPr>
                  </w:pPr>
                  <w:r w:rsidRPr="00A4106D">
                    <w:rPr>
                      <w:rFonts w:ascii="Georgia" w:hAnsi="Georgia"/>
                      <w:b/>
                      <w:color w:val="1F497D" w:themeColor="text2"/>
                    </w:rPr>
                    <w:t xml:space="preserve">We are honored to present </w:t>
                  </w:r>
                </w:p>
                <w:p w:rsidR="00A4106D" w:rsidRPr="00A4106D" w:rsidRDefault="00A4106D" w:rsidP="00A4106D">
                  <w:pPr>
                    <w:spacing w:after="0" w:line="240" w:lineRule="auto"/>
                    <w:jc w:val="center"/>
                    <w:rPr>
                      <w:rFonts w:ascii="Georgia" w:hAnsi="Georgia"/>
                      <w:b/>
                      <w:color w:val="1F497D" w:themeColor="text2"/>
                    </w:rPr>
                  </w:pPr>
                </w:p>
                <w:p w:rsidR="00A4106D" w:rsidRPr="00A4106D" w:rsidRDefault="00A4106D" w:rsidP="00A4106D">
                  <w:pPr>
                    <w:spacing w:after="0" w:line="240" w:lineRule="auto"/>
                    <w:jc w:val="center"/>
                    <w:rPr>
                      <w:rFonts w:ascii="Georgia" w:hAnsi="Georgia"/>
                      <w:b/>
                      <w:color w:val="1F497D" w:themeColor="text2"/>
                    </w:rPr>
                  </w:pPr>
                  <w:r w:rsidRPr="00A4106D">
                    <w:rPr>
                      <w:rFonts w:ascii="Georgia" w:hAnsi="Georgia"/>
                      <w:b/>
                      <w:color w:val="1F497D" w:themeColor="text2"/>
                      <w:sz w:val="36"/>
                    </w:rPr>
                    <w:t xml:space="preserve">Andy </w:t>
                  </w:r>
                  <w:proofErr w:type="spellStart"/>
                  <w:r w:rsidRPr="00A4106D">
                    <w:rPr>
                      <w:rFonts w:ascii="Georgia" w:hAnsi="Georgia"/>
                      <w:b/>
                      <w:color w:val="1F497D" w:themeColor="text2"/>
                      <w:sz w:val="36"/>
                    </w:rPr>
                    <w:t>McGlas</w:t>
                  </w:r>
                  <w:bookmarkStart w:id="0" w:name="_GoBack"/>
                  <w:r w:rsidRPr="00A4106D">
                    <w:rPr>
                      <w:rFonts w:ascii="Georgia" w:hAnsi="Georgia"/>
                      <w:b/>
                      <w:color w:val="1F497D" w:themeColor="text2"/>
                      <w:sz w:val="36"/>
                    </w:rPr>
                    <w:t>hen</w:t>
                  </w:r>
                  <w:proofErr w:type="spellEnd"/>
                  <w:r w:rsidRPr="00A4106D">
                    <w:rPr>
                      <w:rFonts w:ascii="Georgia" w:hAnsi="Georgia"/>
                      <w:b/>
                      <w:color w:val="1F497D" w:themeColor="text2"/>
                    </w:rPr>
                    <w:t xml:space="preserve"> and </w:t>
                  </w:r>
                  <w:r w:rsidRPr="00A4106D">
                    <w:rPr>
                      <w:rFonts w:ascii="Georgia" w:hAnsi="Georgia"/>
                      <w:b/>
                      <w:color w:val="1F497D" w:themeColor="text2"/>
                      <w:sz w:val="36"/>
                    </w:rPr>
                    <w:t>Jeff Brooks Gilles</w:t>
                  </w:r>
                </w:p>
                <w:p w:rsidR="00A4106D" w:rsidRPr="00A4106D" w:rsidRDefault="00A4106D" w:rsidP="00A4106D">
                  <w:pPr>
                    <w:spacing w:after="0" w:line="240" w:lineRule="auto"/>
                    <w:jc w:val="center"/>
                    <w:rPr>
                      <w:rFonts w:ascii="Georgia" w:hAnsi="Georgia"/>
                      <w:b/>
                      <w:color w:val="1F497D" w:themeColor="text2"/>
                    </w:rPr>
                  </w:pPr>
                  <w:r w:rsidRPr="00A4106D">
                    <w:rPr>
                      <w:rFonts w:ascii="Georgia" w:hAnsi="Georgia"/>
                      <w:b/>
                      <w:color w:val="1F497D" w:themeColor="text2"/>
                    </w:rPr>
                    <w:t>Co-Founders of Michigan River News</w:t>
                  </w:r>
                  <w:bookmarkEnd w:id="0"/>
                </w:p>
              </w:txbxContent>
            </v:textbox>
          </v:rect>
        </w:pict>
      </w:r>
      <w:r w:rsidR="00C24191"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-147955</wp:posOffset>
            </wp:positionH>
            <wp:positionV relativeFrom="paragraph">
              <wp:posOffset>911225</wp:posOffset>
            </wp:positionV>
            <wp:extent cx="5777865" cy="699770"/>
            <wp:effectExtent l="0" t="0" r="0" b="5080"/>
            <wp:wrapNone/>
            <wp:docPr id="4" name="line.png" descr="\\angler99\Inkd_G\pressp0509 (INKD)\2_In_Progress\Sharmila\062509\d_mmace_greenfeind_pc_4x6_h\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5" r:link="rId6" cstate="print"/>
                    <a:srcRect t="21818" b="12722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191">
        <w:rPr>
          <w:rFonts w:ascii="Arial" w:hAnsi="Arial" w:cs="Arial"/>
          <w:b/>
          <w:bCs/>
          <w:noProof/>
          <w:color w:val="000000"/>
          <w:sz w:val="44"/>
          <w:szCs w:val="44"/>
          <w:shd w:val="clear" w:color="auto" w:fill="FFFFFF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2489835</wp:posOffset>
            </wp:positionV>
            <wp:extent cx="1850390" cy="654050"/>
            <wp:effectExtent l="0" t="0" r="0" b="0"/>
            <wp:wrapTight wrapText="bothSides">
              <wp:wrapPolygon edited="0">
                <wp:start x="0" y="0"/>
                <wp:lineTo x="0" y="20761"/>
                <wp:lineTo x="21348" y="20761"/>
                <wp:lineTo x="21348" y="0"/>
                <wp:lineTo x="0" y="0"/>
              </wp:wrapPolygon>
            </wp:wrapTight>
            <wp:docPr id="6" name="Picture 6" descr="Michigan River New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chigan River New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Text Box 12" o:spid="_x0000_s1069" type="#_x0000_t202" style="position:absolute;margin-left:69.7pt;margin-top:66.55pt;width:329.05pt;height:20.2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9ltAIAALE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" filled="f" stroked="f">
            <v:textbox inset="0,0,0,0">
              <w:txbxContent>
                <w:p w:rsidR="00FE35B8" w:rsidRPr="00C24191" w:rsidRDefault="00015DEB" w:rsidP="000D4691">
                  <w:pPr>
                    <w:jc w:val="center"/>
                    <w:rPr>
                      <w:rFonts w:ascii="Arial" w:hAnsi="Arial" w:cs="Arial"/>
                      <w:i/>
                      <w:color w:val="FFFFFF" w:themeColor="background1"/>
                      <w:sz w:val="36"/>
                      <w:szCs w:val="32"/>
                    </w:rPr>
                  </w:pPr>
                  <w:r w:rsidRPr="00C24191">
                    <w:rPr>
                      <w:rFonts w:ascii="Arial" w:hAnsi="Arial" w:cs="Arial"/>
                      <w:i/>
                      <w:color w:val="FFFFFF" w:themeColor="background1"/>
                      <w:sz w:val="36"/>
                      <w:szCs w:val="32"/>
                    </w:rPr>
                    <w:t xml:space="preserve">2012 </w:t>
                  </w:r>
                  <w:r w:rsidR="000023F0" w:rsidRPr="00C24191">
                    <w:rPr>
                      <w:rFonts w:ascii="Arial" w:hAnsi="Arial" w:cs="Arial"/>
                      <w:i/>
                      <w:color w:val="FFFFFF" w:themeColor="background1"/>
                      <w:sz w:val="36"/>
                      <w:szCs w:val="32"/>
                    </w:rPr>
                    <w:t>Annual Meeting and Silent Auction</w:t>
                  </w:r>
                </w:p>
              </w:txbxContent>
            </v:textbox>
          </v:shape>
        </w:pict>
      </w:r>
      <w:r>
        <w:rPr>
          <w:noProof/>
        </w:rPr>
        <w:pict>
          <v:group id="Group 113" o:spid="_x0000_s1066" style="position:absolute;margin-left:301.8pt;margin-top:-79.35pt;width:214.25pt;height:437.65pt;z-index:251717632;mso-position-horizontal-relative:text;mso-position-vertical-relative:text" coordorigin="18,12" coordsize="5406,11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">
            <v:shape id="Freeform 114" o:spid="_x0000_s1068" style="position:absolute;left:2783;top:9060;width:12;height:1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RBmsEA&#10;AADbAAAADwAAAGRycy9kb3ducmV2LnhtbERPy4rCMBTdD/gP4QqzG1MFHalNRWRGRWbh6wMuzbUt&#10;bW5qE7Xj15uF4PJw3sm8M7W4UetKywqGgwgEcWZ1ybmC0/H3awrCeWSNtWVS8E8O5mnvI8FY2zvv&#10;6XbwuQgh7GJUUHjfxFK6rCCDbmAb4sCdbWvQB9jmUrd4D+GmlqMomkiDJYeGAhtaFpRVh6tRsN59&#10;H3fr7ehS/Vwz81j9VWhOkVKf/W4xA+Gp82/xy73RCsZhbPgSfoB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kQZrBAAAA2wAAAA8AAAAAAAAAAAAAAAAAmAIAAGRycy9kb3du&#10;cmV2LnhtbFBLBQYAAAAABAAEAPUAAACGAwAAAAA=&#10;" path="m2,c1,,,1,,2,,2,1,1,2,1,2,1,2,,2,e" fillcolor="white [3212]" stroked="f">
              <v:fill opacity="13107f"/>
              <v:path arrowok="t" o:connecttype="custom" o:connectlocs="12,0;0,12;12,6;12,0" o:connectangles="0,0,0,0"/>
            </v:shape>
            <v:shape id="Freeform 115" o:spid="_x0000_s1067" style="position:absolute;left:18;top:12;width:5406;height:11043;visibility:visible;mso-wrap-style:square;v-text-anchor:top" coordsize="913,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9mu8YA&#10;AADbAAAADwAAAGRycy9kb3ducmV2LnhtbESPT2sCMRTE7wW/Q3hCbzVbxaJbo0htacEq+OfQ3h6b&#10;5+7SzcuSRDf99kYo9DjMzG+Y2SKaRlzI+dqygsdBBoK4sLrmUsHx8PYwAeEDssbGMin4JQ+Lee9u&#10;hrm2He/osg+lSBD2OSqoQmhzKX1RkUE/sC1x8k7WGQxJulJqh12Cm0YOs+xJGqw5LVTY0ktFxc/+&#10;bBR8nidx061H7mv7fspG69V3XL6Olbrvx+UziEAx/If/2h9awXgKty/pB8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9mu8YAAADbAAAADwAAAAAAAAAAAAAAAACYAgAAZHJz&#10;L2Rvd25yZXYueG1sUEsFBgAAAAAEAAQA9QAAAIsDAAAAAA==&#10;" path="m644,1308v,,1,1,1,1c645,1309,645,1308,646,1308v-1,,-1,,-2,m636,557v,,,,,c636,557,636,557,636,557m70,86v,,,,,c70,86,70,86,70,86t,c70,86,70,86,70,86v,,,,,m207,1622v-1,,-2,,-2,c206,1622,206,1622,207,1622t-26,-8c190,1596,204,1579,229,1579v5,,11,,17,2c239,1587,228,1589,222,1597v,1,2,1,4,1c227,1598,227,1598,227,1598v,,,,,c228,1598,228,1598,229,1598v-6,3,-4,13,-9,17c220,1616,219,1616,219,1616v-4,,-3,-5,-6,-6c208,1611,205,1614,205,1621v,,,,,1c201,1620,194,1613,185,1613v-2,,-3,,-4,1m201,1509v4,,1,-8,2,-12c213,1497,213,1497,213,1497v2,-5,-5,-2,-5,-6c210,1484,220,1487,219,1477v,,1,,1,c224,1477,226,1479,229,1480v-7,31,-22,54,-43,70c183,1534,166,1505,186,1496v3,3,-1,6,2,12c190,1507,192,1507,194,1507v2,,4,1,7,2m314,1429v,,-1,,-1,-1c313,1429,314,1429,314,1429t170,108c472,1496,451,1464,408,1455v33,-37,95,-60,154,-60c608,1395,652,1409,680,1441v1,15,-6,19,-17,19c656,1460,648,1458,640,1456v-8,-2,-17,-3,-23,-3c615,1453,613,1453,612,1453v-6,9,-26,4,-33,12c587,1472,595,1479,609,1480v-15,2,-41,6,-31,21c569,1507,560,1513,556,1525v-6,-4,-17,-2,-21,-7c528,1522,520,1526,511,1528v15,-6,11,-24,19,-34c529,1492,526,1492,526,1489v-7,9,-17,4,-22,14c502,1501,502,1497,501,1494v-16,4,-11,29,-17,43m439,1395v11,-45,-11,-83,-31,-108c411,1286,413,1285,416,1285v8,,16,7,24,13c448,1304,457,1311,467,1311v3,,5,-1,8,-2c476,1300,468,1301,467,1294v3,2,6,2,9,2c486,1296,493,1289,501,1287v-16,41,-35,78,-62,108m663,1315v1,-5,3,-11,5,-17c668,1293,669,1287,672,1282v,,1,,1,c672,1287,670,1293,668,1298v1,12,9,23,12,32c674,1325,669,1319,663,1315m473,1024v,,,,,c480,1014,469,1008,467,1001v5,,5,,5,c463,988,451,977,443,964v2,-1,,-7,3,-7c513,970,553,1026,545,1119v-10,-8,-23,-13,-39,-13c496,1106,485,1108,474,1113v-3,-8,13,-18,15,-28c489,1084,488,1083,486,1083v,,-1,,-2,c483,1084,482,1084,482,1084v-1,,-1,,-2,-1c485,1078,478,1073,480,1065v-8,3,-14,9,-17,18c460,1075,459,1064,448,1063v5,-8,3,-24,13,-27c463,1026,458,1023,458,1015v4,4,7,9,15,9m603,953v2,-1,9,-6,4,-10c607,942,608,941,609,941v1,,2,,3,c612,942,613,942,614,942v1,,1,,1,c620,966,596,1013,588,1013v2,-23,4,-41,5,-61c595,951,597,951,598,951v2,,3,1,5,2m640,936v1,-1,2,-1,4,-1c644,935,644,935,644,935v1,,1,,2,c646,935,646,935,646,935v,,,,,c646,935,646,935,646,935v,,,,,c644,935,642,936,640,936t-120,c530,936,539,933,545,924v-8,-4,-13,-11,-25,-12c531,910,546,911,550,900v1,-2,-1,-3,-3,-3c549,890,560,891,561,883v,,,,,c564,883,565,885,566,887v1,2,2,4,5,4c572,891,573,891,574,890v-4,4,-11,5,-12,12c565,905,569,906,575,906v1,,2,,3,c577,912,572,925,583,926v-1,57,-8,106,-22,149c554,1003,513,965,458,942v3,-8,11,-11,20,-11c484,931,491,932,498,933v8,2,15,3,22,3m496,795v-1,,-1,,-2,-1c499,783,518,775,536,775v9,,19,3,26,7c571,812,579,841,579,878v-4,-4,-10,-5,-16,-5c561,873,558,873,555,873v-2,,-5,1,-7,1c542,874,538,873,535,868v-4,2,-9,2,-10,7c523,874,522,872,521,870v-20,8,-36,20,-49,36c484,882,506,869,518,846v2,-7,-5,-4,-4,-9c518,831,525,823,521,815v,,,,-1,c518,815,518,817,518,818v-9,-5,1,-12,8,-12c522,799,517,795,514,789v,,,,,c510,789,507,791,505,792v-3,1,-5,3,-9,3m458,711v1,,2,,3,c454,685,425,686,410,664v12,-2,22,-4,33,-4c507,660,541,715,559,767v-6,-1,-12,-2,-18,-2c520,765,498,773,487,784v4,-8,8,-16,9,-27c495,757,494,757,494,757v-2,,-4,1,-3,3c490,752,483,751,482,743v-7,4,-8,12,-9,22c467,761,465,752,454,752v-1,,-2,,-3,c456,744,450,736,449,728v1,1,2,1,3,1c455,729,450,711,444,711v1,-1,2,-1,3,-1c448,710,450,710,452,710v2,1,4,1,6,1m566,723v-4,-25,-2,-59,7,-77c580,648,575,658,586,659v-1,3,-6,3,-8,5c583,672,590,673,599,673v1,,3,,4,c605,673,607,673,608,673v5,,9,,12,2c601,690,574,696,566,723m615,536v11,-30,41,-58,79,-58c704,478,715,480,727,485v-8,14,-33,10,-40,24c689,511,691,512,695,512v,,,,1,c691,519,690,530,687,540v-1,,-1,,-1,c680,540,675,541,674,546v-4,-1,-1,-9,-2,-13c670,532,669,532,668,532v-2,,-3,1,-4,3c662,537,661,538,657,538v,,-1,,-2,c655,553,655,553,655,553v-8,-9,-17,-17,-34,-17c619,536,617,536,615,536t-46,81c525,571,491,508,489,427v6,-5,15,-9,25,-9c518,418,521,419,525,420v-1,2,-3,1,-5,2c514,424,517,434,511,435v1,2,2,2,3,2c517,437,521,435,523,435v-1,7,-1,8,,14c545,454,545,454,545,454v-9,5,-20,7,-24,17c530,475,538,476,547,476v-2,4,-4,8,-7,11c540,489,543,488,545,488v-8,5,3,9,-5,14c542,504,544,505,546,505v7,,14,-8,16,-13c567,495,565,505,571,507v12,-8,16,-23,3,-32c637,495,578,572,569,617m487,418v-9,-54,19,-95,62,-97c543,335,530,342,526,358v,2,2,2,5,2c533,360,535,360,535,358v4,8,3,20,10,24c541,385,536,387,537,396v-3,-5,-9,-6,-11,-12c521,386,525,396,520,398v,5,3,8,6,10c515,409,493,406,487,418m307,292v-1,,-1,,-1,c313,280,328,275,344,275v16,,33,6,42,15c377,293,372,301,367,309v-4,-6,-6,-4,-13,-7c349,303,356,306,354,310v-2,1,-3,1,-4,1c341,311,340,302,333,298v1,-2,3,-2,4,-5c333,291,329,290,325,290v-3,,-6,1,-9,1c313,291,310,292,307,292t4,-23c318,252,325,244,306,235v,-4,2,-9,7,-11c313,224,313,224,313,224v4,,68,23,71,50c376,267,359,264,347,264v-18,,-37,7,-46,16c301,274,303,269,309,269v1,,1,,2,m225,234v-2,,-3,,-5,-1c227,214,249,205,273,205v12,,24,2,35,6c306,224,291,224,292,239v-3,-2,-6,-4,-11,-4c280,235,278,235,277,235v,-4,-3,-6,-5,-8c270,228,269,229,268,229v-3,,-3,-5,-8,-6c257,223,257,235,260,235v,2,-1,2,-3,2c257,237,256,237,255,237v-1,,-2,,-3,c252,237,251,237,251,237v,-4,5,-2,5,-5c253,230,250,229,247,229v-4,,-8,2,-11,3c232,233,228,234,225,234t80,-30c305,204,297,202,296,201v-1,-1,-26,-32,-28,-35c268,166,272,162,274,160v2,-3,9,-5,9,-5c283,155,286,157,293,157v6,1,9,1,9,1c302,158,298,171,296,181v-1,11,9,23,9,23m38,144v,,7,-17,10,-20c53,118,60,118,60,118v1,2,8,2,9,2c69,122,69,123,68,123v-1,,-1,,-1,c64,123,59,125,58,126v-1,3,-2,10,-2,13c56,142,51,142,47,143v-5,1,-9,1,-9,1m115,133v-1,-1,-1,-6,,-9c115,121,113,117,111,117v1,-4,1,-4,1,-4c112,113,117,111,120,111v1,,1,,1,c125,112,129,113,130,116v2,4,12,8,12,8c142,124,142,124,142,124v-1,,-6,,-10,1c128,126,119,131,115,133t99,-14c215,119,216,119,217,119v1,-5,-3,-5,-2,-10c214,106,206,103,203,102v3,-1,6,-1,9,-1c221,101,229,105,234,111v5,9,15,32,22,44c254,156,251,157,247,157v-15,,-42,-7,-62,-17c167,131,153,120,162,109v5,,3,6,5,8c170,116,172,115,173,115v1,,2,,3,c176,115,177,116,178,116v2,,5,-1,8,-2c184,116,184,120,184,124v1,,1,,1,c191,124,191,119,196,119v1,5,7,6,9,10c208,127,208,122,208,117v2,1,4,2,6,2m152,119c134,110,124,85,135,62v5,5,4,16,8,21c145,81,146,81,148,81v3,,6,4,11,5c158,93,152,99,160,102v-1,7,-8,9,-8,17m239,109v-6,-28,3,-51,24,-57c260,58,258,66,256,73v3,2,13,7,9,15c265,90,265,91,264,91v,,-1,,-2,-1c262,90,261,89,260,89v-1,,-1,1,-2,1c259,93,256,100,260,100v-7,3,-13,7,-21,9m265,1v,,,,,c263,6,262,10,256,11,254,9,250,5,248,5v-2,,-3,1,-4,3c241,,235,5,227,1v,,,,,c227,12,230,20,236,28v-2,,-3,,-4,c225,28,219,30,215,33v4,6,17,7,12,16c229,49,231,49,233,49v3,,7,,10,-1c246,47,249,46,251,46v2,,4,,5,1c240,57,229,72,232,102v-6,-5,-18,-5,-27,-7c209,94,213,93,213,88v-2,-2,-4,-5,-3,-10c209,78,209,78,209,78v-3,,-4,3,-8,3c198,78,196,73,190,73v-2,6,-4,11,-6,17c171,89,156,85,159,71v1,1,3,1,4,1c169,72,175,69,178,64,168,59,168,53,159,49v6,-5,8,-12,13,-17c169,31,166,30,162,30v-5,,-11,2,-14,4c154,28,152,12,148,4v-5,,-3,7,-7,7c141,11,140,10,138,9v-2,8,-3,16,-5,23c130,24,122,21,113,20v,6,2,9,-2,13c99,34,97,38,80,38v4,13,11,15,24,21c96,61,91,66,89,73v2,1,5,2,8,2c97,75,98,75,98,75v1,,2,,2,c103,75,106,75,107,80v13,-1,11,-16,21,-19c120,76,127,102,133,114v-4,-6,-14,-7,-24,-7c104,107,100,107,95,107v-4,,-8,1,-12,1c70,108,60,106,60,97v,1,1,2,1,2c63,99,66,87,70,86v-1,,-1,,-1,c68,86,67,85,66,84,65,83,64,82,62,82v,,-1,1,-2,1c60,81,62,80,61,76v-2,1,-3,1,-5,1c52,77,51,73,46,71v1,6,,11,-5,11c40,82,39,82,37,81v3,9,-6,7,-5,16c33,102,43,97,41,105v,,,,,c46,105,47,102,51,100v-1,8,8,5,7,14c42,115,39,130,34,143v1,-9,-4,-11,-4,-19c29,125,27,125,26,125v-3,,-6,-2,-11,-3c12,129,20,134,17,136v-3,-1,-4,-1,-6,-1c7,135,5,137,,138v,14,21,10,13,27c14,165,15,165,16,165v1,,2,,4,c21,165,23,165,24,165v2,,4,,5,2c24,172,29,179,29,186v5,-5,10,-10,13,-18c42,174,47,175,53,175v1,-7,-2,-9,-2,-15c52,160,53,160,54,160v5,,8,-2,12,-2c69,149,60,150,58,145v,,,,,c62,145,60,140,63,139v12,3,11,,19,4c84,134,86,138,85,122v-2,,-3,,-5,c80,122,79,122,79,122v-1,,-1,,-2,c76,122,75,122,73,121v,-4,1,-6,4,-7c83,113,89,111,94,111v5,,9,1,13,4c105,116,106,118,106,121v-3,-3,-6,-4,-10,-4c95,117,93,117,92,117v-1,9,7,17,-2,21c93,142,99,143,102,146v-4,2,-8,6,-8,12c95,159,96,160,98,160v4,,8,-7,11,-9c107,159,113,159,116,162v5,-8,2,-15,,-23c124,131,132,128,140,128v3,,8,1,12,2c178,143,213,163,246,163v4,,9,,14,-1c267,178,281,187,290,201v-7,-3,-14,-4,-20,-4c246,197,229,215,213,225v1,-3,-2,-4,-3,-5c219,212,223,200,222,182v-1,,-1,,-1,c219,182,219,183,218,185v,1,-1,2,-2,2c215,187,215,187,215,187v-2,-10,-8,-17,-15,-22c196,175,192,185,191,198v-5,-17,-20,-20,-36,-23c157,190,157,195,164,204v-1,,-1,,-2,c162,204,162,204,162,204v-1,,-1,,-1,c159,204,157,205,157,206v5,3,5,11,10,14c163,227,155,230,147,233v3,2,4,6,9,6c157,239,158,239,159,239v-4,11,16,11,25,15c161,257,159,275,150,290v1,1,3,1,4,1c159,291,165,287,167,283v,5,4,4,7,5c182,282,189,276,193,266v-2,19,4,29,14,36c208,296,208,290,214,290v1,,1,,1,c215,283,215,276,217,274v2,,2,-1,3,-1c223,275,227,279,230,279v2,,3,-1,4,-3c235,279,238,283,241,283v1,,2,-1,3,-3c249,289,257,295,266,298v-19,5,-29,12,-34,28c233,326,233,326,233,326v2,,4,,6,c241,325,242,325,244,325v3,,5,1,7,4c260,324,264,322,273,316v-3,10,-1,26,5,32c283,339,291,335,294,324v1,,1,,2,c303,324,300,333,306,334v,-2,2,-2,3,-3c308,341,323,337,325,345v10,-12,-2,-27,-4,-35c325,312,329,315,332,315v2,,4,-1,6,-3c343,318,356,323,350,333v4,,6,2,9,2c360,335,361,335,362,334v-4,5,1,8,,14c367,346,373,345,371,336v3,2,5,5,10,5c381,341,381,341,381,341v1,-5,-2,-6,-2,-10c380,331,380,331,380,331v,,1,,1,c382,331,382,331,383,331v4,,8,,8,-5c387,320,385,319,390,312v-1,,-1,,-2,c384,312,380,311,378,309v5,-6,14,-11,19,-11c415,304,449,364,459,380v,,,,,c457,380,444,377,439,371v2,-8,-7,-35,-27,-45c403,340,404,344,407,355v-5,-2,-15,-6,-24,-6c379,349,376,350,372,352v,12,12,25,16,29c385,379,381,378,377,378v-9,,-17,3,-20,9c359,391,367,390,367,396v2,,3,,4,c374,396,376,396,378,395v2,,4,-1,6,-1c385,394,387,395,388,396v-9,2,-9,13,-10,22c392,415,388,413,402,408v-1,-15,10,-19,22,-19c438,389,454,394,461,398v29,83,44,180,105,231c557,659,554,695,552,731,533,682,497,649,429,649v-4,,-8,,-12,c410,623,451,630,467,620v,-3,-2,-4,-2,-7c476,612,485,608,487,598v-7,-2,-17,-1,-22,-4c475,593,478,584,482,576v-2,-1,-4,-2,-5,-4c481,565,486,559,487,548v-1,,-1,,-2,c473,548,467,554,461,560v1,-4,,-7,-4,-7c456,553,456,553,456,553v-17,13,-33,30,-41,57c417,582,434,569,432,538v,,-1,,-1,c430,538,430,538,430,538v-1,,-1,,-1,c428,538,426,538,426,536v3,-4,3,-12,3,-20c428,516,428,515,427,515v-6,,-6,6,-10,7c418,509,416,498,407,495v-6,8,-12,15,-14,27c390,522,391,517,388,517v-1,,-1,,-2,c386,518,385,519,384,519v-1,,-1,,-1,c383,530,384,541,379,548v-1,-6,-3,-11,-8,-14c364,541,370,553,362,557v,6,7,13,4,17c365,570,362,569,359,569v-4,,-8,2,-9,5c350,569,348,567,343,567v,4,-3,5,-5,9c339,562,325,563,318,557v-3,40,6,71,29,89c326,633,310,622,283,622v-5,,-10,1,-15,1c268,628,277,631,273,634v-12,1,-26,,-34,5c247,649,263,650,275,656v-5,1,-7,5,-9,8c275,669,284,670,294,670v17,,35,-5,49,-6c311,670,296,701,296,733v8,-5,18,-8,25,-14c321,726,321,726,321,726v13,-2,18,-11,26,-17c348,712,351,712,354,712v1,,3,,4,c359,712,359,712,360,712v1,,2,,2,c355,720,359,728,359,741v,,,,,c362,741,364,740,365,738v1,-2,2,-3,5,-3c371,735,371,735,371,735v-1,9,-8,16,-4,25c368,760,368,760,368,760v2,,3,-1,4,-2c373,757,374,755,375,755v,,,1,1,2c374,763,376,773,379,779v1,,2,,3,c392,779,390,767,395,762v1,2,1,5,5,5c400,767,401,767,402,767v10,-20,5,-46,6,-70c414,744,455,742,453,782v-4,4,-7,9,-14,9c445,799,452,806,463,808v-18,4,-21,23,-25,41c438,844,434,840,429,840v-2,,-4,1,-5,2c422,840,422,836,420,834v,,,,-1,c417,834,416,835,415,837v,2,-1,4,-4,4c411,841,411,841,410,841v2,-16,-5,-23,-14,-28c390,819,393,834,388,842v,-2,-1,-3,-3,-3c384,839,383,839,383,839v-9,32,-4,62,17,80c381,904,368,884,352,866v-2,1,-3,2,-5,2c339,868,329,859,320,858v-3,5,5,8,1,10c309,866,299,861,289,858v-3,16,17,23,25,34c313,892,313,892,312,892v-2,,-3,,-4,1c307,893,306,894,304,894v,,,,,c304,905,315,906,323,909v-3,3,,4,,9c342,921,364,922,381,928v-4,-1,-7,-1,-10,-1c349,927,336,936,321,943v-1,16,-18,16,-19,33c308,976,314,977,319,977v5,,10,-1,14,-5c334,978,330,977,331,983v15,-4,25,-2,33,-11c361,984,372,981,378,984v-13,3,-14,16,-17,28c361,1012,362,1012,363,1012v2,,4,-1,5,-2c370,1010,372,1009,373,1009v,,1,,1,1c372,1020,362,1021,362,1034v1,,1,,2,c365,1034,366,1034,367,1033v1,,2,-1,2,-1c370,1032,370,1033,371,1034v-7,3,-5,14,-5,24c366,1058,367,1058,368,1058v11,,15,-8,20,-14c388,1049,387,1054,391,1054v4,-6,8,-11,12,-17c404,1039,405,1040,407,1041v12,-15,11,-43,22,-58c421,1005,421,1022,431,1041v,,1,,1,c439,1041,439,1051,444,1056v-7,5,-9,17,-5,24c437,1080,437,1078,435,1078v-1,,-1,,-1,c435,1086,435,1084,436,1092v-3,2,-7,3,-10,3c424,1095,421,1094,419,1094v1,13,10,20,17,27c434,1121,433,1121,431,1121v-11,,-23,4,-17,9c410,1132,405,1133,403,1138v6,2,13,3,20,3c428,1141,434,1140,438,1138v-4,7,-5,20,1,26c446,1158,450,1150,460,1147v2,11,10,16,19,20c483,1160,480,1148,482,1142v9,5,7,1,15,5c499,1136,489,1133,496,1126v-5,-3,-15,-2,-21,-5c488,1117,499,1115,508,1115v59,,22,91,-4,163c500,1274,486,1275,491,1266v-13,,-21,-4,-31,-6c455,1264,442,1267,435,1267v-1,,-2,,-3,-1c462,1258,486,1247,501,1227v-3,-1,-9,,-10,-3c498,1220,502,1214,504,1205v,,-1,,-1,c501,1205,501,1204,501,1203v,-1,-1,-2,-2,-2c499,1201,498,1201,497,1201v-5,4,-14,5,-20,9c478,1208,479,1205,479,1201v-11,1,-17,13,-24,13c454,1214,454,1214,453,1213v4,-2,6,-6,5,-13c457,1200,457,1200,457,1200v-4,,-6,2,-8,4c447,1206,446,1208,443,1208v-2,,-3,,-5,-1c437,1212,432,1214,431,1219v-1,-11,-7,-16,-14,-21c421,1195,418,1183,417,1179v-1,,-1,,-2,c405,1179,405,1190,400,1195v,-2,-1,-4,-3,-4c397,1191,397,1191,396,1191v-4,3,-4,11,-11,11c384,1202,384,1202,383,1201v-3,12,-8,23,-9,36c370,1213,364,1190,345,1179v,3,1,7,-2,7c335,1182,334,1170,323,1169v-5,12,4,23,8,31c330,1199,328,1198,325,1198v-3,,-5,1,-5,3c322,1211,332,1211,328,1222v7,7,22,15,24,22c346,1241,338,1239,329,1239v-16,,-32,6,-39,14c297,1256,303,1261,311,1263v-1,4,-5,3,-2,7c310,1270,310,1270,311,1270v3,,6,1,9,2c322,1273,325,1273,329,1273v1,,2,,2,c330,1279,333,1282,335,1285v-8,3,-13,8,-17,14c318,1301,319,1301,320,1301v1,,2,,3,c324,1301,325,1300,326,1300v1,,2,1,2,2c321,1305,315,1310,309,1314v2,2,7,1,5,5c306,1321,305,1329,302,1335v1,,2,,3,c306,1335,308,1335,309,1335v2,,3,,4,c317,1335,319,1335,321,1333v,4,-3,6,2,7c341,1338,357,1320,367,1311v-10,10,-10,26,-15,34c353,1348,357,1348,359,1350v-3,2,-3,16,1,16c361,1366,361,1366,361,1366v3,-5,6,-13,12,-13c374,1353,375,1353,376,1354v4,-3,2,-12,5,-16c384,1343,385,1349,391,1350v9,-18,-5,-41,4,-56c455,1352,421,1419,369,1468v-32,31,-63,68,-97,77c276,1541,270,1538,272,1532v-1,-1,-2,-1,-3,-1c267,1531,267,1534,265,1535v4,-11,-4,-12,-5,-22c247,1515,243,1533,244,1544v-7,-5,-11,-13,-22,-14c222,1539,221,1548,227,1550v-8,,-8,,-8,c224,1561,236,1565,246,1571v-22,2,-52,5,-60,26c186,1580,188,1573,186,1557v33,-8,38,-85,67,-85c259,1472,266,1475,275,1484v-1,-10,7,-10,10,-14c281,1469,278,1467,275,1465v1,-2,2,-5,2,-9c276,1456,276,1456,276,1456v-8,,-6,-10,-11,-13c262,1446,261,1450,258,1453v-4,-8,7,-16,16,-16c276,1437,277,1437,278,1438v-5,5,-2,17,8,17c286,1455,287,1455,287,1455v3,-6,4,-12,12,-12c299,1444,300,1444,302,1444v,,,,,c300,1447,301,1452,301,1456v6,,7,-5,13,-5c317,1454,316,1460,321,1460v,,,,,c322,1457,322,1453,325,1451v1,2,6,4,10,4c337,1455,339,1454,340,1453v-5,-2,-3,-10,-9,-12c334,1439,338,1437,338,1432v-9,-1,1,-15,-5,-22c330,1413,324,1414,321,1417v,-4,-2,-7,-5,-9c312,1412,305,1424,313,1428v-6,-3,-13,-6,-21,-6c289,1422,285,1423,282,1424v,-12,,-12,,-12c284,1413,286,1413,287,1413v1,,3,,5,-1c289,1406,293,1405,292,1398v-13,,-13,-3,-24,-5c264,1404,269,1405,265,1414v5,2,11,3,13,3c270,1438,247,1444,236,1463v3,-21,-11,-25,-19,-36c222,1428,227,1429,233,1429v1,,3,,4,c233,1421,248,1424,246,1414v-1,,-2,,-2,c241,1414,240,1413,238,1413v-2,-1,-3,-1,-5,-1c232,1412,230,1412,229,1414v6,-6,9,-19,3,-23c224,1397,218,1396,210,1402v-2,-2,-2,-7,-6,-7c203,1395,203,1395,203,1395v-4,4,-7,11,-8,19c193,1407,187,1405,183,1402v-2,2,-2,2,-3,2c180,1404,180,1403,179,1403v-1,-1,-2,-1,-3,-1c175,1402,175,1402,174,1402v3,9,5,17,14,20c181,1424,174,1425,174,1434v5,2,12,1,16,4c187,1442,188,1449,188,1456v7,-1,13,-3,15,-10c208,1458,204,1468,195,1473v-5,-2,-8,-6,-14,-6c177,1471,183,1479,177,1479v,,-2,,-3,c173,1487,179,1488,184,1491v-6,3,-9,9,-13,15c164,1491,150,1483,130,1482v7,-3,15,-4,18,-10c144,1467,147,1464,147,1455v-7,1,-13,3,-16,8c132,1452,132,1441,121,1441v,,,,,c118,1448,113,1454,111,1463v-1,1,-2,1,-3,1c103,1464,103,1460,99,1460v-2,9,4,19,2,22c98,1480,96,1480,94,1480v-3,,-5,1,-8,2c83,1483,81,1484,78,1484v-1,,-1,,-1,c82,1492,92,1495,101,1496v-6,1,-8,7,-7,15c95,1511,95,1511,96,1511v7,,9,-5,17,-5c113,1514,118,1519,121,1525v,-3,2,-4,5,-4c127,1521,127,1521,128,1521v,-5,1,-9,3,-12c137,1512,137,1520,142,1525v-1,,-1,,-1,c139,1525,137,1526,137,1528v,,1,,1,c141,1528,143,1529,143,1532v-1,3,-6,2,-5,8c148,1539,154,1538,162,1537v2,-9,1,-9,-3,-14c161,1522,164,1521,166,1521v14,,11,26,15,38c171,1559,171,1559,171,1559v3,-2,6,-16,,-17c165,1546,159,1549,155,1554v-3,-1,-4,-5,-9,-5c145,1549,145,1549,145,1549v-1,4,-1,9,-3,12c137,1558,134,1555,127,1555v-1,,-3,,-4,1c126,1562,130,1567,135,1571v-6,1,-5,8,-11,10c130,1581,135,1582,138,1585v-2,2,2,8,,15c143,1598,147,1596,151,1596v2,,5,1,8,4c165,1593,159,1582,159,1579v17,17,14,40,8,65c172,1632,179,1623,191,1623v3,,6,1,10,3c200,1627,199,1627,198,1627v,,-1,,-2,c196,1627,195,1627,195,1627v-2,,-3,,-4,2c193,1636,195,1635,193,1643v,,,1,1,1c195,1644,196,1643,198,1643v1,,3,-1,4,-1c203,1642,204,1642,205,1643v,33,-34,59,-43,94c160,1718,158,1688,162,1663v-5,20,-10,39,-7,57c164,1772,120,1811,123,1862v1,-1,2,-1,2,-1c128,1861,129,1862,130,1863v1,1,2,3,4,3c135,1866,136,1865,137,1865v16,-100,57,-175,109,-239c249,1626,247,1631,251,1631v,,,,,c259,1624,262,1612,268,1603v3,9,13,10,22,12c291,1602,286,1595,280,1588v6,3,10,4,16,4c298,1592,301,1592,304,1591v-2,-9,13,-3,14,-10c309,1580,303,1570,294,1570v-3,,-5,1,-9,3c318,1543,368,1470,412,1470v12,,23,5,34,17c456,1499,465,1514,469,1529v,,,1,,1c470,1534,471,1538,471,1542v-13,-3,-18,-23,-33,-26c437,1519,439,1525,436,1525v,,,,,c435,1524,433,1523,432,1523v-2,,-4,1,-5,1c425,1525,423,1525,420,1525v-1,,-2,,-3,c420,1537,431,1541,439,1549v-1,,-2,,-3,c419,1549,411,1557,407,1569v7,2,11,5,17,5c426,1574,428,1573,431,1573v,6,,6,,6c436,1578,444,1579,446,1574v,14,-2,26,-7,38c440,1612,441,1612,442,1612v15,,27,-13,33,-26c472,1602,475,1610,479,1622v,,1,,2,c484,1622,486,1622,487,1621v2,6,4,13,10,15c497,1617,497,1617,497,1617v7,,7,,7,c505,1598,494,1592,489,1579v5,7,14,9,24,9c520,1588,528,1587,535,1586v3,-5,-6,-10,-10,-13c526,1573,526,1573,527,1573v7,,-6,-12,-1,-14c528,1559,528,1559,529,1559v4,,6,-1,8,-2c539,1556,542,1556,545,1556v,,,,,c546,1549,537,1553,537,1549v,,1,,1,c547,1549,555,1545,552,1538v1,1,1,1,2,1c562,1539,564,1529,564,1526v1,1,2,1,3,1c575,1527,580,1524,588,1523v,3,,5,2,7c605,1524,615,1530,626,1518v,2,,3,2,3c628,1521,629,1521,629,1521v12,-9,26,-26,36,-32c649,1515,623,1531,610,1561v1,,1,,2,c612,1561,612,1561,612,1561v1,,1,,1,c615,1561,617,1561,617,1562v-4,9,-10,16,-12,26c606,1588,608,1588,609,1588v5,,7,-2,11,-3c615,1593,614,1610,617,1622v16,-5,24,-18,33,-31c646,1597,650,1600,650,1607v15,-5,14,-25,24,-36c678,1576,672,1592,679,1595v3,-8,12,-11,12,-22c692,1574,693,1574,694,1574v1,,2,,3,-1c699,1566,701,1559,703,1552v1,6,5,10,10,12c714,1564,715,1565,715,1565v2,,4,-2,5,-3c721,1561,722,1560,723,1560v1,,1,,2,1c720,1578,732,1591,735,1607v6,-2,6,-10,12,-12c746,1616,757,1626,768,1636v10,-11,8,-35,20,-45c791,1553,775,1524,764,1506v22,19,36,45,60,62c826,1566,824,1560,828,1560v,,1,1,1,1c837,1569,848,1574,860,1578v,-9,,-18,-5,-21c868,1562,883,1571,900,1571v4,,9,-1,13,-2c913,1569,913,1569,913,1569v-5,-20,-29,-21,-36,-39c878,1530,879,1530,880,1530v1,,2,,4,c885,1530,886,1530,888,1530v2,,4,,4,-2c886,1515,859,1513,860,1497v-33,-6,-69,-10,-99,-18c768,1480,775,1481,782,1481v26,,49,-10,66,-21c849,1455,845,1456,845,1453v8,-5,16,-10,22,-17c866,1436,865,1436,864,1436v-4,,-6,-1,-6,-5c873,1425,883,1416,889,1402v-5,-3,-13,-4,-20,-4c859,1398,849,1400,845,1406v2,-4,2,-10,5,-15c848,1391,846,1391,844,1391v-17,,-26,13,-35,14c813,1394,833,1399,834,1385v-2,-5,-10,-5,-16,-5c817,1380,816,1380,816,1380v-1,,-2,,-2,c812,1380,810,1380,809,1379v9,-7,25,-8,25,-24c833,1355,833,1355,833,1355v-1,,-2,1,-2,1c830,1357,829,1357,829,1357v-1,,-1,,-2,-2c836,1351,844,1338,839,1326v-7,4,-17,13,-25,13c813,1339,813,1338,812,1338v11,-13,24,-25,27,-46c838,1292,838,1292,837,1292v-5,,-9,2,-12,4c822,1299,820,1301,818,1301v-1,,-1,,-1,c829,1289,837,1273,834,1248v-24,,-31,16,-41,30c794,1272,797,1262,793,1256v-17,1,-12,25,-25,29c768,1281,767,1279,764,1278v-22,28,-21,78,-43,107c730,1356,736,1332,730,1297v-1,-1,-3,-1,-4,-1c726,1296,725,1296,725,1296v-1,,-1,,-2,c722,1296,722,1296,721,1296v,-7,2,-16,-1,-19c719,1276,718,1276,717,1276v-2,,-3,1,-4,2c712,1279,711,1280,710,1280v-1,,-1,-1,-2,-2c707,1262,700,1251,689,1244v-6,11,-10,23,-9,41c678,1285,677,1282,674,1282v-1,,-1,,-1,c692,1225,716,1152,717,1152v,,,,,c711,1152,694,1191,678,1230v-14,36,-28,71,-32,78c653,1309,658,1311,663,1315v-7,18,-11,30,-12,30c653,1370,701,1389,701,1412v,11,-4,16,-10,16c679,1428,657,1408,646,1402v-28,-13,-61,-21,-94,-21c512,1381,473,1392,444,1414v59,-56,84,-169,110,-267c564,1108,582,1067,629,1067v6,,13,1,20,3c640,1079,619,1081,615,1095v4,1,6,2,7,4c620,1105,615,1116,620,1121v7,-9,22,-9,26,-20c643,1111,646,1122,646,1133v1,,2,,2,c651,1133,652,1135,653,1137v,2,1,5,4,5c657,1142,658,1142,658,1142v7,-2,3,-14,9,-14c667,1128,668,1128,668,1128v2,-5,-5,-9,,-12c668,1120,672,1120,675,1121v-1,-8,3,-11,,-17c676,1105,677,1105,677,1105v1,,2,,2,c680,1104,681,1104,682,1104v1,,1,,2,c690,1116,702,1111,711,1119v1,-20,-4,-34,-17,-41c702,1082,710,1083,718,1083v5,,10,-1,15,-1c734,1079,731,1078,732,1075v9,,15,-3,18,-9c745,1065,738,1064,732,1063v,-2,2,-3,1,-7c727,1055,722,1054,718,1054v-8,,-15,2,-24,7c707,1047,708,1035,709,1015v-11,4,-12,6,-19,6c687,1021,684,1021,680,1020v2,-7,3,-17,-1,-22c677,1000,676,1003,674,1005v,-19,,-19,,-19c673,986,672,986,671,986v-3,,-2,3,-4,3c668,981,664,978,663,972v-6,1,-8,11,-13,11c650,983,649,983,648,983v-5,10,-3,31,-4,41c637,1007,626,1004,610,998v5,15,,19,9,29c609,1027,609,1027,609,1027v3,19,27,24,38,34c642,1061,636,1061,632,1061v-40,,-50,13,-65,22c575,1067,579,1045,586,1024v34,-13,34,-88,54,-88c640,936,640,936,640,936v-1,1,-1,3,-1,6c643,943,648,945,648,950v,,1,,1,c654,950,653,944,656,942v4,,3,5,7,5c663,947,664,947,665,947v1,-5,-2,-5,-2,-9c663,938,663,938,663,938v6,,9,-2,12,-5c671,931,668,928,663,926v1,-2,3,-3,2,-7c664,919,664,919,664,919v-9,,-5,-11,-13,-12c648,909,649,915,646,918v,-3,-1,-4,-2,-6c648,909,654,897,661,897v2,,4,1,6,3c664,902,664,906,662,909v4,2,4,8,10,9c677,913,678,906,687,906v1,,1,,2,c687,908,687,913,687,918v1,,1,,1,c691,918,693,916,694,914v2,-2,3,-3,7,-3c701,911,701,911,701,911v2,3,2,9,7,10c711,919,708,911,713,911v,1,3,2,7,2c723,913,726,912,727,911v-5,-3,-6,-8,-9,-12c721,898,723,894,723,890v-10,,,-12,-3,-20c713,870,708,873,706,878v-2,-2,-1,-8,-6,-8c700,870,700,870,699,870v-2,4,-6,6,-5,13c695,888,698,889,701,892v-7,-1,-10,-5,-14,-9c679,884,671,884,667,889v1,-5,1,-8,,-12c668,877,668,877,669,877v2,,3,-1,4,-1c674,875,675,875,677,875v,,,,,c675,870,675,868,677,863v-1,-1,-3,-1,-4,-1c672,862,671,862,670,862v,,-1,,-2,c668,862,667,862,667,861v,-7,-3,-9,1,-14c669,847,670,847,670,847v5,,4,7,9,7c681,851,682,845,686,842v2,2,3,6,7,6c694,847,694,847,694,847v,-4,,-8,-2,-10c698,835,706,836,706,829v-5,-3,-13,-3,-15,-4c693,825,693,813,691,813v-1,2,-2,2,-4,2c687,815,686,815,686,815v-1,,-1,,-2,c684,815,684,815,684,815v,-7,-4,-10,-9,-12c673,806,673,811,670,813v-3,,-4,-3,-8,-3c662,810,662,810,662,810v,12,,12,,12c664,825,669,826,672,829v-2,-1,-3,-1,-4,-1c658,828,655,835,648,837v4,-18,-9,-27,-5,-39c646,799,646,804,650,804v1,,2,-1,3,-1c653,796,655,792,658,789v,,-1,,-1,c653,789,652,788,650,786v-2,-1,-3,-3,-6,-3c642,783,641,784,639,784v-3,6,2,10,-1,14c634,796,631,792,625,792v-1,,-2,1,-3,1c625,790,626,786,626,779v-2,1,-3,2,-4,2c619,781,619,776,614,776v-4,1,-4,8,-7,8c607,784,606,783,605,782v,11,,11,,11c601,793,597,794,595,796v5,3,13,3,8,10c606,806,608,805,609,805v3,,5,2,6,7c616,812,616,812,617,812v1,,2,-2,2,-3c620,808,620,806,622,806v,,,,,c625,809,624,814,624,818v1,1,2,1,3,1c634,819,635,813,638,810v2,4,8,12,5,15c639,825,642,818,638,818v,,,,,c633,823,624,823,619,827v3,3,3,6,1,10c622,837,624,836,626,836v30,,11,81,-2,92c626,908,612,904,603,895v1,,2,,3,c609,895,611,895,612,896v2,,4,,6,c619,896,621,896,624,895v-4,-7,6,-8,7,-15c615,880,615,880,615,880v5,-6,6,-13,4,-22c610,862,606,864,597,870,572,816,544,690,629,690v,,,,,c622,698,606,707,610,721v1,-1,2,-1,3,-1c617,720,617,735,619,740v11,-4,15,-15,19,-26c637,736,649,739,663,743v,-10,5,-18,-1,-24c664,719,664,721,666,721v1,,1,,1,c667,714,667,708,663,705v4,,7,-1,10,-1c676,704,679,705,682,705v3,,7,1,11,1c696,706,698,706,701,705v-5,-13,-14,-24,-27,-29c675,677,676,677,678,677v12,,16,-9,26,-11c705,663,702,663,701,661v4,-5,11,-6,12,-14c712,647,711,646,710,646v-2,,-4,1,-7,2c701,648,698,649,696,649v,,,,,c695,647,696,643,694,642v-11,5,-27,14,-32,19c671,650,664,634,662,618v-2,,-3,,-3,c653,618,653,624,650,627v-1,-1,-2,-2,-3,-2c646,625,644,627,642,628v-1,1,-3,2,-5,2c637,630,636,630,636,630v,-9,-3,-14,-9,-17c627,613,627,613,627,613v-2,,-2,2,-1,4c626,618,626,620,625,620v-1,,-1,,-1,c622,616,622,610,619,606v-1,,-1,,-1,c617,606,616,607,615,607v-1,1,-1,1,-3,1c612,608,612,608,612,608v-2,-5,-3,-10,-9,-10c602,598,602,598,602,598v,5,-4,9,,13c595,611,595,611,595,611v1,7,2,13,2,21c604,635,610,649,610,652v-4,-14,-24,-13,-36,-17c580,604,595,547,622,547v8,,16,4,26,15c645,559,637,561,636,557v2,8,-8,4,-7,12c632,569,636,569,636,574v-2,4,-7,5,-5,14c632,588,633,588,635,588v5,,12,-2,15,-4c651,590,649,595,655,599v4,-3,8,-6,10,-11c666,596,677,595,682,599v-1,-9,-2,-12,-7,-20c680,575,689,576,691,569v-3,-3,-9,-1,-9,-5c686,543,709,534,723,519v-5,12,-5,25,-3,41c720,560,720,560,720,560v3,,3,-2,5,-3c724,565,729,567,733,570v3,-4,7,-6,6,-13c739,557,740,557,741,557v3,,4,-1,6,-2c748,551,745,543,749,541v,3,,7,4,7c754,548,754,548,754,548v-3,-12,10,-12,2,-20c757,528,759,528,761,528v3,,5,-1,7,-2c772,543,787,539,798,550v1,-1,2,-2,3,-2c802,548,802,548,802,548v-1,-23,-8,-39,-21,-51c793,506,807,509,824,509v1,,1,,2,c831,506,822,501,827,499v10,-1,21,1,23,-7c843,490,835,488,831,483v,-2,3,-1,3,-3c828,476,821,475,814,475v-5,,-11,1,-17,1c791,477,786,478,780,478v,,,,,c802,470,804,448,809,425v-1,,-2,,-3,c800,425,797,429,793,432v-1,-3,-3,-3,-6,-3c787,429,786,429,785,429v,,-1,,-2,c781,429,778,428,774,425v7,-4,,-13,2,-22c776,403,775,403,775,403v-2,,-3,1,-5,2c769,406,768,407,767,407v,,-1,,-1,-1c767,400,768,395,768,387v-1,1,-2,1,-3,1c759,388,764,369,756,369v-8,1,-6,13,-13,13c742,382,740,382,739,381v-9,14,-6,40,-7,58c730,422,722,404,708,404v-1,,-1,,-2,c706,397,700,395,692,394v2,15,-1,25,5,36c697,430,696,430,695,430v-1,,-2,,-3,c690,430,689,430,688,430v-2,,-4,,-4,2c695,448,715,455,730,468v-4,-1,-9,-1,-13,-1c677,467,633,480,615,512v-2,-26,-18,-38,-34,-49c590,463,596,465,603,465v2,,5,,7,-1c614,460,608,461,609,456v7,-2,11,-5,13,-12c616,442,612,442,608,442v-2,,-3,,-5,c601,442,600,442,598,442v,,-1,,-1,c608,434,607,424,607,411v-10,1,-16,6,-21,12c586,418,586,418,586,418v,,,,,c579,418,581,426,574,427v-6,-1,-7,-8,-12,-11c562,418,559,422,556,422v-1,,-2,-1,-2,-2c562,419,560,409,564,404v,,-1,,-2,c561,404,560,404,559,404v-1,1,-2,1,-3,1c554,405,552,404,552,403v-7,-21,7,-32,10,-58c562,356,568,362,569,372v1,,2,,3,c576,372,578,375,578,379v2,-1,3,-1,5,-1c585,378,587,379,589,380v2,1,4,2,7,2c597,382,597,382,597,382v-1,-10,-3,-14,3,-19c597,362,591,353,593,351v2,2,4,2,6,2c600,353,601,353,602,353v-23,-30,18,-14,36,-24c630,314,618,304,600,300v13,-6,32,-7,38,-20c637,280,637,280,637,280v-2,,-4,-2,-5,-4c638,271,646,268,648,259v-31,,-48,3,-62,27c592,270,591,264,588,245v,,-1,1,-1,1c579,246,584,233,579,230v-7,1,-8,8,-11,14c565,244,566,240,563,240v,,,,-1,c562,247,562,247,562,247v-1,-1,-2,-1,-3,-1c557,246,555,248,552,249v-1,-11,-7,-17,-14,-22c538,231,537,235,535,237v-1,-6,-5,-9,-5,-16c529,221,528,221,527,221v-3,,-4,2,-6,4c519,217,511,216,506,211v-3,8,-1,13,,21c504,232,504,230,502,230v-1,,-1,,-1,c502,253,514,267,529,280,517,269,503,263,486,263v-4,,-8,1,-13,1c476,275,483,285,496,292v-6,,-10,2,-11,6c491,303,498,305,507,305v10,,20,-2,30,-3c538,304,539,306,540,309v-34,13,-61,35,-65,78c461,359,431,304,401,281v-10,-13,-16,-24,-5,-36c394,251,396,253,396,259v1,,2,,2,c400,259,402,260,403,261v1,1,3,2,5,2c408,263,408,263,408,263v1,-3,-2,-11,2,-11c413,253,417,254,421,254v1,,2,,3,c425,250,419,241,417,235v1,,1,,1,c420,235,422,234,423,233v2,-2,3,-3,6,-3c430,230,430,230,431,230v,-8,-12,-5,-16,-10c422,216,421,207,419,201v-6,5,-15,6,-16,15c401,210,396,207,390,204v,6,-3,8,-6,11c382,211,378,210,375,210v-2,,-4,,-6,1c367,211,365,211,363,211v-1,,-1,,-1,c361,223,371,223,374,230v-2,1,-5,1,-8,1c335,231,284,199,306,162v-1,6,,11,2,15c308,177,309,177,309,177v5,,8,2,12,3c323,175,319,167,321,167v2,1,4,2,6,2c330,169,334,168,337,167v-3,-8,-7,-15,-14,-17c330,148,334,143,335,136v-5,,-8,-1,-11,-1c323,135,321,135,318,136v6,-5,1,-14,2,-22c315,115,313,120,308,121v-3,3,-1,10,-4,12c300,128,296,124,289,122v-3,3,2,10,-4,12c283,134,281,134,280,134v-3,,-5,,-8,1c270,135,267,136,263,136v-1,,-1,,-2,c260,149,271,149,278,153v-6,,-7,6,-12,9c257,149,247,130,242,113v6,-3,13,-5,20,-8c260,106,257,112,260,119v,-2,1,-2,1,-2c263,117,264,121,265,122v6,,7,-4,11,-4c277,118,278,118,280,119v-4,-12,10,-6,9,-14c277,101,266,82,277,71v4,8,11,7,19,9c295,66,293,65,290,50v3,1,5,2,6,2c302,52,306,48,311,45,307,38,299,35,289,33,305,31,303,19,308,6v-14,2,-21,7,-30,17c278,11,274,3,265,1e" fillcolor="white [3212]" stroked="f">
              <v:fill opacity="9766f"/>
              <v:path arrowok="t" o:connecttype="custom" o:connectlocs="1356,9457;2416,8611;2765,7658;2842,6409;3825,5533;3328,4628;3203,4527;3642,3172;3097,2574;1818,1728;1616,1213;1753,1071;1285,704;941,509;1380,290;657,195;219,479;343,858;1457,965;888,1716;1812,1977;2599,2196;2753,3515;2197,3160;2143,4214;2481,4936;1788,5776;2558,6161;2724,7457;2351,7048;1913,7699;1593,9060;1788,8546;1285,8445;1072,8682;746,9001;817,9469;1457,9623;2582,9167;3227,9208;3991,9297;5193,9055;4938,8019;4263,7557;3683,6504;4340,6249;3784,5575;4151,5391;3955,5101;3807,4723;3683,4770;3665,4379;3849,3711;3766,3296;4506,3125;4589,2385;3606,2699;3488,2249;3168,1403;2428,1491;1936,1000;1711,621" o:connectangles="0,0,0,0,0,0,0,0,0,0,0,0,0,0,0,0,0,0,0,0,0,0,0,0,0,0,0,0,0,0,0,0,0,0,0,0,0,0,0,0,0,0,0,0,0,0,0,0,0,0,0,0,0,0,0,0,0,0,0,0,0,0"/>
              <o:lock v:ext="edit" verticies="t"/>
            </v:shape>
          </v:group>
        </w:pict>
      </w:r>
      <w:r w:rsidR="00F50C02" w:rsidRPr="00F50C02">
        <w:rPr>
          <w:noProof/>
        </w:rPr>
        <w:drawing>
          <wp:anchor distT="0" distB="0" distL="114300" distR="114300" simplePos="0" relativeHeight="251631590" behindDoc="1" locked="0" layoutInCell="1" allowOverlap="1">
            <wp:simplePos x="0" y="0"/>
            <wp:positionH relativeFrom="column">
              <wp:posOffset>1740846</wp:posOffset>
            </wp:positionH>
            <wp:positionV relativeFrom="paragraph">
              <wp:posOffset>841443</wp:posOffset>
            </wp:positionV>
            <wp:extent cx="3152167" cy="2033080"/>
            <wp:effectExtent l="19050" t="0" r="0" b="0"/>
            <wp:wrapNone/>
            <wp:docPr id="11" name="floral1.png" descr="\\angler99\Inkd_G\pressp0509 (INKD)\2_In_Progress\Sharmila\062509\d_mmace_greenfeind_pc_4x6_h\flor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al1.png"/>
                    <pic:cNvPicPr/>
                  </pic:nvPicPr>
                  <pic:blipFill>
                    <a:blip r:embed="rId9" r:link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167" cy="203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C02" w:rsidRPr="00F50C02">
        <w:rPr>
          <w:noProof/>
        </w:rPr>
        <w:drawing>
          <wp:anchor distT="0" distB="0" distL="114300" distR="114300" simplePos="0" relativeHeight="251630565" behindDoc="1" locked="0" layoutInCell="1" allowOverlap="1">
            <wp:simplePos x="0" y="0"/>
            <wp:positionH relativeFrom="column">
              <wp:posOffset>38505</wp:posOffset>
            </wp:positionH>
            <wp:positionV relativeFrom="paragraph">
              <wp:posOffset>1741251</wp:posOffset>
            </wp:positionV>
            <wp:extent cx="1663835" cy="2485417"/>
            <wp:effectExtent l="19050" t="0" r="0" b="0"/>
            <wp:wrapNone/>
            <wp:docPr id="10" name="floral.png" descr="\\angler99\Inkd_G\pressp0509 (INKD)\2_In_Progress\Sharmila\062509\d_mmace_greenfeind_pc_4x6_h\flo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al.png"/>
                    <pic:cNvPicPr/>
                  </pic:nvPicPr>
                  <pic:blipFill>
                    <a:blip r:embed="rId11" r:link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835" cy="2485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Freeform 58" o:spid="_x0000_s1065" style="position:absolute;margin-left:58.45pt;margin-top:-11.75pt;width:6.75pt;height:2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" path="m29,c19,,9,,,,,,,,,,1,2,1,3,2,4v3,3,8,5,12,5c18,9,21,8,24,6,26,4,28,2,29,e" fillcolor="#e8f0c0" stroked="f">
            <v:path arrowok="t" o:connecttype="custom" o:connectlocs="85725,0;0,0;0,0;5912,11571;41384,26035;70945,17357;85725,0" o:connectangles="0,0,0,0,0,0,0"/>
          </v:shape>
        </w:pict>
      </w:r>
      <w:r>
        <w:rPr>
          <w:noProof/>
        </w:rPr>
        <w:pict>
          <v:shape id="Freeform 57" o:spid="_x0000_s1064" style="position:absolute;margin-left:57.8pt;margin-top:-16.85pt;width:7.65pt;height: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" path="m17,c14,,10,1,7,4,2,8,,15,3,22v9,,19,,29,c33,18,33,13,31,9,31,8,30,7,29,6,26,2,22,,17,e" fillcolor="#f6f7d5" stroked="f">
            <v:path arrowok="t" o:connecttype="custom" o:connectlocs="50050,0;20609,11776;8832,64770;94211,64770;91267,26497;85379,17665;50050,0" o:connectangles="0,0,0,0,0,0,0"/>
          </v:shape>
        </w:pict>
      </w:r>
      <w:r>
        <w:rPr>
          <w:noProof/>
        </w:rPr>
        <w:pict>
          <v:shape id="Freeform 25" o:spid="_x0000_s1063" style="position:absolute;margin-left:-17.9pt;margin-top:24.8pt;width:2.3pt;height: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" path="m4,c3,4,1,8,,12v1,,2,1,3,1c5,13,6,12,7,11,10,9,10,6,9,4,9,3,8,3,8,2,7,1,6,,4,e" fillcolor="#d9ebc2" stroked="f">
            <v:path arrowok="t" o:connecttype="custom" o:connectlocs="11684,0;0,35169;8763,38100;20447,32238;26289,11723;23368,5862;11684,0" o:connectangles="0,0,0,0,0,0,0"/>
          </v:shape>
        </w:pict>
      </w:r>
      <w:r>
        <w:rPr>
          <w:noProof/>
        </w:rPr>
        <w:pict>
          <v:shape id="Freeform 24" o:spid="_x0000_s1062" style="position:absolute;margin-left:-18.65pt;margin-top:24.8pt;width:1.65pt;height: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" path="m6,c5,,4,1,2,2,,3,,6,1,9v,,,1,1,1c2,11,3,11,3,12,4,8,6,4,7,v,,,,-1,e" fillcolor="#e9f4dc" stroked="f">
            <v:path arrowok="t" o:connecttype="custom" o:connectlocs="17961,0;5987,5927;2994,26670;5987,29633;8981,35560;20955,0;17961,0" o:connectangles="0,0,0,0,0,0,0"/>
          </v:shape>
        </w:pict>
      </w:r>
      <w:r>
        <w:rPr>
          <w:noProof/>
        </w:rPr>
        <w:pict>
          <v:shape id="Freeform 23" o:spid="_x0000_s1061" style="position:absolute;margin-left:-20.95pt;margin-top:32.45pt;width:3.5pt;height: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" path="m6,c4,6,2,13,,19v1,1,3,1,4,1c6,20,9,19,11,18v3,-3,4,-8,2,-12c13,5,12,4,12,3,10,1,8,,6,e" fillcolor="#d9ebc2" stroked="f">
            <v:path arrowok="t" o:connecttype="custom" o:connectlocs="17780,0;0,56102;11853,59055;32597,53150;38523,17717;35560,8858;17780,0" o:connectangles="0,0,0,0,0,0,0"/>
          </v:shape>
        </w:pict>
      </w:r>
      <w:r>
        <w:rPr>
          <w:noProof/>
        </w:rPr>
        <w:pict>
          <v:shape id="Freeform 22" o:spid="_x0000_s1060" style="position:absolute;margin-left:-22.6pt;margin-top:32.45pt;width:3.05pt;height: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" path="m11,c9,,6,,4,2,1,5,,10,2,14v,1,1,2,1,2c4,18,5,18,7,19,9,13,11,6,13,,12,,12,,11,e" fillcolor="#e9f4dc" stroked="f">
            <v:path arrowok="t" o:connecttype="custom" o:connectlocs="32776,0;11918,5882;5959,41175;8939,47057;20857,55880;38735,0;32776,0" o:connectangles="0,0,0,0,0,0,0"/>
          </v:shape>
        </w:pict>
      </w:r>
      <w:r>
        <w:rPr>
          <w:noProof/>
        </w:rPr>
        <w:pict>
          <v:shape id="Freeform 21" o:spid="_x0000_s1059" style="position:absolute;margin-left:-28.65pt;margin-top:22.95pt;width:7.95pt;height: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" path="m17,c14,,10,2,7,4,2,9,,16,3,23v1,1,2,2,2,3c9,30,13,32,17,32v4,,7,-2,10,-4c33,23,34,16,31,9,31,8,30,7,29,6,26,2,22,,17,e" fillcolor="#e9f4dc" stroked="f">
            <v:path arrowok="t" o:connecttype="custom" o:connectlocs="50483,0;20787,11748;8909,67548;14848,76359;50483,93980;80178,82233;92056,26432;86117,17621;50483,0" o:connectangles="0,0,0,0,0,0,0,0,0"/>
          </v:shape>
        </w:pict>
      </w:r>
      <w:r>
        <w:rPr>
          <w:noProof/>
        </w:rPr>
        <w:pict>
          <v:shape id="Freeform 20" o:spid="_x0000_s1058" style="position:absolute;margin-left:-12.8pt;margin-top:16.7pt;width:6.5pt;height: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" path="m14,c8,,2,4,1,10,,13,,17,1,19v2,4,5,7,9,8c11,27,13,27,14,27v6,,11,-4,13,-10c28,14,27,11,26,8,24,4,21,2,17,1,16,,15,,14,e" fillcolor="#d9ebc2" stroked="f">
            <v:path arrowok="t" o:connecttype="custom" o:connectlocs="41275,0;2948,29398;2948,55856;29482,79375;41275,79375;79602,49977;76654,23519;50120,2940;41275,0" o:connectangles="0,0,0,0,0,0,0,0,0"/>
          </v:shape>
        </w:pict>
      </w:r>
      <w:r>
        <w:rPr>
          <w:noProof/>
        </w:rPr>
        <w:pict>
          <v:shape id="Freeform 17" o:spid="_x0000_s1057" style="position:absolute;margin-left:46.1pt;margin-top:-7.1pt;width:3.05pt;height: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" path="m7,c5,,4,1,3,2,1,3,,6,1,9v,,1,1,1,1c3,12,5,12,7,12v1,,3,,4,-1c13,9,13,6,12,4v,-1,,-1,-1,-2c10,1,8,,7,e" fillcolor="#d9ebc2" stroked="f">
            <v:path arrowok="t" o:connecttype="custom" o:connectlocs="20857,0;8939,5821;2980,26194;5959,29104;20857,34925;32776,32015;35755,11642;32776,5821;20857,0" o:connectangles="0,0,0,0,0,0,0,0,0"/>
          </v:shape>
        </w:pict>
      </w:r>
    </w:p>
    <w:sectPr w:rsidR="003E07A9" w:rsidSect="007C754E">
      <w:pgSz w:w="8640" w:h="576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efaultTabStop w:val="720"/>
  <w:characterSpacingControl w:val="doNotCompress"/>
  <w:compat>
    <w:useFELayout/>
  </w:compat>
  <w:rsids>
    <w:rsidRoot w:val="000023F0"/>
    <w:rsid w:val="000023F0"/>
    <w:rsid w:val="00015DEB"/>
    <w:rsid w:val="000D372C"/>
    <w:rsid w:val="000D4691"/>
    <w:rsid w:val="000F7999"/>
    <w:rsid w:val="002E24EC"/>
    <w:rsid w:val="003E07A9"/>
    <w:rsid w:val="0042554D"/>
    <w:rsid w:val="00477D75"/>
    <w:rsid w:val="004C616F"/>
    <w:rsid w:val="004F6FDF"/>
    <w:rsid w:val="00657514"/>
    <w:rsid w:val="006E7C61"/>
    <w:rsid w:val="007C754E"/>
    <w:rsid w:val="007E782C"/>
    <w:rsid w:val="008A1035"/>
    <w:rsid w:val="009354F6"/>
    <w:rsid w:val="00992826"/>
    <w:rsid w:val="00A37C95"/>
    <w:rsid w:val="00A4106D"/>
    <w:rsid w:val="00B16C2F"/>
    <w:rsid w:val="00BC0903"/>
    <w:rsid w:val="00BE56A0"/>
    <w:rsid w:val="00C24191"/>
    <w:rsid w:val="00C65DC6"/>
    <w:rsid w:val="00C8344B"/>
    <w:rsid w:val="00CA520D"/>
    <w:rsid w:val="00CB0BD8"/>
    <w:rsid w:val="00E5302C"/>
    <w:rsid w:val="00F06767"/>
    <w:rsid w:val="00F50C02"/>
    <w:rsid w:val="00FE3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v:textbox inset="0,0,0,0"/>
      <o:colormru v:ext="edit" colors="#a0ce6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691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0D4691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6E7C61"/>
  </w:style>
  <w:style w:type="character" w:styleId="Hyperlink">
    <w:name w:val="Hyperlink"/>
    <w:basedOn w:val="DefaultParagraphFont"/>
    <w:uiPriority w:val="99"/>
    <w:unhideWhenUsed/>
    <w:rsid w:val="004F6FD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F6F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691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0D4691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6E7C61"/>
  </w:style>
  <w:style w:type="character" w:styleId="Hyperlink">
    <w:name w:val="Hyperlink"/>
    <w:basedOn w:val="DefaultParagraphFont"/>
    <w:uiPriority w:val="99"/>
    <w:unhideWhenUsed/>
    <w:rsid w:val="004F6FD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F6F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higanrivernews.com/" TargetMode="External"/><Relationship Id="rId12" Type="http://schemas.openxmlformats.org/officeDocument/2006/relationships/image" Target="file:///\\angler99\Inkd_G\pressp0509%20(INKD)\2_In_Progress\Sharmila\062509\d_mmace_greenfeind_pc_4x6_h\floral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file:///\\angler99\Inkd_G\pressp0509%20(INKD)\2_In_Progress\Sharmila\062509\d_mmace_greenfeind_pc_4x6_h\line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file:///\\angler99\Inkd_G\pressp0509%20(INKD)\2_In_Progress\Sharmila\062509\d_mmace_greenfeind_pc_4x6_h\floral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fedewa\AppData\Roaming\Microsoft\Templates\Inkd_EcoPostcard_Bac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7E2D820-8F43-4542-B6D5-C5B2324BD4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Inkd_EcoPostcard_Back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rfedewa</dc:creator>
  <cp:lastModifiedBy>Administrator</cp:lastModifiedBy>
  <cp:revision>2</cp:revision>
  <dcterms:created xsi:type="dcterms:W3CDTF">2011-11-15T14:49:00Z</dcterms:created>
  <dcterms:modified xsi:type="dcterms:W3CDTF">2011-11-15T14:49:00Z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TC101874427</vt:lpwstr>
  </property>
</Properties>
</file>