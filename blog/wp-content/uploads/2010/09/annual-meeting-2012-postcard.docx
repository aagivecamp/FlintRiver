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FDF" w:rsidRDefault="00A4106D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D4D8B1" wp14:editId="4D89D79D">
                <wp:simplePos x="0" y="0"/>
                <wp:positionH relativeFrom="column">
                  <wp:posOffset>2609850</wp:posOffset>
                </wp:positionH>
                <wp:positionV relativeFrom="paragraph">
                  <wp:posOffset>552449</wp:posOffset>
                </wp:positionV>
                <wp:extent cx="28575" cy="248602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486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43.5pt" to="207.7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" strokecolor="#4579b8 [3044]"/>
            </w:pict>
          </mc:Fallback>
        </mc:AlternateContent>
      </w:r>
    </w:p>
    <w:p w:rsidR="004F6FDF" w:rsidRDefault="004F6FDF" w:rsidP="004F6FDF">
      <w:pPr>
        <w:spacing w:after="0" w:line="240" w:lineRule="auto"/>
        <w:ind w:firstLine="720"/>
      </w:pPr>
      <w:r>
        <w:rPr>
          <w:noProof/>
        </w:rPr>
        <w:drawing>
          <wp:inline distT="0" distB="0" distL="0" distR="0" wp14:anchorId="2BA133D7" wp14:editId="624E884F">
            <wp:extent cx="1108883" cy="443553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WC Logo smal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319" cy="44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DF" w:rsidRDefault="004F6FDF" w:rsidP="004F6FDF">
      <w:pPr>
        <w:spacing w:after="0" w:line="240" w:lineRule="auto"/>
        <w:ind w:firstLine="720"/>
      </w:pPr>
      <w:r>
        <w:t>400 N. Saginaw Street, Suite 233</w:t>
      </w:r>
    </w:p>
    <w:p w:rsidR="004F6FDF" w:rsidRDefault="004F6FDF" w:rsidP="004F6FDF">
      <w:pPr>
        <w:spacing w:after="0" w:line="240" w:lineRule="auto"/>
        <w:ind w:firstLine="720"/>
      </w:pPr>
      <w:r>
        <w:t>Flint, MI 48503</w:t>
      </w:r>
    </w:p>
    <w:p w:rsidR="004F6FDF" w:rsidRDefault="004F6FDF" w:rsidP="004F6FDF">
      <w:pPr>
        <w:spacing w:after="0" w:line="240" w:lineRule="auto"/>
        <w:ind w:firstLine="720"/>
      </w:pPr>
      <w:r>
        <w:t>810-767-6490</w:t>
      </w:r>
    </w:p>
    <w:p w:rsidR="004F6FDF" w:rsidRDefault="00E5302C" w:rsidP="004F6FDF">
      <w:pPr>
        <w:spacing w:after="0" w:line="240" w:lineRule="auto"/>
        <w:ind w:firstLine="720"/>
      </w:pPr>
      <w:hyperlink r:id="rId7" w:history="1">
        <w:r w:rsidR="004F6FDF" w:rsidRPr="00BA366D">
          <w:rPr>
            <w:rStyle w:val="Hyperlink"/>
          </w:rPr>
          <w:t>www.FlintRiver.org</w:t>
        </w:r>
      </w:hyperlink>
    </w:p>
    <w:p w:rsidR="004F6FDF" w:rsidRDefault="004F6FDF" w:rsidP="004F6FDF">
      <w:pPr>
        <w:spacing w:after="0" w:line="240" w:lineRule="auto"/>
        <w:ind w:firstLine="720"/>
      </w:pPr>
    </w:p>
    <w:p w:rsidR="004F6FDF" w:rsidRDefault="004F6FDF" w:rsidP="004F6FDF">
      <w:pPr>
        <w:spacing w:after="0" w:line="240" w:lineRule="auto"/>
        <w:ind w:left="720"/>
        <w:rPr>
          <w:rStyle w:val="Strong"/>
          <w:rFonts w:ascii="Arial" w:hAnsi="Arial" w:cs="Arial"/>
          <w:color w:val="000000"/>
          <w:sz w:val="14"/>
          <w:shd w:val="clear" w:color="auto" w:fill="FFFFFF"/>
        </w:rPr>
      </w:pPr>
    </w:p>
    <w:p w:rsidR="004F6FDF" w:rsidRDefault="004F6FDF" w:rsidP="004F6FDF">
      <w:pPr>
        <w:spacing w:after="0" w:line="240" w:lineRule="auto"/>
        <w:ind w:left="720"/>
        <w:rPr>
          <w:rStyle w:val="Strong"/>
          <w:rFonts w:ascii="Arial" w:hAnsi="Arial" w:cs="Arial"/>
          <w:color w:val="000000"/>
          <w:sz w:val="14"/>
          <w:shd w:val="clear" w:color="auto" w:fill="FFFFFF"/>
        </w:rPr>
      </w:pPr>
    </w:p>
    <w:p w:rsidR="006E7C61" w:rsidRDefault="004F6FDF" w:rsidP="004F6FDF">
      <w:pPr>
        <w:spacing w:after="0" w:line="240" w:lineRule="auto"/>
        <w:ind w:left="720"/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495062E2" wp14:editId="2BEE5C95">
            <wp:simplePos x="0" y="0"/>
            <wp:positionH relativeFrom="column">
              <wp:posOffset>488950</wp:posOffset>
            </wp:positionH>
            <wp:positionV relativeFrom="paragraph">
              <wp:posOffset>347345</wp:posOffset>
            </wp:positionV>
            <wp:extent cx="1204595" cy="1124585"/>
            <wp:effectExtent l="0" t="0" r="0" b="0"/>
            <wp:wrapThrough wrapText="bothSides">
              <wp:wrapPolygon edited="0">
                <wp:start x="0" y="0"/>
                <wp:lineTo x="0" y="21222"/>
                <wp:lineTo x="21179" y="21222"/>
                <wp:lineTo x="21179" y="0"/>
                <wp:lineTo x="0" y="0"/>
              </wp:wrapPolygon>
            </wp:wrapThrough>
            <wp:docPr id="70" name="Picture 70" descr="http://www.stonegateevents.com/MapStre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tonegateevents.com/MapStree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6FDF">
        <w:rPr>
          <w:rStyle w:val="Strong"/>
          <w:rFonts w:ascii="Arial" w:hAnsi="Arial" w:cs="Arial"/>
          <w:color w:val="000000"/>
          <w:sz w:val="14"/>
          <w:shd w:val="clear" w:color="auto" w:fill="FFFFFF"/>
        </w:rPr>
        <w:t>Stonegate</w:t>
      </w:r>
      <w:proofErr w:type="spellEnd"/>
      <w:r w:rsidRPr="004F6FDF">
        <w:rPr>
          <w:rStyle w:val="Strong"/>
          <w:rFonts w:ascii="Arial" w:hAnsi="Arial" w:cs="Arial"/>
          <w:color w:val="000000"/>
          <w:sz w:val="14"/>
          <w:shd w:val="clear" w:color="auto" w:fill="FFFFFF"/>
        </w:rPr>
        <w:t xml:space="preserve"> Banquet Centre</w:t>
      </w:r>
      <w:r w:rsidRPr="004F6FDF">
        <w:rPr>
          <w:rFonts w:ascii="Arial" w:hAnsi="Arial" w:cs="Arial"/>
          <w:color w:val="000000"/>
          <w:sz w:val="14"/>
          <w:shd w:val="clear" w:color="auto" w:fill="FFFFFF"/>
        </w:rPr>
        <w:br/>
      </w:r>
      <w:r w:rsidRPr="004F6FDF">
        <w:rPr>
          <w:rStyle w:val="apple-style-span"/>
          <w:rFonts w:ascii="Arial" w:hAnsi="Arial" w:cs="Arial"/>
          <w:color w:val="000000"/>
          <w:sz w:val="14"/>
          <w:shd w:val="clear" w:color="auto" w:fill="FFFFFF"/>
        </w:rPr>
        <w:t>1086 N. Irish Road</w:t>
      </w:r>
      <w:r w:rsidRPr="004F6FDF">
        <w:rPr>
          <w:rFonts w:ascii="Arial" w:hAnsi="Arial" w:cs="Arial"/>
          <w:color w:val="000000"/>
          <w:sz w:val="14"/>
          <w:shd w:val="clear" w:color="auto" w:fill="FFFFFF"/>
        </w:rPr>
        <w:br/>
      </w:r>
      <w:r w:rsidRPr="004F6FDF">
        <w:rPr>
          <w:rStyle w:val="apple-style-span"/>
          <w:rFonts w:ascii="Arial" w:hAnsi="Arial" w:cs="Arial"/>
          <w:color w:val="000000"/>
          <w:sz w:val="14"/>
          <w:shd w:val="clear" w:color="auto" w:fill="FFFFFF"/>
        </w:rPr>
        <w:t>Davison, MI 48423</w:t>
      </w:r>
      <w:r w:rsidR="006E7C61">
        <w:br w:type="page"/>
      </w:r>
    </w:p>
    <w:p w:rsidR="004F6FDF" w:rsidRDefault="00C2419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ACE3F" wp14:editId="08A74837">
                <wp:simplePos x="0" y="0"/>
                <wp:positionH relativeFrom="column">
                  <wp:posOffset>925830</wp:posOffset>
                </wp:positionH>
                <wp:positionV relativeFrom="paragraph">
                  <wp:posOffset>285750</wp:posOffset>
                </wp:positionV>
                <wp:extent cx="3872230" cy="979170"/>
                <wp:effectExtent l="0" t="0" r="13970" b="11430"/>
                <wp:wrapNone/>
                <wp:docPr id="6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30" cy="979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35B8" w:rsidRPr="000023F0" w:rsidRDefault="000023F0" w:rsidP="000023F0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 w:cs="Times New Roman"/>
                                <w:color w:val="B8D54D"/>
                                <w:sz w:val="52"/>
                                <w:szCs w:val="76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color w:val="FFFFFF" w:themeColor="background1"/>
                                <w:sz w:val="52"/>
                                <w:szCs w:val="76"/>
                              </w:rPr>
                              <w:t xml:space="preserve">      </w:t>
                            </w:r>
                            <w:r w:rsidRPr="000023F0">
                              <w:rPr>
                                <w:rFonts w:ascii="Georgia" w:hAnsi="Georgia" w:cs="Times New Roman"/>
                                <w:b/>
                                <w:color w:val="FFFFFF" w:themeColor="background1"/>
                                <w:sz w:val="52"/>
                                <w:szCs w:val="76"/>
                              </w:rPr>
                              <w:t xml:space="preserve">Flint </w:t>
                            </w:r>
                            <w:r w:rsidRPr="000023F0">
                              <w:rPr>
                                <w:rFonts w:ascii="Georgia" w:hAnsi="Georgia" w:cs="Times New Roman"/>
                                <w:color w:val="B8D54D"/>
                                <w:sz w:val="52"/>
                                <w:szCs w:val="76"/>
                              </w:rPr>
                              <w:t>River</w:t>
                            </w:r>
                          </w:p>
                          <w:p w:rsidR="000023F0" w:rsidRPr="000023F0" w:rsidRDefault="000023F0" w:rsidP="000023F0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 w:cs="Times New Roman"/>
                                <w:b/>
                                <w:sz w:val="144"/>
                                <w:szCs w:val="76"/>
                              </w:rPr>
                            </w:pPr>
                            <w:r w:rsidRPr="000023F0">
                              <w:rPr>
                                <w:rFonts w:ascii="Georgia" w:hAnsi="Georgia" w:cs="Times New Roman"/>
                                <w:b/>
                                <w:color w:val="FFFFFF" w:themeColor="background1"/>
                                <w:sz w:val="52"/>
                                <w:szCs w:val="76"/>
                              </w:rPr>
                              <w:t>Watershed</w:t>
                            </w:r>
                            <w:r>
                              <w:rPr>
                                <w:rFonts w:ascii="Georgia" w:hAnsi="Georgia" w:cs="Times New Roman"/>
                                <w:b/>
                                <w:color w:val="FFFFFF" w:themeColor="background1"/>
                                <w:sz w:val="52"/>
                                <w:szCs w:val="76"/>
                              </w:rPr>
                              <w:t xml:space="preserve"> </w:t>
                            </w:r>
                            <w:r w:rsidRPr="000023F0">
                              <w:rPr>
                                <w:rFonts w:ascii="Georgia" w:hAnsi="Georgia" w:cs="Times New Roman"/>
                                <w:color w:val="B8D54D"/>
                                <w:sz w:val="52"/>
                                <w:szCs w:val="76"/>
                              </w:rPr>
                              <w:t>Coalition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72.9pt;margin-top:22.5pt;width:304.9pt;height:7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r28sAIAAKs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" filled="f" stroked="f">
                <v:textbox inset="0,0,0,0">
                  <w:txbxContent>
                    <w:p w:rsidR="00FE35B8" w:rsidRPr="000023F0" w:rsidRDefault="000023F0" w:rsidP="000023F0">
                      <w:pPr>
                        <w:spacing w:after="0" w:line="240" w:lineRule="auto"/>
                        <w:jc w:val="center"/>
                        <w:rPr>
                          <w:rFonts w:ascii="Georgia" w:hAnsi="Georgia" w:cs="Times New Roman"/>
                          <w:color w:val="B8D54D"/>
                          <w:sz w:val="52"/>
                          <w:szCs w:val="76"/>
                        </w:rPr>
                      </w:pPr>
                      <w:r>
                        <w:rPr>
                          <w:rFonts w:ascii="Georgia" w:hAnsi="Georgia" w:cs="Times New Roman"/>
                          <w:b/>
                          <w:color w:val="FFFFFF" w:themeColor="background1"/>
                          <w:sz w:val="52"/>
                          <w:szCs w:val="76"/>
                        </w:rPr>
                        <w:t xml:space="preserve">      </w:t>
                      </w:r>
                      <w:r w:rsidRPr="000023F0">
                        <w:rPr>
                          <w:rFonts w:ascii="Georgia" w:hAnsi="Georgia" w:cs="Times New Roman"/>
                          <w:b/>
                          <w:color w:val="FFFFFF" w:themeColor="background1"/>
                          <w:sz w:val="52"/>
                          <w:szCs w:val="76"/>
                        </w:rPr>
                        <w:t xml:space="preserve">Flint </w:t>
                      </w:r>
                      <w:r w:rsidRPr="000023F0">
                        <w:rPr>
                          <w:rFonts w:ascii="Georgia" w:hAnsi="Georgia" w:cs="Times New Roman"/>
                          <w:color w:val="B8D54D"/>
                          <w:sz w:val="52"/>
                          <w:szCs w:val="76"/>
                        </w:rPr>
                        <w:t>River</w:t>
                      </w:r>
                    </w:p>
                    <w:p w:rsidR="000023F0" w:rsidRPr="000023F0" w:rsidRDefault="000023F0" w:rsidP="000023F0">
                      <w:pPr>
                        <w:spacing w:after="0" w:line="240" w:lineRule="auto"/>
                        <w:jc w:val="center"/>
                        <w:rPr>
                          <w:rFonts w:ascii="Georgia" w:hAnsi="Georgia" w:cs="Times New Roman"/>
                          <w:b/>
                          <w:sz w:val="144"/>
                          <w:szCs w:val="76"/>
                        </w:rPr>
                      </w:pPr>
                      <w:r w:rsidRPr="000023F0">
                        <w:rPr>
                          <w:rFonts w:ascii="Georgia" w:hAnsi="Georgia" w:cs="Times New Roman"/>
                          <w:b/>
                          <w:color w:val="FFFFFF" w:themeColor="background1"/>
                          <w:sz w:val="52"/>
                          <w:szCs w:val="76"/>
                        </w:rPr>
                        <w:t>Watershed</w:t>
                      </w:r>
                      <w:r>
                        <w:rPr>
                          <w:rFonts w:ascii="Georgia" w:hAnsi="Georgia" w:cs="Times New Roman"/>
                          <w:b/>
                          <w:color w:val="FFFFFF" w:themeColor="background1"/>
                          <w:sz w:val="52"/>
                          <w:szCs w:val="76"/>
                        </w:rPr>
                        <w:t xml:space="preserve"> </w:t>
                      </w:r>
                      <w:r w:rsidRPr="000023F0">
                        <w:rPr>
                          <w:rFonts w:ascii="Georgia" w:hAnsi="Georgia" w:cs="Times New Roman"/>
                          <w:color w:val="B8D54D"/>
                          <w:sz w:val="52"/>
                          <w:szCs w:val="76"/>
                        </w:rPr>
                        <w:t>Coalition</w:t>
                      </w:r>
                    </w:p>
                  </w:txbxContent>
                </v:textbox>
              </v:shape>
            </w:pict>
          </mc:Fallback>
        </mc:AlternateContent>
      </w:r>
      <w:r w:rsidR="00C65DC6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40304D2" wp14:editId="52DCAA41">
                <wp:simplePos x="0" y="0"/>
                <wp:positionH relativeFrom="column">
                  <wp:posOffset>-76200</wp:posOffset>
                </wp:positionH>
                <wp:positionV relativeFrom="paragraph">
                  <wp:posOffset>50800</wp:posOffset>
                </wp:positionV>
                <wp:extent cx="1389380" cy="1866900"/>
                <wp:effectExtent l="0" t="0" r="1270" b="0"/>
                <wp:wrapNone/>
                <wp:docPr id="24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9380" cy="1866900"/>
                          <a:chOff x="-121" y="-68"/>
                          <a:chExt cx="2188" cy="2940"/>
                        </a:xfrm>
                      </wpg:grpSpPr>
                      <wps:wsp>
                        <wps:cNvPr id="25" name="Freeform 15"/>
                        <wps:cNvSpPr>
                          <a:spLocks/>
                        </wps:cNvSpPr>
                        <wps:spPr bwMode="auto">
                          <a:xfrm>
                            <a:off x="1116" y="-68"/>
                            <a:ext cx="274" cy="264"/>
                          </a:xfrm>
                          <a:custGeom>
                            <a:avLst/>
                            <a:gdLst>
                              <a:gd name="T0" fmla="*/ 30 w 59"/>
                              <a:gd name="T1" fmla="*/ 0 h 57"/>
                              <a:gd name="T2" fmla="*/ 2 w 59"/>
                              <a:gd name="T3" fmla="*/ 21 h 57"/>
                              <a:gd name="T4" fmla="*/ 4 w 59"/>
                              <a:gd name="T5" fmla="*/ 41 h 57"/>
                              <a:gd name="T6" fmla="*/ 23 w 59"/>
                              <a:gd name="T7" fmla="*/ 56 h 57"/>
                              <a:gd name="T8" fmla="*/ 30 w 59"/>
                              <a:gd name="T9" fmla="*/ 57 h 57"/>
                              <a:gd name="T10" fmla="*/ 58 w 59"/>
                              <a:gd name="T11" fmla="*/ 36 h 57"/>
                              <a:gd name="T12" fmla="*/ 56 w 59"/>
                              <a:gd name="T13" fmla="*/ 17 h 57"/>
                              <a:gd name="T14" fmla="*/ 37 w 59"/>
                              <a:gd name="T15" fmla="*/ 1 h 57"/>
                              <a:gd name="T16" fmla="*/ 30 w 59"/>
                              <a:gd name="T17" fmla="*/ 0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9" h="57">
                                <a:moveTo>
                                  <a:pt x="30" y="0"/>
                                </a:moveTo>
                                <a:cubicBezTo>
                                  <a:pt x="17" y="0"/>
                                  <a:pt x="5" y="8"/>
                                  <a:pt x="2" y="21"/>
                                </a:cubicBezTo>
                                <a:cubicBezTo>
                                  <a:pt x="0" y="28"/>
                                  <a:pt x="1" y="35"/>
                                  <a:pt x="4" y="41"/>
                                </a:cubicBezTo>
                                <a:cubicBezTo>
                                  <a:pt x="7" y="48"/>
                                  <a:pt x="14" y="54"/>
                                  <a:pt x="23" y="56"/>
                                </a:cubicBezTo>
                                <a:cubicBezTo>
                                  <a:pt x="25" y="57"/>
                                  <a:pt x="27" y="57"/>
                                  <a:pt x="30" y="57"/>
                                </a:cubicBezTo>
                                <a:cubicBezTo>
                                  <a:pt x="43" y="57"/>
                                  <a:pt x="54" y="49"/>
                                  <a:pt x="58" y="36"/>
                                </a:cubicBezTo>
                                <a:cubicBezTo>
                                  <a:pt x="59" y="29"/>
                                  <a:pt x="59" y="22"/>
                                  <a:pt x="56" y="17"/>
                                </a:cubicBezTo>
                                <a:cubicBezTo>
                                  <a:pt x="52" y="9"/>
                                  <a:pt x="46" y="3"/>
                                  <a:pt x="37" y="1"/>
                                </a:cubicBezTo>
                                <a:cubicBezTo>
                                  <a:pt x="35" y="0"/>
                                  <a:pt x="32" y="0"/>
                                  <a:pt x="30" y="0"/>
                                </a:cubicBezTo>
                              </a:path>
                            </a:pathLst>
                          </a:custGeom>
                          <a:solidFill>
                            <a:srgbClr val="D9EBC2">
                              <a:alpha val="23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6"/>
                        <wps:cNvSpPr>
                          <a:spLocks/>
                        </wps:cNvSpPr>
                        <wps:spPr bwMode="auto">
                          <a:xfrm>
                            <a:off x="844" y="10"/>
                            <a:ext cx="107" cy="93"/>
                          </a:xfrm>
                          <a:custGeom>
                            <a:avLst/>
                            <a:gdLst>
                              <a:gd name="T0" fmla="*/ 11 w 23"/>
                              <a:gd name="T1" fmla="*/ 0 h 20"/>
                              <a:gd name="T2" fmla="*/ 5 w 23"/>
                              <a:gd name="T3" fmla="*/ 2 h 20"/>
                              <a:gd name="T4" fmla="*/ 2 w 23"/>
                              <a:gd name="T5" fmla="*/ 14 h 20"/>
                              <a:gd name="T6" fmla="*/ 4 w 23"/>
                              <a:gd name="T7" fmla="*/ 16 h 20"/>
                              <a:gd name="T8" fmla="*/ 11 w 23"/>
                              <a:gd name="T9" fmla="*/ 20 h 20"/>
                              <a:gd name="T10" fmla="*/ 18 w 23"/>
                              <a:gd name="T11" fmla="*/ 18 h 20"/>
                              <a:gd name="T12" fmla="*/ 21 w 23"/>
                              <a:gd name="T13" fmla="*/ 5 h 20"/>
                              <a:gd name="T14" fmla="*/ 19 w 23"/>
                              <a:gd name="T15" fmla="*/ 3 h 20"/>
                              <a:gd name="T16" fmla="*/ 11 w 23"/>
                              <a:gd name="T17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3" h="20">
                                <a:moveTo>
                                  <a:pt x="11" y="0"/>
                                </a:moveTo>
                                <a:cubicBezTo>
                                  <a:pt x="9" y="0"/>
                                  <a:pt x="7" y="0"/>
                                  <a:pt x="5" y="2"/>
                                </a:cubicBezTo>
                                <a:cubicBezTo>
                                  <a:pt x="1" y="5"/>
                                  <a:pt x="0" y="10"/>
                                  <a:pt x="2" y="14"/>
                                </a:cubicBezTo>
                                <a:cubicBezTo>
                                  <a:pt x="2" y="15"/>
                                  <a:pt x="3" y="16"/>
                                  <a:pt x="4" y="16"/>
                                </a:cubicBezTo>
                                <a:cubicBezTo>
                                  <a:pt x="6" y="19"/>
                                  <a:pt x="8" y="20"/>
                                  <a:pt x="11" y="20"/>
                                </a:cubicBezTo>
                                <a:cubicBezTo>
                                  <a:pt x="14" y="20"/>
                                  <a:pt x="16" y="19"/>
                                  <a:pt x="18" y="18"/>
                                </a:cubicBezTo>
                                <a:cubicBezTo>
                                  <a:pt x="22" y="15"/>
                                  <a:pt x="23" y="10"/>
                                  <a:pt x="21" y="5"/>
                                </a:cubicBezTo>
                                <a:cubicBezTo>
                                  <a:pt x="20" y="5"/>
                                  <a:pt x="20" y="4"/>
                                  <a:pt x="19" y="3"/>
                                </a:cubicBezTo>
                                <a:cubicBezTo>
                                  <a:pt x="17" y="1"/>
                                  <a:pt x="14" y="0"/>
                                  <a:pt x="11" y="0"/>
                                </a:cubicBezTo>
                              </a:path>
                            </a:pathLst>
                          </a:custGeom>
                          <a:solidFill>
                            <a:srgbClr val="D9EBC2">
                              <a:alpha val="23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8"/>
                        <wps:cNvSpPr>
                          <a:spLocks/>
                        </wps:cNvSpPr>
                        <wps:spPr bwMode="auto">
                          <a:xfrm>
                            <a:off x="-121" y="1006"/>
                            <a:ext cx="275" cy="264"/>
                          </a:xfrm>
                          <a:custGeom>
                            <a:avLst/>
                            <a:gdLst>
                              <a:gd name="T0" fmla="*/ 29 w 59"/>
                              <a:gd name="T1" fmla="*/ 0 h 57"/>
                              <a:gd name="T2" fmla="*/ 2 w 59"/>
                              <a:gd name="T3" fmla="*/ 21 h 57"/>
                              <a:gd name="T4" fmla="*/ 3 w 59"/>
                              <a:gd name="T5" fmla="*/ 41 h 57"/>
                              <a:gd name="T6" fmla="*/ 22 w 59"/>
                              <a:gd name="T7" fmla="*/ 57 h 57"/>
                              <a:gd name="T8" fmla="*/ 29 w 59"/>
                              <a:gd name="T9" fmla="*/ 57 h 57"/>
                              <a:gd name="T10" fmla="*/ 57 w 59"/>
                              <a:gd name="T11" fmla="*/ 36 h 57"/>
                              <a:gd name="T12" fmla="*/ 55 w 59"/>
                              <a:gd name="T13" fmla="*/ 17 h 57"/>
                              <a:gd name="T14" fmla="*/ 37 w 59"/>
                              <a:gd name="T15" fmla="*/ 1 h 57"/>
                              <a:gd name="T16" fmla="*/ 29 w 59"/>
                              <a:gd name="T17" fmla="*/ 0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9" h="57">
                                <a:moveTo>
                                  <a:pt x="29" y="0"/>
                                </a:moveTo>
                                <a:cubicBezTo>
                                  <a:pt x="17" y="0"/>
                                  <a:pt x="5" y="9"/>
                                  <a:pt x="2" y="21"/>
                                </a:cubicBezTo>
                                <a:cubicBezTo>
                                  <a:pt x="0" y="28"/>
                                  <a:pt x="1" y="35"/>
                                  <a:pt x="3" y="41"/>
                                </a:cubicBezTo>
                                <a:cubicBezTo>
                                  <a:pt x="7" y="48"/>
                                  <a:pt x="14" y="54"/>
                                  <a:pt x="22" y="57"/>
                                </a:cubicBezTo>
                                <a:cubicBezTo>
                                  <a:pt x="25" y="57"/>
                                  <a:pt x="27" y="57"/>
                                  <a:pt x="29" y="57"/>
                                </a:cubicBezTo>
                                <a:cubicBezTo>
                                  <a:pt x="42" y="57"/>
                                  <a:pt x="54" y="49"/>
                                  <a:pt x="57" y="36"/>
                                </a:cubicBezTo>
                                <a:cubicBezTo>
                                  <a:pt x="59" y="29"/>
                                  <a:pt x="58" y="22"/>
                                  <a:pt x="55" y="17"/>
                                </a:cubicBezTo>
                                <a:cubicBezTo>
                                  <a:pt x="52" y="9"/>
                                  <a:pt x="45" y="3"/>
                                  <a:pt x="37" y="1"/>
                                </a:cubicBezTo>
                                <a:cubicBezTo>
                                  <a:pt x="34" y="0"/>
                                  <a:pt x="32" y="0"/>
                                  <a:pt x="29" y="0"/>
                                </a:cubicBezTo>
                              </a:path>
                            </a:pathLst>
                          </a:custGeom>
                          <a:solidFill>
                            <a:srgbClr val="D9EBC2">
                              <a:alpha val="23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9"/>
                        <wps:cNvSpPr>
                          <a:spLocks/>
                        </wps:cNvSpPr>
                        <wps:spPr bwMode="auto">
                          <a:xfrm>
                            <a:off x="-56" y="320"/>
                            <a:ext cx="182" cy="176"/>
                          </a:xfrm>
                          <a:custGeom>
                            <a:avLst/>
                            <a:gdLst>
                              <a:gd name="T0" fmla="*/ 19 w 39"/>
                              <a:gd name="T1" fmla="*/ 0 h 38"/>
                              <a:gd name="T2" fmla="*/ 1 w 39"/>
                              <a:gd name="T3" fmla="*/ 14 h 38"/>
                              <a:gd name="T4" fmla="*/ 2 w 39"/>
                              <a:gd name="T5" fmla="*/ 27 h 38"/>
                              <a:gd name="T6" fmla="*/ 14 w 39"/>
                              <a:gd name="T7" fmla="*/ 37 h 38"/>
                              <a:gd name="T8" fmla="*/ 19 w 39"/>
                              <a:gd name="T9" fmla="*/ 38 h 38"/>
                              <a:gd name="T10" fmla="*/ 37 w 39"/>
                              <a:gd name="T11" fmla="*/ 24 h 38"/>
                              <a:gd name="T12" fmla="*/ 36 w 39"/>
                              <a:gd name="T13" fmla="*/ 11 h 38"/>
                              <a:gd name="T14" fmla="*/ 24 w 39"/>
                              <a:gd name="T15" fmla="*/ 1 h 38"/>
                              <a:gd name="T16" fmla="*/ 19 w 39"/>
                              <a:gd name="T17" fmla="*/ 0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9" h="38">
                                <a:moveTo>
                                  <a:pt x="19" y="0"/>
                                </a:moveTo>
                                <a:cubicBezTo>
                                  <a:pt x="11" y="0"/>
                                  <a:pt x="3" y="6"/>
                                  <a:pt x="1" y="14"/>
                                </a:cubicBezTo>
                                <a:cubicBezTo>
                                  <a:pt x="0" y="19"/>
                                  <a:pt x="0" y="23"/>
                                  <a:pt x="2" y="27"/>
                                </a:cubicBezTo>
                                <a:cubicBezTo>
                                  <a:pt x="4" y="32"/>
                                  <a:pt x="9" y="36"/>
                                  <a:pt x="14" y="37"/>
                                </a:cubicBezTo>
                                <a:cubicBezTo>
                                  <a:pt x="16" y="38"/>
                                  <a:pt x="18" y="38"/>
                                  <a:pt x="19" y="38"/>
                                </a:cubicBezTo>
                                <a:cubicBezTo>
                                  <a:pt x="28" y="38"/>
                                  <a:pt x="35" y="32"/>
                                  <a:pt x="37" y="24"/>
                                </a:cubicBezTo>
                                <a:cubicBezTo>
                                  <a:pt x="39" y="19"/>
                                  <a:pt x="38" y="15"/>
                                  <a:pt x="36" y="11"/>
                                </a:cubicBezTo>
                                <a:cubicBezTo>
                                  <a:pt x="34" y="6"/>
                                  <a:pt x="30" y="2"/>
                                  <a:pt x="24" y="1"/>
                                </a:cubicBezTo>
                                <a:cubicBezTo>
                                  <a:pt x="22" y="0"/>
                                  <a:pt x="21" y="0"/>
                                  <a:pt x="19" y="0"/>
                                </a:cubicBezTo>
                              </a:path>
                            </a:pathLst>
                          </a:custGeom>
                          <a:solidFill>
                            <a:srgbClr val="D9EBC2">
                              <a:alpha val="23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6"/>
                        <wps:cNvSpPr>
                          <a:spLocks/>
                        </wps:cNvSpPr>
                        <wps:spPr bwMode="auto">
                          <a:xfrm>
                            <a:off x="379" y="-44"/>
                            <a:ext cx="275" cy="264"/>
                          </a:xfrm>
                          <a:custGeom>
                            <a:avLst/>
                            <a:gdLst>
                              <a:gd name="T0" fmla="*/ 29 w 59"/>
                              <a:gd name="T1" fmla="*/ 0 h 57"/>
                              <a:gd name="T2" fmla="*/ 1 w 59"/>
                              <a:gd name="T3" fmla="*/ 21 h 57"/>
                              <a:gd name="T4" fmla="*/ 3 w 59"/>
                              <a:gd name="T5" fmla="*/ 41 h 57"/>
                              <a:gd name="T6" fmla="*/ 22 w 59"/>
                              <a:gd name="T7" fmla="*/ 57 h 57"/>
                              <a:gd name="T8" fmla="*/ 29 w 59"/>
                              <a:gd name="T9" fmla="*/ 57 h 57"/>
                              <a:gd name="T10" fmla="*/ 57 w 59"/>
                              <a:gd name="T11" fmla="*/ 36 h 57"/>
                              <a:gd name="T12" fmla="*/ 55 w 59"/>
                              <a:gd name="T13" fmla="*/ 17 h 57"/>
                              <a:gd name="T14" fmla="*/ 37 w 59"/>
                              <a:gd name="T15" fmla="*/ 1 h 57"/>
                              <a:gd name="T16" fmla="*/ 29 w 59"/>
                              <a:gd name="T17" fmla="*/ 0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9" h="57">
                                <a:moveTo>
                                  <a:pt x="29" y="0"/>
                                </a:moveTo>
                                <a:cubicBezTo>
                                  <a:pt x="17" y="0"/>
                                  <a:pt x="5" y="9"/>
                                  <a:pt x="1" y="21"/>
                                </a:cubicBezTo>
                                <a:cubicBezTo>
                                  <a:pt x="0" y="28"/>
                                  <a:pt x="1" y="35"/>
                                  <a:pt x="3" y="41"/>
                                </a:cubicBezTo>
                                <a:cubicBezTo>
                                  <a:pt x="7" y="48"/>
                                  <a:pt x="13" y="54"/>
                                  <a:pt x="22" y="57"/>
                                </a:cubicBezTo>
                                <a:cubicBezTo>
                                  <a:pt x="24" y="57"/>
                                  <a:pt x="27" y="57"/>
                                  <a:pt x="29" y="57"/>
                                </a:cubicBezTo>
                                <a:cubicBezTo>
                                  <a:pt x="42" y="57"/>
                                  <a:pt x="54" y="49"/>
                                  <a:pt x="57" y="36"/>
                                </a:cubicBezTo>
                                <a:cubicBezTo>
                                  <a:pt x="59" y="29"/>
                                  <a:pt x="58" y="22"/>
                                  <a:pt x="55" y="17"/>
                                </a:cubicBezTo>
                                <a:cubicBezTo>
                                  <a:pt x="52" y="9"/>
                                  <a:pt x="45" y="3"/>
                                  <a:pt x="37" y="1"/>
                                </a:cubicBezTo>
                                <a:cubicBezTo>
                                  <a:pt x="34" y="0"/>
                                  <a:pt x="32" y="0"/>
                                  <a:pt x="29" y="0"/>
                                </a:cubicBezTo>
                              </a:path>
                            </a:pathLst>
                          </a:custGeom>
                          <a:solidFill>
                            <a:srgbClr val="D9EBC2">
                              <a:alpha val="23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7"/>
                        <wps:cNvSpPr>
                          <a:spLocks/>
                        </wps:cNvSpPr>
                        <wps:spPr bwMode="auto">
                          <a:xfrm>
                            <a:off x="182" y="719"/>
                            <a:ext cx="177" cy="176"/>
                          </a:xfrm>
                          <a:custGeom>
                            <a:avLst/>
                            <a:gdLst>
                              <a:gd name="T0" fmla="*/ 19 w 38"/>
                              <a:gd name="T1" fmla="*/ 0 h 38"/>
                              <a:gd name="T2" fmla="*/ 1 w 38"/>
                              <a:gd name="T3" fmla="*/ 14 h 38"/>
                              <a:gd name="T4" fmla="*/ 2 w 38"/>
                              <a:gd name="T5" fmla="*/ 27 h 38"/>
                              <a:gd name="T6" fmla="*/ 14 w 38"/>
                              <a:gd name="T7" fmla="*/ 37 h 38"/>
                              <a:gd name="T8" fmla="*/ 19 w 38"/>
                              <a:gd name="T9" fmla="*/ 38 h 38"/>
                              <a:gd name="T10" fmla="*/ 37 w 38"/>
                              <a:gd name="T11" fmla="*/ 24 h 38"/>
                              <a:gd name="T12" fmla="*/ 36 w 38"/>
                              <a:gd name="T13" fmla="*/ 11 h 38"/>
                              <a:gd name="T14" fmla="*/ 24 w 38"/>
                              <a:gd name="T15" fmla="*/ 1 h 38"/>
                              <a:gd name="T16" fmla="*/ 19 w 38"/>
                              <a:gd name="T17" fmla="*/ 0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8" h="38">
                                <a:moveTo>
                                  <a:pt x="19" y="0"/>
                                </a:moveTo>
                                <a:cubicBezTo>
                                  <a:pt x="11" y="0"/>
                                  <a:pt x="3" y="6"/>
                                  <a:pt x="1" y="14"/>
                                </a:cubicBezTo>
                                <a:cubicBezTo>
                                  <a:pt x="0" y="18"/>
                                  <a:pt x="0" y="23"/>
                                  <a:pt x="2" y="27"/>
                                </a:cubicBezTo>
                                <a:cubicBezTo>
                                  <a:pt x="4" y="32"/>
                                  <a:pt x="8" y="36"/>
                                  <a:pt x="14" y="37"/>
                                </a:cubicBezTo>
                                <a:cubicBezTo>
                                  <a:pt x="16" y="37"/>
                                  <a:pt x="17" y="38"/>
                                  <a:pt x="19" y="38"/>
                                </a:cubicBezTo>
                                <a:cubicBezTo>
                                  <a:pt x="27" y="38"/>
                                  <a:pt x="35" y="32"/>
                                  <a:pt x="37" y="24"/>
                                </a:cubicBezTo>
                                <a:cubicBezTo>
                                  <a:pt x="38" y="19"/>
                                  <a:pt x="38" y="15"/>
                                  <a:pt x="36" y="11"/>
                                </a:cubicBezTo>
                                <a:cubicBezTo>
                                  <a:pt x="34" y="6"/>
                                  <a:pt x="29" y="2"/>
                                  <a:pt x="24" y="1"/>
                                </a:cubicBezTo>
                                <a:cubicBezTo>
                                  <a:pt x="22" y="0"/>
                                  <a:pt x="20" y="0"/>
                                  <a:pt x="19" y="0"/>
                                </a:cubicBezTo>
                              </a:path>
                            </a:pathLst>
                          </a:custGeom>
                          <a:solidFill>
                            <a:srgbClr val="D9EBC2">
                              <a:alpha val="23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8"/>
                        <wps:cNvSpPr>
                          <a:spLocks/>
                        </wps:cNvSpPr>
                        <wps:spPr bwMode="auto">
                          <a:xfrm>
                            <a:off x="126" y="163"/>
                            <a:ext cx="102" cy="92"/>
                          </a:xfrm>
                          <a:custGeom>
                            <a:avLst/>
                            <a:gdLst>
                              <a:gd name="T0" fmla="*/ 11 w 22"/>
                              <a:gd name="T1" fmla="*/ 0 h 20"/>
                              <a:gd name="T2" fmla="*/ 4 w 22"/>
                              <a:gd name="T3" fmla="*/ 2 h 20"/>
                              <a:gd name="T4" fmla="*/ 2 w 22"/>
                              <a:gd name="T5" fmla="*/ 14 h 20"/>
                              <a:gd name="T6" fmla="*/ 3 w 22"/>
                              <a:gd name="T7" fmla="*/ 16 h 20"/>
                              <a:gd name="T8" fmla="*/ 11 w 22"/>
                              <a:gd name="T9" fmla="*/ 20 h 20"/>
                              <a:gd name="T10" fmla="*/ 17 w 22"/>
                              <a:gd name="T11" fmla="*/ 18 h 20"/>
                              <a:gd name="T12" fmla="*/ 20 w 22"/>
                              <a:gd name="T13" fmla="*/ 6 h 20"/>
                              <a:gd name="T14" fmla="*/ 19 w 22"/>
                              <a:gd name="T15" fmla="*/ 3 h 20"/>
                              <a:gd name="T16" fmla="*/ 11 w 22"/>
                              <a:gd name="T17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2" h="20">
                                <a:moveTo>
                                  <a:pt x="11" y="0"/>
                                </a:moveTo>
                                <a:cubicBezTo>
                                  <a:pt x="9" y="0"/>
                                  <a:pt x="6" y="0"/>
                                  <a:pt x="4" y="2"/>
                                </a:cubicBezTo>
                                <a:cubicBezTo>
                                  <a:pt x="1" y="5"/>
                                  <a:pt x="0" y="10"/>
                                  <a:pt x="2" y="14"/>
                                </a:cubicBezTo>
                                <a:cubicBezTo>
                                  <a:pt x="2" y="15"/>
                                  <a:pt x="2" y="16"/>
                                  <a:pt x="3" y="16"/>
                                </a:cubicBezTo>
                                <a:cubicBezTo>
                                  <a:pt x="5" y="19"/>
                                  <a:pt x="8" y="20"/>
                                  <a:pt x="11" y="20"/>
                                </a:cubicBezTo>
                                <a:cubicBezTo>
                                  <a:pt x="13" y="20"/>
                                  <a:pt x="16" y="19"/>
                                  <a:pt x="17" y="18"/>
                                </a:cubicBezTo>
                                <a:cubicBezTo>
                                  <a:pt x="21" y="15"/>
                                  <a:pt x="22" y="10"/>
                                  <a:pt x="20" y="6"/>
                                </a:cubicBezTo>
                                <a:cubicBezTo>
                                  <a:pt x="20" y="5"/>
                                  <a:pt x="19" y="4"/>
                                  <a:pt x="19" y="3"/>
                                </a:cubicBezTo>
                                <a:cubicBezTo>
                                  <a:pt x="17" y="1"/>
                                  <a:pt x="14" y="0"/>
                                  <a:pt x="11" y="0"/>
                                </a:cubicBezTo>
                              </a:path>
                            </a:pathLst>
                          </a:custGeom>
                          <a:solidFill>
                            <a:srgbClr val="D9EBC2">
                              <a:alpha val="23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1"/>
                        <wps:cNvSpPr>
                          <a:spLocks/>
                        </wps:cNvSpPr>
                        <wps:spPr bwMode="auto">
                          <a:xfrm>
                            <a:off x="1048" y="955"/>
                            <a:ext cx="130" cy="125"/>
                          </a:xfrm>
                          <a:custGeom>
                            <a:avLst/>
                            <a:gdLst>
                              <a:gd name="T0" fmla="*/ 14 w 28"/>
                              <a:gd name="T1" fmla="*/ 0 h 27"/>
                              <a:gd name="T2" fmla="*/ 1 w 28"/>
                              <a:gd name="T3" fmla="*/ 10 h 27"/>
                              <a:gd name="T4" fmla="*/ 2 w 28"/>
                              <a:gd name="T5" fmla="*/ 19 h 27"/>
                              <a:gd name="T6" fmla="*/ 11 w 28"/>
                              <a:gd name="T7" fmla="*/ 26 h 27"/>
                              <a:gd name="T8" fmla="*/ 14 w 28"/>
                              <a:gd name="T9" fmla="*/ 27 h 27"/>
                              <a:gd name="T10" fmla="*/ 27 w 28"/>
                              <a:gd name="T11" fmla="*/ 17 h 27"/>
                              <a:gd name="T12" fmla="*/ 26 w 28"/>
                              <a:gd name="T13" fmla="*/ 8 h 27"/>
                              <a:gd name="T14" fmla="*/ 18 w 28"/>
                              <a:gd name="T15" fmla="*/ 0 h 27"/>
                              <a:gd name="T16" fmla="*/ 14 w 28"/>
                              <a:gd name="T17" fmla="*/ 0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8" h="27">
                                <a:moveTo>
                                  <a:pt x="14" y="0"/>
                                </a:moveTo>
                                <a:cubicBezTo>
                                  <a:pt x="8" y="0"/>
                                  <a:pt x="3" y="4"/>
                                  <a:pt x="1" y="10"/>
                                </a:cubicBezTo>
                                <a:cubicBezTo>
                                  <a:pt x="0" y="13"/>
                                  <a:pt x="1" y="16"/>
                                  <a:pt x="2" y="19"/>
                                </a:cubicBezTo>
                                <a:cubicBezTo>
                                  <a:pt x="4" y="23"/>
                                  <a:pt x="7" y="25"/>
                                  <a:pt x="11" y="26"/>
                                </a:cubicBezTo>
                                <a:cubicBezTo>
                                  <a:pt x="12" y="27"/>
                                  <a:pt x="13" y="27"/>
                                  <a:pt x="14" y="27"/>
                                </a:cubicBezTo>
                                <a:cubicBezTo>
                                  <a:pt x="20" y="27"/>
                                  <a:pt x="26" y="23"/>
                                  <a:pt x="27" y="17"/>
                                </a:cubicBezTo>
                                <a:cubicBezTo>
                                  <a:pt x="28" y="14"/>
                                  <a:pt x="28" y="10"/>
                                  <a:pt x="26" y="8"/>
                                </a:cubicBezTo>
                                <a:cubicBezTo>
                                  <a:pt x="25" y="4"/>
                                  <a:pt x="22" y="1"/>
                                  <a:pt x="18" y="0"/>
                                </a:cubicBezTo>
                                <a:cubicBezTo>
                                  <a:pt x="17" y="0"/>
                                  <a:pt x="15" y="0"/>
                                  <a:pt x="14" y="0"/>
                                </a:cubicBezTo>
                              </a:path>
                            </a:pathLst>
                          </a:custGeom>
                          <a:solidFill>
                            <a:srgbClr val="D9EBC2">
                              <a:alpha val="23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736" y="1080"/>
                            <a:ext cx="154" cy="144"/>
                          </a:xfrm>
                          <a:custGeom>
                            <a:avLst/>
                            <a:gdLst>
                              <a:gd name="T0" fmla="*/ 17 w 33"/>
                              <a:gd name="T1" fmla="*/ 0 h 31"/>
                              <a:gd name="T2" fmla="*/ 7 w 33"/>
                              <a:gd name="T3" fmla="*/ 4 h 31"/>
                              <a:gd name="T4" fmla="*/ 3 w 33"/>
                              <a:gd name="T5" fmla="*/ 22 h 31"/>
                              <a:gd name="T6" fmla="*/ 5 w 33"/>
                              <a:gd name="T7" fmla="*/ 26 h 31"/>
                              <a:gd name="T8" fmla="*/ 17 w 33"/>
                              <a:gd name="T9" fmla="*/ 31 h 31"/>
                              <a:gd name="T10" fmla="*/ 18 w 33"/>
                              <a:gd name="T11" fmla="*/ 31 h 31"/>
                              <a:gd name="T12" fmla="*/ 32 w 33"/>
                              <a:gd name="T13" fmla="*/ 19 h 31"/>
                              <a:gd name="T14" fmla="*/ 31 w 33"/>
                              <a:gd name="T15" fmla="*/ 9 h 31"/>
                              <a:gd name="T16" fmla="*/ 29 w 33"/>
                              <a:gd name="T17" fmla="*/ 6 h 31"/>
                              <a:gd name="T18" fmla="*/ 17 w 33"/>
                              <a:gd name="T19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" h="31">
                                <a:moveTo>
                                  <a:pt x="17" y="0"/>
                                </a:moveTo>
                                <a:cubicBezTo>
                                  <a:pt x="13" y="0"/>
                                  <a:pt x="10" y="1"/>
                                  <a:pt x="7" y="4"/>
                                </a:cubicBezTo>
                                <a:cubicBezTo>
                                  <a:pt x="1" y="9"/>
                                  <a:pt x="0" y="16"/>
                                  <a:pt x="3" y="22"/>
                                </a:cubicBezTo>
                                <a:cubicBezTo>
                                  <a:pt x="3" y="24"/>
                                  <a:pt x="4" y="25"/>
                                  <a:pt x="5" y="26"/>
                                </a:cubicBezTo>
                                <a:cubicBezTo>
                                  <a:pt x="8" y="29"/>
                                  <a:pt x="13" y="31"/>
                                  <a:pt x="17" y="31"/>
                                </a:cubicBezTo>
                                <a:cubicBezTo>
                                  <a:pt x="17" y="31"/>
                                  <a:pt x="18" y="31"/>
                                  <a:pt x="18" y="31"/>
                                </a:cubicBezTo>
                                <a:cubicBezTo>
                                  <a:pt x="23" y="27"/>
                                  <a:pt x="27" y="23"/>
                                  <a:pt x="32" y="19"/>
                                </a:cubicBezTo>
                                <a:cubicBezTo>
                                  <a:pt x="33" y="16"/>
                                  <a:pt x="32" y="12"/>
                                  <a:pt x="31" y="9"/>
                                </a:cubicBezTo>
                                <a:cubicBezTo>
                                  <a:pt x="30" y="8"/>
                                  <a:pt x="30" y="7"/>
                                  <a:pt x="29" y="6"/>
                                </a:cubicBezTo>
                                <a:cubicBezTo>
                                  <a:pt x="26" y="2"/>
                                  <a:pt x="21" y="0"/>
                                  <a:pt x="17" y="0"/>
                                </a:cubicBezTo>
                              </a:path>
                            </a:pathLst>
                          </a:custGeom>
                          <a:solidFill>
                            <a:srgbClr val="D9EBC2">
                              <a:alpha val="23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4"/>
                        <wps:cNvSpPr>
                          <a:spLocks/>
                        </wps:cNvSpPr>
                        <wps:spPr bwMode="auto">
                          <a:xfrm>
                            <a:off x="852" y="1265"/>
                            <a:ext cx="108" cy="97"/>
                          </a:xfrm>
                          <a:custGeom>
                            <a:avLst/>
                            <a:gdLst>
                              <a:gd name="T0" fmla="*/ 12 w 23"/>
                              <a:gd name="T1" fmla="*/ 0 h 21"/>
                              <a:gd name="T2" fmla="*/ 5 w 23"/>
                              <a:gd name="T3" fmla="*/ 3 h 21"/>
                              <a:gd name="T4" fmla="*/ 2 w 23"/>
                              <a:gd name="T5" fmla="*/ 15 h 21"/>
                              <a:gd name="T6" fmla="*/ 4 w 23"/>
                              <a:gd name="T7" fmla="*/ 17 h 21"/>
                              <a:gd name="T8" fmla="*/ 12 w 23"/>
                              <a:gd name="T9" fmla="*/ 21 h 21"/>
                              <a:gd name="T10" fmla="*/ 18 w 23"/>
                              <a:gd name="T11" fmla="*/ 18 h 21"/>
                              <a:gd name="T12" fmla="*/ 21 w 23"/>
                              <a:gd name="T13" fmla="*/ 6 h 21"/>
                              <a:gd name="T14" fmla="*/ 19 w 23"/>
                              <a:gd name="T15" fmla="*/ 4 h 21"/>
                              <a:gd name="T16" fmla="*/ 12 w 23"/>
                              <a:gd name="T17" fmla="*/ 0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3" h="21">
                                <a:moveTo>
                                  <a:pt x="12" y="0"/>
                                </a:moveTo>
                                <a:cubicBezTo>
                                  <a:pt x="9" y="0"/>
                                  <a:pt x="7" y="1"/>
                                  <a:pt x="5" y="3"/>
                                </a:cubicBezTo>
                                <a:cubicBezTo>
                                  <a:pt x="1" y="6"/>
                                  <a:pt x="0" y="11"/>
                                  <a:pt x="2" y="15"/>
                                </a:cubicBezTo>
                                <a:cubicBezTo>
                                  <a:pt x="3" y="16"/>
                                  <a:pt x="3" y="16"/>
                                  <a:pt x="4" y="17"/>
                                </a:cubicBezTo>
                                <a:cubicBezTo>
                                  <a:pt x="6" y="20"/>
                                  <a:pt x="9" y="21"/>
                                  <a:pt x="12" y="21"/>
                                </a:cubicBezTo>
                                <a:cubicBezTo>
                                  <a:pt x="14" y="21"/>
                                  <a:pt x="16" y="20"/>
                                  <a:pt x="18" y="18"/>
                                </a:cubicBezTo>
                                <a:cubicBezTo>
                                  <a:pt x="22" y="15"/>
                                  <a:pt x="23" y="10"/>
                                  <a:pt x="21" y="6"/>
                                </a:cubicBezTo>
                                <a:cubicBezTo>
                                  <a:pt x="20" y="6"/>
                                  <a:pt x="20" y="5"/>
                                  <a:pt x="19" y="4"/>
                                </a:cubicBezTo>
                                <a:cubicBezTo>
                                  <a:pt x="17" y="2"/>
                                  <a:pt x="14" y="0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E9F4DC">
                              <a:alpha val="23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5"/>
                        <wps:cNvSpPr>
                          <a:spLocks/>
                        </wps:cNvSpPr>
                        <wps:spPr bwMode="auto">
                          <a:xfrm>
                            <a:off x="815" y="946"/>
                            <a:ext cx="75" cy="69"/>
                          </a:xfrm>
                          <a:custGeom>
                            <a:avLst/>
                            <a:gdLst>
                              <a:gd name="T0" fmla="*/ 8 w 16"/>
                              <a:gd name="T1" fmla="*/ 0 h 15"/>
                              <a:gd name="T2" fmla="*/ 3 w 16"/>
                              <a:gd name="T3" fmla="*/ 2 h 15"/>
                              <a:gd name="T4" fmla="*/ 1 w 16"/>
                              <a:gd name="T5" fmla="*/ 10 h 15"/>
                              <a:gd name="T6" fmla="*/ 2 w 16"/>
                              <a:gd name="T7" fmla="*/ 12 h 15"/>
                              <a:gd name="T8" fmla="*/ 8 w 16"/>
                              <a:gd name="T9" fmla="*/ 15 h 15"/>
                              <a:gd name="T10" fmla="*/ 13 w 16"/>
                              <a:gd name="T11" fmla="*/ 13 h 15"/>
                              <a:gd name="T12" fmla="*/ 15 w 16"/>
                              <a:gd name="T13" fmla="*/ 4 h 15"/>
                              <a:gd name="T14" fmla="*/ 14 w 16"/>
                              <a:gd name="T15" fmla="*/ 3 h 15"/>
                              <a:gd name="T16" fmla="*/ 8 w 16"/>
                              <a:gd name="T17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6" h="15">
                                <a:moveTo>
                                  <a:pt x="8" y="0"/>
                                </a:moveTo>
                                <a:cubicBezTo>
                                  <a:pt x="6" y="0"/>
                                  <a:pt x="5" y="1"/>
                                  <a:pt x="3" y="2"/>
                                </a:cubicBezTo>
                                <a:cubicBezTo>
                                  <a:pt x="1" y="4"/>
                                  <a:pt x="0" y="7"/>
                                  <a:pt x="1" y="10"/>
                                </a:cubicBezTo>
                                <a:cubicBezTo>
                                  <a:pt x="2" y="11"/>
                                  <a:pt x="2" y="11"/>
                                  <a:pt x="2" y="12"/>
                                </a:cubicBezTo>
                                <a:cubicBezTo>
                                  <a:pt x="4" y="14"/>
                                  <a:pt x="6" y="15"/>
                                  <a:pt x="8" y="15"/>
                                </a:cubicBezTo>
                                <a:cubicBezTo>
                                  <a:pt x="10" y="15"/>
                                  <a:pt x="11" y="14"/>
                                  <a:pt x="13" y="13"/>
                                </a:cubicBezTo>
                                <a:cubicBezTo>
                                  <a:pt x="15" y="11"/>
                                  <a:pt x="16" y="7"/>
                                  <a:pt x="15" y="4"/>
                                </a:cubicBezTo>
                                <a:cubicBezTo>
                                  <a:pt x="14" y="4"/>
                                  <a:pt x="14" y="3"/>
                                  <a:pt x="14" y="3"/>
                                </a:cubicBezTo>
                                <a:cubicBezTo>
                                  <a:pt x="12" y="1"/>
                                  <a:pt x="10" y="0"/>
                                  <a:pt x="8" y="0"/>
                                </a:cubicBezTo>
                              </a:path>
                            </a:pathLst>
                          </a:custGeom>
                          <a:solidFill>
                            <a:srgbClr val="D9EBC2">
                              <a:alpha val="23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6"/>
                        <wps:cNvSpPr>
                          <a:spLocks/>
                        </wps:cNvSpPr>
                        <wps:spPr bwMode="auto">
                          <a:xfrm>
                            <a:off x="1150" y="695"/>
                            <a:ext cx="92" cy="89"/>
                          </a:xfrm>
                          <a:custGeom>
                            <a:avLst/>
                            <a:gdLst>
                              <a:gd name="T0" fmla="*/ 10 w 20"/>
                              <a:gd name="T1" fmla="*/ 0 h 19"/>
                              <a:gd name="T2" fmla="*/ 4 w 20"/>
                              <a:gd name="T3" fmla="*/ 2 h 19"/>
                              <a:gd name="T4" fmla="*/ 2 w 20"/>
                              <a:gd name="T5" fmla="*/ 13 h 19"/>
                              <a:gd name="T6" fmla="*/ 3 w 20"/>
                              <a:gd name="T7" fmla="*/ 15 h 19"/>
                              <a:gd name="T8" fmla="*/ 10 w 20"/>
                              <a:gd name="T9" fmla="*/ 19 h 19"/>
                              <a:gd name="T10" fmla="*/ 16 w 20"/>
                              <a:gd name="T11" fmla="*/ 17 h 19"/>
                              <a:gd name="T12" fmla="*/ 19 w 20"/>
                              <a:gd name="T13" fmla="*/ 5 h 19"/>
                              <a:gd name="T14" fmla="*/ 17 w 20"/>
                              <a:gd name="T15" fmla="*/ 3 h 19"/>
                              <a:gd name="T16" fmla="*/ 10 w 20"/>
                              <a:gd name="T17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0" h="19">
                                <a:moveTo>
                                  <a:pt x="10" y="0"/>
                                </a:moveTo>
                                <a:cubicBezTo>
                                  <a:pt x="8" y="0"/>
                                  <a:pt x="6" y="1"/>
                                  <a:pt x="4" y="2"/>
                                </a:cubicBezTo>
                                <a:cubicBezTo>
                                  <a:pt x="1" y="5"/>
                                  <a:pt x="0" y="10"/>
                                  <a:pt x="2" y="13"/>
                                </a:cubicBezTo>
                                <a:cubicBezTo>
                                  <a:pt x="2" y="14"/>
                                  <a:pt x="3" y="15"/>
                                  <a:pt x="3" y="15"/>
                                </a:cubicBezTo>
                                <a:cubicBezTo>
                                  <a:pt x="5" y="18"/>
                                  <a:pt x="8" y="19"/>
                                  <a:pt x="10" y="19"/>
                                </a:cubicBezTo>
                                <a:cubicBezTo>
                                  <a:pt x="12" y="19"/>
                                  <a:pt x="14" y="18"/>
                                  <a:pt x="16" y="17"/>
                                </a:cubicBezTo>
                                <a:cubicBezTo>
                                  <a:pt x="20" y="14"/>
                                  <a:pt x="20" y="9"/>
                                  <a:pt x="19" y="5"/>
                                </a:cubicBezTo>
                                <a:cubicBezTo>
                                  <a:pt x="18" y="5"/>
                                  <a:pt x="18" y="4"/>
                                  <a:pt x="17" y="3"/>
                                </a:cubicBezTo>
                                <a:cubicBezTo>
                                  <a:pt x="16" y="1"/>
                                  <a:pt x="13" y="0"/>
                                  <a:pt x="10" y="0"/>
                                </a:cubicBezTo>
                              </a:path>
                            </a:pathLst>
                          </a:custGeom>
                          <a:solidFill>
                            <a:srgbClr val="D9EBC2">
                              <a:alpha val="23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932" y="1121"/>
                            <a:ext cx="65" cy="51"/>
                          </a:xfrm>
                          <a:custGeom>
                            <a:avLst/>
                            <a:gdLst>
                              <a:gd name="T0" fmla="*/ 4 w 14"/>
                              <a:gd name="T1" fmla="*/ 0 h 11"/>
                              <a:gd name="T2" fmla="*/ 3 w 14"/>
                              <a:gd name="T3" fmla="*/ 1 h 11"/>
                              <a:gd name="T4" fmla="*/ 1 w 14"/>
                              <a:gd name="T5" fmla="*/ 8 h 11"/>
                              <a:gd name="T6" fmla="*/ 2 w 14"/>
                              <a:gd name="T7" fmla="*/ 9 h 11"/>
                              <a:gd name="T8" fmla="*/ 7 w 14"/>
                              <a:gd name="T9" fmla="*/ 11 h 11"/>
                              <a:gd name="T10" fmla="*/ 11 w 14"/>
                              <a:gd name="T11" fmla="*/ 10 h 11"/>
                              <a:gd name="T12" fmla="*/ 13 w 14"/>
                              <a:gd name="T13" fmla="*/ 3 h 11"/>
                              <a:gd name="T14" fmla="*/ 12 w 14"/>
                              <a:gd name="T15" fmla="*/ 2 h 11"/>
                              <a:gd name="T16" fmla="*/ 4 w 14"/>
                              <a:gd name="T17" fmla="*/ 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11">
                                <a:moveTo>
                                  <a:pt x="4" y="0"/>
                                </a:moveTo>
                                <a:cubicBezTo>
                                  <a:pt x="4" y="0"/>
                                  <a:pt x="3" y="0"/>
                                  <a:pt x="3" y="1"/>
                                </a:cubicBezTo>
                                <a:cubicBezTo>
                                  <a:pt x="1" y="2"/>
                                  <a:pt x="0" y="5"/>
                                  <a:pt x="1" y="8"/>
                                </a:cubicBezTo>
                                <a:cubicBezTo>
                                  <a:pt x="2" y="8"/>
                                  <a:pt x="2" y="9"/>
                                  <a:pt x="2" y="9"/>
                                </a:cubicBezTo>
                                <a:cubicBezTo>
                                  <a:pt x="3" y="11"/>
                                  <a:pt x="5" y="11"/>
                                  <a:pt x="7" y="11"/>
                                </a:cubicBezTo>
                                <a:cubicBezTo>
                                  <a:pt x="8" y="11"/>
                                  <a:pt x="10" y="11"/>
                                  <a:pt x="11" y="10"/>
                                </a:cubicBezTo>
                                <a:cubicBezTo>
                                  <a:pt x="13" y="8"/>
                                  <a:pt x="14" y="5"/>
                                  <a:pt x="13" y="3"/>
                                </a:cubicBezTo>
                                <a:cubicBezTo>
                                  <a:pt x="12" y="2"/>
                                  <a:pt x="12" y="2"/>
                                  <a:pt x="12" y="2"/>
                                </a:cubicBezTo>
                                <a:cubicBezTo>
                                  <a:pt x="9" y="1"/>
                                  <a:pt x="7" y="0"/>
                                  <a:pt x="4" y="0"/>
                                </a:cubicBezTo>
                              </a:path>
                            </a:pathLst>
                          </a:custGeom>
                          <a:solidFill>
                            <a:srgbClr val="E9F4DC">
                              <a:alpha val="23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1263" y="774"/>
                            <a:ext cx="46" cy="37"/>
                          </a:xfrm>
                          <a:custGeom>
                            <a:avLst/>
                            <a:gdLst>
                              <a:gd name="T0" fmla="*/ 5 w 10"/>
                              <a:gd name="T1" fmla="*/ 0 h 8"/>
                              <a:gd name="T2" fmla="*/ 2 w 10"/>
                              <a:gd name="T3" fmla="*/ 1 h 8"/>
                              <a:gd name="T4" fmla="*/ 1 w 10"/>
                              <a:gd name="T5" fmla="*/ 6 h 8"/>
                              <a:gd name="T6" fmla="*/ 1 w 10"/>
                              <a:gd name="T7" fmla="*/ 7 h 8"/>
                              <a:gd name="T8" fmla="*/ 5 w 10"/>
                              <a:gd name="T9" fmla="*/ 8 h 8"/>
                              <a:gd name="T10" fmla="*/ 8 w 10"/>
                              <a:gd name="T11" fmla="*/ 7 h 8"/>
                              <a:gd name="T12" fmla="*/ 9 w 10"/>
                              <a:gd name="T13" fmla="*/ 2 h 8"/>
                              <a:gd name="T14" fmla="*/ 8 w 10"/>
                              <a:gd name="T15" fmla="*/ 1 h 8"/>
                              <a:gd name="T16" fmla="*/ 5 w 10"/>
                              <a:gd name="T17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" h="8">
                                <a:moveTo>
                                  <a:pt x="5" y="0"/>
                                </a:moveTo>
                                <a:cubicBezTo>
                                  <a:pt x="4" y="0"/>
                                  <a:pt x="3" y="0"/>
                                  <a:pt x="2" y="1"/>
                                </a:cubicBezTo>
                                <a:cubicBezTo>
                                  <a:pt x="0" y="2"/>
                                  <a:pt x="0" y="4"/>
                                  <a:pt x="1" y="6"/>
                                </a:cubicBez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cubicBezTo>
                                  <a:pt x="2" y="8"/>
                                  <a:pt x="3" y="8"/>
                                  <a:pt x="5" y="8"/>
                                </a:cubicBezTo>
                                <a:cubicBezTo>
                                  <a:pt x="6" y="8"/>
                                  <a:pt x="7" y="8"/>
                                  <a:pt x="8" y="7"/>
                                </a:cubicBezTo>
                                <a:cubicBezTo>
                                  <a:pt x="9" y="6"/>
                                  <a:pt x="10" y="4"/>
                                  <a:pt x="9" y="2"/>
                                </a:cubicBezTo>
                                <a:cubicBezTo>
                                  <a:pt x="8" y="1"/>
                                  <a:pt x="8" y="1"/>
                                  <a:pt x="8" y="1"/>
                                </a:cubicBezTo>
                                <a:cubicBezTo>
                                  <a:pt x="7" y="0"/>
                                  <a:pt x="6" y="0"/>
                                  <a:pt x="5" y="0"/>
                                </a:cubicBezTo>
                              </a:path>
                            </a:pathLst>
                          </a:custGeom>
                          <a:solidFill>
                            <a:srgbClr val="D9EBC2">
                              <a:alpha val="23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0"/>
                        <wps:cNvSpPr>
                          <a:spLocks/>
                        </wps:cNvSpPr>
                        <wps:spPr bwMode="auto">
                          <a:xfrm>
                            <a:off x="796" y="594"/>
                            <a:ext cx="276" cy="263"/>
                          </a:xfrm>
                          <a:custGeom>
                            <a:avLst/>
                            <a:gdLst>
                              <a:gd name="T0" fmla="*/ 30 w 59"/>
                              <a:gd name="T1" fmla="*/ 0 h 57"/>
                              <a:gd name="T2" fmla="*/ 2 w 59"/>
                              <a:gd name="T3" fmla="*/ 21 h 57"/>
                              <a:gd name="T4" fmla="*/ 4 w 59"/>
                              <a:gd name="T5" fmla="*/ 41 h 57"/>
                              <a:gd name="T6" fmla="*/ 23 w 59"/>
                              <a:gd name="T7" fmla="*/ 56 h 57"/>
                              <a:gd name="T8" fmla="*/ 30 w 59"/>
                              <a:gd name="T9" fmla="*/ 57 h 57"/>
                              <a:gd name="T10" fmla="*/ 58 w 59"/>
                              <a:gd name="T11" fmla="*/ 36 h 57"/>
                              <a:gd name="T12" fmla="*/ 56 w 59"/>
                              <a:gd name="T13" fmla="*/ 16 h 57"/>
                              <a:gd name="T14" fmla="*/ 37 w 59"/>
                              <a:gd name="T15" fmla="*/ 1 h 57"/>
                              <a:gd name="T16" fmla="*/ 30 w 59"/>
                              <a:gd name="T17" fmla="*/ 0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9" h="57">
                                <a:moveTo>
                                  <a:pt x="30" y="0"/>
                                </a:moveTo>
                                <a:cubicBezTo>
                                  <a:pt x="17" y="0"/>
                                  <a:pt x="5" y="8"/>
                                  <a:pt x="2" y="21"/>
                                </a:cubicBezTo>
                                <a:cubicBezTo>
                                  <a:pt x="0" y="28"/>
                                  <a:pt x="1" y="35"/>
                                  <a:pt x="4" y="41"/>
                                </a:cubicBezTo>
                                <a:cubicBezTo>
                                  <a:pt x="7" y="48"/>
                                  <a:pt x="14" y="54"/>
                                  <a:pt x="23" y="56"/>
                                </a:cubicBezTo>
                                <a:cubicBezTo>
                                  <a:pt x="25" y="57"/>
                                  <a:pt x="28" y="57"/>
                                  <a:pt x="30" y="57"/>
                                </a:cubicBezTo>
                                <a:cubicBezTo>
                                  <a:pt x="43" y="57"/>
                                  <a:pt x="54" y="49"/>
                                  <a:pt x="58" y="36"/>
                                </a:cubicBezTo>
                                <a:cubicBezTo>
                                  <a:pt x="59" y="29"/>
                                  <a:pt x="59" y="22"/>
                                  <a:pt x="56" y="16"/>
                                </a:cubicBezTo>
                                <a:cubicBezTo>
                                  <a:pt x="52" y="9"/>
                                  <a:pt x="46" y="3"/>
                                  <a:pt x="37" y="1"/>
                                </a:cubicBezTo>
                                <a:cubicBezTo>
                                  <a:pt x="35" y="0"/>
                                  <a:pt x="32" y="0"/>
                                  <a:pt x="30" y="0"/>
                                </a:cubicBezTo>
                              </a:path>
                            </a:pathLst>
                          </a:custGeom>
                          <a:solidFill>
                            <a:srgbClr val="D9EBC2">
                              <a:alpha val="23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936" y="353"/>
                            <a:ext cx="182" cy="176"/>
                          </a:xfrm>
                          <a:custGeom>
                            <a:avLst/>
                            <a:gdLst>
                              <a:gd name="T0" fmla="*/ 20 w 39"/>
                              <a:gd name="T1" fmla="*/ 0 h 38"/>
                              <a:gd name="T2" fmla="*/ 1 w 39"/>
                              <a:gd name="T3" fmla="*/ 14 h 38"/>
                              <a:gd name="T4" fmla="*/ 3 w 39"/>
                              <a:gd name="T5" fmla="*/ 27 h 38"/>
                              <a:gd name="T6" fmla="*/ 15 w 39"/>
                              <a:gd name="T7" fmla="*/ 37 h 38"/>
                              <a:gd name="T8" fmla="*/ 20 w 39"/>
                              <a:gd name="T9" fmla="*/ 38 h 38"/>
                              <a:gd name="T10" fmla="*/ 38 w 39"/>
                              <a:gd name="T11" fmla="*/ 24 h 38"/>
                              <a:gd name="T12" fmla="*/ 37 w 39"/>
                              <a:gd name="T13" fmla="*/ 11 h 38"/>
                              <a:gd name="T14" fmla="*/ 24 w 39"/>
                              <a:gd name="T15" fmla="*/ 1 h 38"/>
                              <a:gd name="T16" fmla="*/ 20 w 39"/>
                              <a:gd name="T17" fmla="*/ 0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9" h="38">
                                <a:moveTo>
                                  <a:pt x="20" y="0"/>
                                </a:moveTo>
                                <a:cubicBezTo>
                                  <a:pt x="11" y="0"/>
                                  <a:pt x="4" y="6"/>
                                  <a:pt x="1" y="14"/>
                                </a:cubicBezTo>
                                <a:cubicBezTo>
                                  <a:pt x="0" y="19"/>
                                  <a:pt x="1" y="23"/>
                                  <a:pt x="3" y="27"/>
                                </a:cubicBezTo>
                                <a:cubicBezTo>
                                  <a:pt x="5" y="32"/>
                                  <a:pt x="9" y="36"/>
                                  <a:pt x="15" y="37"/>
                                </a:cubicBezTo>
                                <a:cubicBezTo>
                                  <a:pt x="17" y="38"/>
                                  <a:pt x="18" y="38"/>
                                  <a:pt x="20" y="38"/>
                                </a:cubicBezTo>
                                <a:cubicBezTo>
                                  <a:pt x="28" y="38"/>
                                  <a:pt x="36" y="32"/>
                                  <a:pt x="38" y="24"/>
                                </a:cubicBezTo>
                                <a:cubicBezTo>
                                  <a:pt x="39" y="19"/>
                                  <a:pt x="39" y="15"/>
                                  <a:pt x="37" y="11"/>
                                </a:cubicBezTo>
                                <a:cubicBezTo>
                                  <a:pt x="34" y="6"/>
                                  <a:pt x="30" y="2"/>
                                  <a:pt x="24" y="1"/>
                                </a:cubicBezTo>
                                <a:cubicBezTo>
                                  <a:pt x="23" y="0"/>
                                  <a:pt x="21" y="0"/>
                                  <a:pt x="20" y="0"/>
                                </a:cubicBezTo>
                              </a:path>
                            </a:pathLst>
                          </a:custGeom>
                          <a:solidFill>
                            <a:srgbClr val="D9EBC2">
                              <a:alpha val="23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2"/>
                        <wps:cNvSpPr>
                          <a:spLocks/>
                        </wps:cNvSpPr>
                        <wps:spPr bwMode="auto">
                          <a:xfrm>
                            <a:off x="736" y="366"/>
                            <a:ext cx="130" cy="125"/>
                          </a:xfrm>
                          <a:custGeom>
                            <a:avLst/>
                            <a:gdLst>
                              <a:gd name="T0" fmla="*/ 14 w 28"/>
                              <a:gd name="T1" fmla="*/ 0 h 27"/>
                              <a:gd name="T2" fmla="*/ 1 w 28"/>
                              <a:gd name="T3" fmla="*/ 10 h 27"/>
                              <a:gd name="T4" fmla="*/ 2 w 28"/>
                              <a:gd name="T5" fmla="*/ 19 h 27"/>
                              <a:gd name="T6" fmla="*/ 11 w 28"/>
                              <a:gd name="T7" fmla="*/ 26 h 27"/>
                              <a:gd name="T8" fmla="*/ 14 w 28"/>
                              <a:gd name="T9" fmla="*/ 27 h 27"/>
                              <a:gd name="T10" fmla="*/ 27 w 28"/>
                              <a:gd name="T11" fmla="*/ 17 h 27"/>
                              <a:gd name="T12" fmla="*/ 26 w 28"/>
                              <a:gd name="T13" fmla="*/ 8 h 27"/>
                              <a:gd name="T14" fmla="*/ 18 w 28"/>
                              <a:gd name="T15" fmla="*/ 0 h 27"/>
                              <a:gd name="T16" fmla="*/ 14 w 28"/>
                              <a:gd name="T17" fmla="*/ 0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8" h="27">
                                <a:moveTo>
                                  <a:pt x="14" y="0"/>
                                </a:moveTo>
                                <a:cubicBezTo>
                                  <a:pt x="8" y="0"/>
                                  <a:pt x="3" y="4"/>
                                  <a:pt x="1" y="10"/>
                                </a:cubicBezTo>
                                <a:cubicBezTo>
                                  <a:pt x="0" y="13"/>
                                  <a:pt x="1" y="16"/>
                                  <a:pt x="2" y="19"/>
                                </a:cubicBezTo>
                                <a:cubicBezTo>
                                  <a:pt x="4" y="23"/>
                                  <a:pt x="7" y="25"/>
                                  <a:pt x="11" y="26"/>
                                </a:cubicBezTo>
                                <a:cubicBezTo>
                                  <a:pt x="12" y="27"/>
                                  <a:pt x="13" y="27"/>
                                  <a:pt x="14" y="27"/>
                                </a:cubicBezTo>
                                <a:cubicBezTo>
                                  <a:pt x="20" y="27"/>
                                  <a:pt x="26" y="23"/>
                                  <a:pt x="27" y="17"/>
                                </a:cubicBezTo>
                                <a:cubicBezTo>
                                  <a:pt x="28" y="14"/>
                                  <a:pt x="28" y="11"/>
                                  <a:pt x="26" y="8"/>
                                </a:cubicBezTo>
                                <a:cubicBezTo>
                                  <a:pt x="25" y="4"/>
                                  <a:pt x="22" y="2"/>
                                  <a:pt x="18" y="0"/>
                                </a:cubicBezTo>
                                <a:cubicBezTo>
                                  <a:pt x="16" y="0"/>
                                  <a:pt x="15" y="0"/>
                                  <a:pt x="14" y="0"/>
                                </a:cubicBezTo>
                              </a:path>
                            </a:pathLst>
                          </a:custGeom>
                          <a:solidFill>
                            <a:srgbClr val="D9EBC2">
                              <a:alpha val="23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807" y="95"/>
                            <a:ext cx="158" cy="143"/>
                          </a:xfrm>
                          <a:custGeom>
                            <a:avLst/>
                            <a:gdLst>
                              <a:gd name="T0" fmla="*/ 17 w 34"/>
                              <a:gd name="T1" fmla="*/ 0 h 31"/>
                              <a:gd name="T2" fmla="*/ 7 w 34"/>
                              <a:gd name="T3" fmla="*/ 4 h 31"/>
                              <a:gd name="T4" fmla="*/ 3 w 34"/>
                              <a:gd name="T5" fmla="*/ 22 h 31"/>
                              <a:gd name="T6" fmla="*/ 5 w 34"/>
                              <a:gd name="T7" fmla="*/ 26 h 31"/>
                              <a:gd name="T8" fmla="*/ 17 w 34"/>
                              <a:gd name="T9" fmla="*/ 31 h 31"/>
                              <a:gd name="T10" fmla="*/ 27 w 34"/>
                              <a:gd name="T11" fmla="*/ 28 h 31"/>
                              <a:gd name="T12" fmla="*/ 31 w 34"/>
                              <a:gd name="T13" fmla="*/ 9 h 31"/>
                              <a:gd name="T14" fmla="*/ 29 w 34"/>
                              <a:gd name="T15" fmla="*/ 6 h 31"/>
                              <a:gd name="T16" fmla="*/ 17 w 34"/>
                              <a:gd name="T17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4" h="31">
                                <a:moveTo>
                                  <a:pt x="17" y="0"/>
                                </a:moveTo>
                                <a:cubicBezTo>
                                  <a:pt x="13" y="0"/>
                                  <a:pt x="10" y="2"/>
                                  <a:pt x="7" y="4"/>
                                </a:cubicBezTo>
                                <a:cubicBezTo>
                                  <a:pt x="1" y="9"/>
                                  <a:pt x="0" y="16"/>
                                  <a:pt x="3" y="22"/>
                                </a:cubicBezTo>
                                <a:cubicBezTo>
                                  <a:pt x="3" y="24"/>
                                  <a:pt x="4" y="25"/>
                                  <a:pt x="5" y="26"/>
                                </a:cubicBezTo>
                                <a:cubicBezTo>
                                  <a:pt x="8" y="29"/>
                                  <a:pt x="12" y="31"/>
                                  <a:pt x="17" y="31"/>
                                </a:cubicBezTo>
                                <a:cubicBezTo>
                                  <a:pt x="20" y="31"/>
                                  <a:pt x="24" y="30"/>
                                  <a:pt x="27" y="28"/>
                                </a:cubicBezTo>
                                <a:cubicBezTo>
                                  <a:pt x="32" y="23"/>
                                  <a:pt x="34" y="16"/>
                                  <a:pt x="31" y="9"/>
                                </a:cubicBezTo>
                                <a:cubicBezTo>
                                  <a:pt x="30" y="8"/>
                                  <a:pt x="30" y="7"/>
                                  <a:pt x="29" y="6"/>
                                </a:cubicBezTo>
                                <a:cubicBezTo>
                                  <a:pt x="26" y="2"/>
                                  <a:pt x="21" y="0"/>
                                  <a:pt x="17" y="0"/>
                                </a:cubicBezTo>
                              </a:path>
                            </a:pathLst>
                          </a:custGeom>
                          <a:solidFill>
                            <a:srgbClr val="D9EBC2">
                              <a:alpha val="23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540" y="677"/>
                            <a:ext cx="108" cy="97"/>
                          </a:xfrm>
                          <a:custGeom>
                            <a:avLst/>
                            <a:gdLst>
                              <a:gd name="T0" fmla="*/ 12 w 23"/>
                              <a:gd name="T1" fmla="*/ 0 h 21"/>
                              <a:gd name="T2" fmla="*/ 5 w 23"/>
                              <a:gd name="T3" fmla="*/ 3 h 21"/>
                              <a:gd name="T4" fmla="*/ 2 w 23"/>
                              <a:gd name="T5" fmla="*/ 15 h 21"/>
                              <a:gd name="T6" fmla="*/ 4 w 23"/>
                              <a:gd name="T7" fmla="*/ 17 h 21"/>
                              <a:gd name="T8" fmla="*/ 12 w 23"/>
                              <a:gd name="T9" fmla="*/ 21 h 21"/>
                              <a:gd name="T10" fmla="*/ 18 w 23"/>
                              <a:gd name="T11" fmla="*/ 18 h 21"/>
                              <a:gd name="T12" fmla="*/ 21 w 23"/>
                              <a:gd name="T13" fmla="*/ 6 h 21"/>
                              <a:gd name="T14" fmla="*/ 19 w 23"/>
                              <a:gd name="T15" fmla="*/ 4 h 21"/>
                              <a:gd name="T16" fmla="*/ 12 w 23"/>
                              <a:gd name="T17" fmla="*/ 0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3" h="21">
                                <a:moveTo>
                                  <a:pt x="12" y="0"/>
                                </a:moveTo>
                                <a:cubicBezTo>
                                  <a:pt x="9" y="0"/>
                                  <a:pt x="7" y="1"/>
                                  <a:pt x="5" y="3"/>
                                </a:cubicBezTo>
                                <a:cubicBezTo>
                                  <a:pt x="1" y="6"/>
                                  <a:pt x="0" y="11"/>
                                  <a:pt x="2" y="15"/>
                                </a:cubicBezTo>
                                <a:cubicBezTo>
                                  <a:pt x="3" y="16"/>
                                  <a:pt x="3" y="17"/>
                                  <a:pt x="4" y="17"/>
                                </a:cubicBezTo>
                                <a:cubicBezTo>
                                  <a:pt x="6" y="20"/>
                                  <a:pt x="9" y="21"/>
                                  <a:pt x="12" y="21"/>
                                </a:cubicBezTo>
                                <a:cubicBezTo>
                                  <a:pt x="14" y="21"/>
                                  <a:pt x="16" y="20"/>
                                  <a:pt x="18" y="18"/>
                                </a:cubicBezTo>
                                <a:cubicBezTo>
                                  <a:pt x="22" y="15"/>
                                  <a:pt x="23" y="10"/>
                                  <a:pt x="21" y="6"/>
                                </a:cubicBezTo>
                                <a:cubicBezTo>
                                  <a:pt x="20" y="6"/>
                                  <a:pt x="20" y="5"/>
                                  <a:pt x="19" y="4"/>
                                </a:cubicBezTo>
                                <a:cubicBezTo>
                                  <a:pt x="17" y="2"/>
                                  <a:pt x="14" y="0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D9EBC2">
                              <a:alpha val="23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5"/>
                        <wps:cNvSpPr>
                          <a:spLocks/>
                        </wps:cNvSpPr>
                        <wps:spPr bwMode="auto">
                          <a:xfrm>
                            <a:off x="503" y="357"/>
                            <a:ext cx="75" cy="70"/>
                          </a:xfrm>
                          <a:custGeom>
                            <a:avLst/>
                            <a:gdLst>
                              <a:gd name="T0" fmla="*/ 8 w 16"/>
                              <a:gd name="T1" fmla="*/ 0 h 15"/>
                              <a:gd name="T2" fmla="*/ 3 w 16"/>
                              <a:gd name="T3" fmla="*/ 2 h 15"/>
                              <a:gd name="T4" fmla="*/ 1 w 16"/>
                              <a:gd name="T5" fmla="*/ 10 h 15"/>
                              <a:gd name="T6" fmla="*/ 2 w 16"/>
                              <a:gd name="T7" fmla="*/ 12 h 15"/>
                              <a:gd name="T8" fmla="*/ 8 w 16"/>
                              <a:gd name="T9" fmla="*/ 15 h 15"/>
                              <a:gd name="T10" fmla="*/ 13 w 16"/>
                              <a:gd name="T11" fmla="*/ 13 h 15"/>
                              <a:gd name="T12" fmla="*/ 14 w 16"/>
                              <a:gd name="T13" fmla="*/ 4 h 15"/>
                              <a:gd name="T14" fmla="*/ 13 w 16"/>
                              <a:gd name="T15" fmla="*/ 3 h 15"/>
                              <a:gd name="T16" fmla="*/ 8 w 16"/>
                              <a:gd name="T17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6" h="15">
                                <a:moveTo>
                                  <a:pt x="8" y="0"/>
                                </a:moveTo>
                                <a:cubicBezTo>
                                  <a:pt x="6" y="0"/>
                                  <a:pt x="5" y="1"/>
                                  <a:pt x="3" y="2"/>
                                </a:cubicBezTo>
                                <a:cubicBezTo>
                                  <a:pt x="1" y="4"/>
                                  <a:pt x="0" y="7"/>
                                  <a:pt x="1" y="10"/>
                                </a:cubicBezTo>
                                <a:cubicBezTo>
                                  <a:pt x="2" y="11"/>
                                  <a:pt x="2" y="11"/>
                                  <a:pt x="2" y="12"/>
                                </a:cubicBezTo>
                                <a:cubicBezTo>
                                  <a:pt x="4" y="14"/>
                                  <a:pt x="6" y="15"/>
                                  <a:pt x="8" y="15"/>
                                </a:cubicBezTo>
                                <a:cubicBezTo>
                                  <a:pt x="10" y="15"/>
                                  <a:pt x="11" y="14"/>
                                  <a:pt x="13" y="13"/>
                                </a:cubicBezTo>
                                <a:cubicBezTo>
                                  <a:pt x="15" y="11"/>
                                  <a:pt x="16" y="7"/>
                                  <a:pt x="14" y="4"/>
                                </a:cubicBezTo>
                                <a:cubicBezTo>
                                  <a:pt x="14" y="4"/>
                                  <a:pt x="14" y="3"/>
                                  <a:pt x="13" y="3"/>
                                </a:cubicBezTo>
                                <a:cubicBezTo>
                                  <a:pt x="12" y="1"/>
                                  <a:pt x="10" y="0"/>
                                  <a:pt x="8" y="0"/>
                                </a:cubicBezTo>
                              </a:path>
                            </a:pathLst>
                          </a:custGeom>
                          <a:solidFill>
                            <a:srgbClr val="D9EBC2">
                              <a:alpha val="23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6"/>
                        <wps:cNvSpPr>
                          <a:spLocks/>
                        </wps:cNvSpPr>
                        <wps:spPr bwMode="auto">
                          <a:xfrm>
                            <a:off x="620" y="529"/>
                            <a:ext cx="65" cy="55"/>
                          </a:xfrm>
                          <a:custGeom>
                            <a:avLst/>
                            <a:gdLst>
                              <a:gd name="T0" fmla="*/ 7 w 14"/>
                              <a:gd name="T1" fmla="*/ 0 h 12"/>
                              <a:gd name="T2" fmla="*/ 3 w 14"/>
                              <a:gd name="T3" fmla="*/ 2 h 12"/>
                              <a:gd name="T4" fmla="*/ 1 w 14"/>
                              <a:gd name="T5" fmla="*/ 9 h 12"/>
                              <a:gd name="T6" fmla="*/ 2 w 14"/>
                              <a:gd name="T7" fmla="*/ 10 h 12"/>
                              <a:gd name="T8" fmla="*/ 7 w 14"/>
                              <a:gd name="T9" fmla="*/ 12 h 12"/>
                              <a:gd name="T10" fmla="*/ 11 w 14"/>
                              <a:gd name="T11" fmla="*/ 11 h 12"/>
                              <a:gd name="T12" fmla="*/ 12 w 14"/>
                              <a:gd name="T13" fmla="*/ 4 h 12"/>
                              <a:gd name="T14" fmla="*/ 12 w 14"/>
                              <a:gd name="T15" fmla="*/ 2 h 12"/>
                              <a:gd name="T16" fmla="*/ 7 w 14"/>
                              <a:gd name="T17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12">
                                <a:moveTo>
                                  <a:pt x="7" y="0"/>
                                </a:moveTo>
                                <a:cubicBezTo>
                                  <a:pt x="5" y="0"/>
                                  <a:pt x="4" y="1"/>
                                  <a:pt x="3" y="2"/>
                                </a:cubicBezTo>
                                <a:cubicBezTo>
                                  <a:pt x="1" y="3"/>
                                  <a:pt x="0" y="6"/>
                                  <a:pt x="1" y="9"/>
                                </a:cubicBezTo>
                                <a:cubicBezTo>
                                  <a:pt x="2" y="9"/>
                                  <a:pt x="2" y="10"/>
                                  <a:pt x="2" y="10"/>
                                </a:cubicBezTo>
                                <a:cubicBezTo>
                                  <a:pt x="3" y="12"/>
                                  <a:pt x="5" y="12"/>
                                  <a:pt x="7" y="12"/>
                                </a:cubicBezTo>
                                <a:cubicBezTo>
                                  <a:pt x="8" y="12"/>
                                  <a:pt x="10" y="12"/>
                                  <a:pt x="11" y="11"/>
                                </a:cubicBezTo>
                                <a:cubicBezTo>
                                  <a:pt x="13" y="9"/>
                                  <a:pt x="14" y="6"/>
                                  <a:pt x="12" y="4"/>
                                </a:cubicBezTo>
                                <a:cubicBezTo>
                                  <a:pt x="12" y="3"/>
                                  <a:pt x="12" y="3"/>
                                  <a:pt x="12" y="2"/>
                                </a:cubicBezTo>
                                <a:cubicBezTo>
                                  <a:pt x="10" y="1"/>
                                  <a:pt x="9" y="0"/>
                                  <a:pt x="7" y="0"/>
                                </a:cubicBezTo>
                              </a:path>
                            </a:pathLst>
                          </a:custGeom>
                          <a:solidFill>
                            <a:srgbClr val="D9EBC2">
                              <a:alpha val="23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7"/>
                        <wps:cNvSpPr>
                          <a:spLocks/>
                        </wps:cNvSpPr>
                        <wps:spPr bwMode="auto">
                          <a:xfrm>
                            <a:off x="951" y="186"/>
                            <a:ext cx="41" cy="37"/>
                          </a:xfrm>
                          <a:custGeom>
                            <a:avLst/>
                            <a:gdLst>
                              <a:gd name="T0" fmla="*/ 5 w 9"/>
                              <a:gd name="T1" fmla="*/ 0 h 8"/>
                              <a:gd name="T2" fmla="*/ 2 w 9"/>
                              <a:gd name="T3" fmla="*/ 1 h 8"/>
                              <a:gd name="T4" fmla="*/ 1 w 9"/>
                              <a:gd name="T5" fmla="*/ 6 h 8"/>
                              <a:gd name="T6" fmla="*/ 1 w 9"/>
                              <a:gd name="T7" fmla="*/ 7 h 8"/>
                              <a:gd name="T8" fmla="*/ 5 w 9"/>
                              <a:gd name="T9" fmla="*/ 8 h 8"/>
                              <a:gd name="T10" fmla="*/ 8 w 9"/>
                              <a:gd name="T11" fmla="*/ 7 h 8"/>
                              <a:gd name="T12" fmla="*/ 9 w 9"/>
                              <a:gd name="T13" fmla="*/ 2 h 8"/>
                              <a:gd name="T14" fmla="*/ 8 w 9"/>
                              <a:gd name="T15" fmla="*/ 1 h 8"/>
                              <a:gd name="T16" fmla="*/ 5 w 9"/>
                              <a:gd name="T17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" h="8">
                                <a:moveTo>
                                  <a:pt x="5" y="0"/>
                                </a:moveTo>
                                <a:cubicBezTo>
                                  <a:pt x="4" y="0"/>
                                  <a:pt x="3" y="0"/>
                                  <a:pt x="2" y="1"/>
                                </a:cubicBezTo>
                                <a:cubicBezTo>
                                  <a:pt x="0" y="2"/>
                                  <a:pt x="0" y="4"/>
                                  <a:pt x="1" y="6"/>
                                </a:cubicBez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cubicBezTo>
                                  <a:pt x="2" y="8"/>
                                  <a:pt x="3" y="8"/>
                                  <a:pt x="5" y="8"/>
                                </a:cubicBezTo>
                                <a:cubicBezTo>
                                  <a:pt x="6" y="8"/>
                                  <a:pt x="7" y="8"/>
                                  <a:pt x="8" y="7"/>
                                </a:cubicBezTo>
                                <a:cubicBezTo>
                                  <a:pt x="9" y="6"/>
                                  <a:pt x="9" y="4"/>
                                  <a:pt x="9" y="2"/>
                                </a:cubicBezTo>
                                <a:cubicBezTo>
                                  <a:pt x="8" y="1"/>
                                  <a:pt x="8" y="1"/>
                                  <a:pt x="8" y="1"/>
                                </a:cubicBezTo>
                                <a:cubicBezTo>
                                  <a:pt x="7" y="0"/>
                                  <a:pt x="6" y="0"/>
                                  <a:pt x="5" y="0"/>
                                </a:cubicBezTo>
                              </a:path>
                            </a:pathLst>
                          </a:custGeom>
                          <a:solidFill>
                            <a:srgbClr val="D9EBC2">
                              <a:alpha val="23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626" y="469"/>
                            <a:ext cx="130" cy="125"/>
                          </a:xfrm>
                          <a:custGeom>
                            <a:avLst/>
                            <a:gdLst>
                              <a:gd name="T0" fmla="*/ 14 w 28"/>
                              <a:gd name="T1" fmla="*/ 0 h 27"/>
                              <a:gd name="T2" fmla="*/ 1 w 28"/>
                              <a:gd name="T3" fmla="*/ 10 h 27"/>
                              <a:gd name="T4" fmla="*/ 2 w 28"/>
                              <a:gd name="T5" fmla="*/ 19 h 27"/>
                              <a:gd name="T6" fmla="*/ 11 w 28"/>
                              <a:gd name="T7" fmla="*/ 26 h 27"/>
                              <a:gd name="T8" fmla="*/ 14 w 28"/>
                              <a:gd name="T9" fmla="*/ 27 h 27"/>
                              <a:gd name="T10" fmla="*/ 27 w 28"/>
                              <a:gd name="T11" fmla="*/ 17 h 27"/>
                              <a:gd name="T12" fmla="*/ 26 w 28"/>
                              <a:gd name="T13" fmla="*/ 8 h 27"/>
                              <a:gd name="T14" fmla="*/ 18 w 28"/>
                              <a:gd name="T15" fmla="*/ 0 h 27"/>
                              <a:gd name="T16" fmla="*/ 14 w 28"/>
                              <a:gd name="T17" fmla="*/ 0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8" h="27">
                                <a:moveTo>
                                  <a:pt x="14" y="0"/>
                                </a:moveTo>
                                <a:cubicBezTo>
                                  <a:pt x="8" y="0"/>
                                  <a:pt x="3" y="4"/>
                                  <a:pt x="1" y="10"/>
                                </a:cubicBezTo>
                                <a:cubicBezTo>
                                  <a:pt x="0" y="13"/>
                                  <a:pt x="1" y="16"/>
                                  <a:pt x="2" y="19"/>
                                </a:cubicBezTo>
                                <a:cubicBezTo>
                                  <a:pt x="4" y="23"/>
                                  <a:pt x="7" y="25"/>
                                  <a:pt x="11" y="26"/>
                                </a:cubicBezTo>
                                <a:cubicBezTo>
                                  <a:pt x="12" y="27"/>
                                  <a:pt x="13" y="27"/>
                                  <a:pt x="14" y="27"/>
                                </a:cubicBezTo>
                                <a:cubicBezTo>
                                  <a:pt x="20" y="27"/>
                                  <a:pt x="26" y="23"/>
                                  <a:pt x="27" y="17"/>
                                </a:cubicBezTo>
                                <a:cubicBezTo>
                                  <a:pt x="28" y="14"/>
                                  <a:pt x="28" y="11"/>
                                  <a:pt x="26" y="8"/>
                                </a:cubicBezTo>
                                <a:cubicBezTo>
                                  <a:pt x="25" y="4"/>
                                  <a:pt x="22" y="1"/>
                                  <a:pt x="18" y="0"/>
                                </a:cubicBezTo>
                                <a:cubicBezTo>
                                  <a:pt x="16" y="0"/>
                                  <a:pt x="15" y="0"/>
                                  <a:pt x="14" y="0"/>
                                </a:cubicBezTo>
                              </a:path>
                            </a:pathLst>
                          </a:custGeom>
                          <a:solidFill>
                            <a:srgbClr val="D9EBC2">
                              <a:alpha val="23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9"/>
                        <wps:cNvSpPr>
                          <a:spLocks/>
                        </wps:cNvSpPr>
                        <wps:spPr bwMode="auto">
                          <a:xfrm>
                            <a:off x="1314" y="594"/>
                            <a:ext cx="159" cy="143"/>
                          </a:xfrm>
                          <a:custGeom>
                            <a:avLst/>
                            <a:gdLst>
                              <a:gd name="T0" fmla="*/ 17 w 34"/>
                              <a:gd name="T1" fmla="*/ 0 h 31"/>
                              <a:gd name="T2" fmla="*/ 7 w 34"/>
                              <a:gd name="T3" fmla="*/ 4 h 31"/>
                              <a:gd name="T4" fmla="*/ 3 w 34"/>
                              <a:gd name="T5" fmla="*/ 22 h 31"/>
                              <a:gd name="T6" fmla="*/ 5 w 34"/>
                              <a:gd name="T7" fmla="*/ 26 h 31"/>
                              <a:gd name="T8" fmla="*/ 17 w 34"/>
                              <a:gd name="T9" fmla="*/ 31 h 31"/>
                              <a:gd name="T10" fmla="*/ 27 w 34"/>
                              <a:gd name="T11" fmla="*/ 28 h 31"/>
                              <a:gd name="T12" fmla="*/ 31 w 34"/>
                              <a:gd name="T13" fmla="*/ 9 h 31"/>
                              <a:gd name="T14" fmla="*/ 29 w 34"/>
                              <a:gd name="T15" fmla="*/ 6 h 31"/>
                              <a:gd name="T16" fmla="*/ 17 w 34"/>
                              <a:gd name="T17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4" h="31">
                                <a:moveTo>
                                  <a:pt x="17" y="0"/>
                                </a:moveTo>
                                <a:cubicBezTo>
                                  <a:pt x="13" y="0"/>
                                  <a:pt x="10" y="1"/>
                                  <a:pt x="7" y="4"/>
                                </a:cubicBezTo>
                                <a:cubicBezTo>
                                  <a:pt x="1" y="9"/>
                                  <a:pt x="0" y="16"/>
                                  <a:pt x="3" y="22"/>
                                </a:cubicBezTo>
                                <a:cubicBezTo>
                                  <a:pt x="3" y="24"/>
                                  <a:pt x="4" y="25"/>
                                  <a:pt x="5" y="26"/>
                                </a:cubicBezTo>
                                <a:cubicBezTo>
                                  <a:pt x="8" y="29"/>
                                  <a:pt x="12" y="31"/>
                                  <a:pt x="17" y="31"/>
                                </a:cubicBezTo>
                                <a:cubicBezTo>
                                  <a:pt x="20" y="31"/>
                                  <a:pt x="24" y="30"/>
                                  <a:pt x="27" y="28"/>
                                </a:cubicBezTo>
                                <a:cubicBezTo>
                                  <a:pt x="32" y="23"/>
                                  <a:pt x="34" y="16"/>
                                  <a:pt x="31" y="9"/>
                                </a:cubicBezTo>
                                <a:cubicBezTo>
                                  <a:pt x="30" y="8"/>
                                  <a:pt x="30" y="7"/>
                                  <a:pt x="29" y="6"/>
                                </a:cubicBezTo>
                                <a:cubicBezTo>
                                  <a:pt x="26" y="2"/>
                                  <a:pt x="21" y="0"/>
                                  <a:pt x="17" y="0"/>
                                </a:cubicBezTo>
                              </a:path>
                            </a:pathLst>
                          </a:custGeom>
                          <a:solidFill>
                            <a:srgbClr val="D9EBC2">
                              <a:alpha val="23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0"/>
                        <wps:cNvSpPr>
                          <a:spLocks/>
                        </wps:cNvSpPr>
                        <wps:spPr bwMode="auto">
                          <a:xfrm>
                            <a:off x="1430" y="779"/>
                            <a:ext cx="108" cy="97"/>
                          </a:xfrm>
                          <a:custGeom>
                            <a:avLst/>
                            <a:gdLst>
                              <a:gd name="T0" fmla="*/ 11 w 23"/>
                              <a:gd name="T1" fmla="*/ 0 h 21"/>
                              <a:gd name="T2" fmla="*/ 5 w 23"/>
                              <a:gd name="T3" fmla="*/ 3 h 21"/>
                              <a:gd name="T4" fmla="*/ 2 w 23"/>
                              <a:gd name="T5" fmla="*/ 15 h 21"/>
                              <a:gd name="T6" fmla="*/ 4 w 23"/>
                              <a:gd name="T7" fmla="*/ 17 h 21"/>
                              <a:gd name="T8" fmla="*/ 11 w 23"/>
                              <a:gd name="T9" fmla="*/ 21 h 21"/>
                              <a:gd name="T10" fmla="*/ 18 w 23"/>
                              <a:gd name="T11" fmla="*/ 18 h 21"/>
                              <a:gd name="T12" fmla="*/ 21 w 23"/>
                              <a:gd name="T13" fmla="*/ 6 h 21"/>
                              <a:gd name="T14" fmla="*/ 19 w 23"/>
                              <a:gd name="T15" fmla="*/ 4 h 21"/>
                              <a:gd name="T16" fmla="*/ 11 w 23"/>
                              <a:gd name="T17" fmla="*/ 0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3" h="21">
                                <a:moveTo>
                                  <a:pt x="11" y="0"/>
                                </a:moveTo>
                                <a:cubicBezTo>
                                  <a:pt x="9" y="0"/>
                                  <a:pt x="7" y="1"/>
                                  <a:pt x="5" y="3"/>
                                </a:cubicBezTo>
                                <a:cubicBezTo>
                                  <a:pt x="1" y="6"/>
                                  <a:pt x="0" y="11"/>
                                  <a:pt x="2" y="15"/>
                                </a:cubicBezTo>
                                <a:cubicBezTo>
                                  <a:pt x="3" y="16"/>
                                  <a:pt x="3" y="16"/>
                                  <a:pt x="4" y="17"/>
                                </a:cubicBezTo>
                                <a:cubicBezTo>
                                  <a:pt x="6" y="20"/>
                                  <a:pt x="9" y="21"/>
                                  <a:pt x="11" y="21"/>
                                </a:cubicBezTo>
                                <a:cubicBezTo>
                                  <a:pt x="14" y="21"/>
                                  <a:pt x="16" y="20"/>
                                  <a:pt x="18" y="18"/>
                                </a:cubicBezTo>
                                <a:cubicBezTo>
                                  <a:pt x="22" y="15"/>
                                  <a:pt x="23" y="10"/>
                                  <a:pt x="21" y="6"/>
                                </a:cubicBezTo>
                                <a:cubicBezTo>
                                  <a:pt x="20" y="6"/>
                                  <a:pt x="20" y="5"/>
                                  <a:pt x="19" y="4"/>
                                </a:cubicBezTo>
                                <a:cubicBezTo>
                                  <a:pt x="17" y="2"/>
                                  <a:pt x="14" y="0"/>
                                  <a:pt x="11" y="0"/>
                                </a:cubicBezTo>
                              </a:path>
                            </a:pathLst>
                          </a:custGeom>
                          <a:solidFill>
                            <a:srgbClr val="D9EBC2">
                              <a:alpha val="23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1"/>
                        <wps:cNvSpPr>
                          <a:spLocks/>
                        </wps:cNvSpPr>
                        <wps:spPr bwMode="auto">
                          <a:xfrm>
                            <a:off x="1393" y="459"/>
                            <a:ext cx="75" cy="70"/>
                          </a:xfrm>
                          <a:custGeom>
                            <a:avLst/>
                            <a:gdLst>
                              <a:gd name="T0" fmla="*/ 8 w 16"/>
                              <a:gd name="T1" fmla="*/ 0 h 15"/>
                              <a:gd name="T2" fmla="*/ 3 w 16"/>
                              <a:gd name="T3" fmla="*/ 2 h 15"/>
                              <a:gd name="T4" fmla="*/ 1 w 16"/>
                              <a:gd name="T5" fmla="*/ 10 h 15"/>
                              <a:gd name="T6" fmla="*/ 2 w 16"/>
                              <a:gd name="T7" fmla="*/ 12 h 15"/>
                              <a:gd name="T8" fmla="*/ 8 w 16"/>
                              <a:gd name="T9" fmla="*/ 15 h 15"/>
                              <a:gd name="T10" fmla="*/ 12 w 16"/>
                              <a:gd name="T11" fmla="*/ 13 h 15"/>
                              <a:gd name="T12" fmla="*/ 14 w 16"/>
                              <a:gd name="T13" fmla="*/ 4 h 15"/>
                              <a:gd name="T14" fmla="*/ 13 w 16"/>
                              <a:gd name="T15" fmla="*/ 3 h 15"/>
                              <a:gd name="T16" fmla="*/ 8 w 16"/>
                              <a:gd name="T17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6" h="15">
                                <a:moveTo>
                                  <a:pt x="8" y="0"/>
                                </a:moveTo>
                                <a:cubicBezTo>
                                  <a:pt x="6" y="0"/>
                                  <a:pt x="4" y="1"/>
                                  <a:pt x="3" y="2"/>
                                </a:cubicBezTo>
                                <a:cubicBezTo>
                                  <a:pt x="1" y="4"/>
                                  <a:pt x="0" y="7"/>
                                  <a:pt x="1" y="10"/>
                                </a:cubicBezTo>
                                <a:cubicBezTo>
                                  <a:pt x="1" y="11"/>
                                  <a:pt x="2" y="11"/>
                                  <a:pt x="2" y="12"/>
                                </a:cubicBezTo>
                                <a:cubicBezTo>
                                  <a:pt x="4" y="14"/>
                                  <a:pt x="6" y="15"/>
                                  <a:pt x="8" y="15"/>
                                </a:cubicBezTo>
                                <a:cubicBezTo>
                                  <a:pt x="9" y="15"/>
                                  <a:pt x="11" y="14"/>
                                  <a:pt x="12" y="13"/>
                                </a:cubicBezTo>
                                <a:cubicBezTo>
                                  <a:pt x="15" y="11"/>
                                  <a:pt x="16" y="7"/>
                                  <a:pt x="14" y="4"/>
                                </a:cubicBezTo>
                                <a:cubicBezTo>
                                  <a:pt x="14" y="4"/>
                                  <a:pt x="14" y="3"/>
                                  <a:pt x="13" y="3"/>
                                </a:cubicBezTo>
                                <a:cubicBezTo>
                                  <a:pt x="12" y="1"/>
                                  <a:pt x="10" y="0"/>
                                  <a:pt x="8" y="0"/>
                                </a:cubicBezTo>
                              </a:path>
                            </a:pathLst>
                          </a:custGeom>
                          <a:solidFill>
                            <a:srgbClr val="D9EBC2">
                              <a:alpha val="23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2"/>
                        <wps:cNvSpPr>
                          <a:spLocks/>
                        </wps:cNvSpPr>
                        <wps:spPr bwMode="auto">
                          <a:xfrm>
                            <a:off x="1533" y="623"/>
                            <a:ext cx="66" cy="55"/>
                          </a:xfrm>
                          <a:custGeom>
                            <a:avLst/>
                            <a:gdLst>
                              <a:gd name="T0" fmla="*/ 7 w 14"/>
                              <a:gd name="T1" fmla="*/ 0 h 12"/>
                              <a:gd name="T2" fmla="*/ 3 w 14"/>
                              <a:gd name="T3" fmla="*/ 1 h 12"/>
                              <a:gd name="T4" fmla="*/ 1 w 14"/>
                              <a:gd name="T5" fmla="*/ 9 h 12"/>
                              <a:gd name="T6" fmla="*/ 2 w 14"/>
                              <a:gd name="T7" fmla="*/ 10 h 12"/>
                              <a:gd name="T8" fmla="*/ 7 w 14"/>
                              <a:gd name="T9" fmla="*/ 12 h 12"/>
                              <a:gd name="T10" fmla="*/ 11 w 14"/>
                              <a:gd name="T11" fmla="*/ 11 h 12"/>
                              <a:gd name="T12" fmla="*/ 12 w 14"/>
                              <a:gd name="T13" fmla="*/ 4 h 12"/>
                              <a:gd name="T14" fmla="*/ 12 w 14"/>
                              <a:gd name="T15" fmla="*/ 2 h 12"/>
                              <a:gd name="T16" fmla="*/ 7 w 14"/>
                              <a:gd name="T17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12">
                                <a:moveTo>
                                  <a:pt x="7" y="0"/>
                                </a:moveTo>
                                <a:cubicBezTo>
                                  <a:pt x="5" y="0"/>
                                  <a:pt x="4" y="1"/>
                                  <a:pt x="3" y="1"/>
                                </a:cubicBezTo>
                                <a:cubicBezTo>
                                  <a:pt x="1" y="3"/>
                                  <a:pt x="0" y="6"/>
                                  <a:pt x="1" y="9"/>
                                </a:cubicBezTo>
                                <a:cubicBezTo>
                                  <a:pt x="1" y="9"/>
                                  <a:pt x="2" y="10"/>
                                  <a:pt x="2" y="10"/>
                                </a:cubicBezTo>
                                <a:cubicBezTo>
                                  <a:pt x="3" y="12"/>
                                  <a:pt x="5" y="12"/>
                                  <a:pt x="7" y="12"/>
                                </a:cubicBezTo>
                                <a:cubicBezTo>
                                  <a:pt x="8" y="12"/>
                                  <a:pt x="10" y="12"/>
                                  <a:pt x="11" y="11"/>
                                </a:cubicBezTo>
                                <a:cubicBezTo>
                                  <a:pt x="13" y="9"/>
                                  <a:pt x="14" y="6"/>
                                  <a:pt x="12" y="4"/>
                                </a:cubicBezTo>
                                <a:cubicBezTo>
                                  <a:pt x="12" y="3"/>
                                  <a:pt x="12" y="3"/>
                                  <a:pt x="12" y="2"/>
                                </a:cubicBezTo>
                                <a:cubicBezTo>
                                  <a:pt x="10" y="1"/>
                                  <a:pt x="9" y="0"/>
                                  <a:pt x="7" y="0"/>
                                </a:cubicBezTo>
                              </a:path>
                            </a:pathLst>
                          </a:custGeom>
                          <a:solidFill>
                            <a:srgbClr val="D9EBC2">
                              <a:alpha val="23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4"/>
                        <wps:cNvSpPr>
                          <a:spLocks/>
                        </wps:cNvSpPr>
                        <wps:spPr bwMode="auto">
                          <a:xfrm>
                            <a:off x="415" y="2780"/>
                            <a:ext cx="102" cy="92"/>
                          </a:xfrm>
                          <a:custGeom>
                            <a:avLst/>
                            <a:gdLst>
                              <a:gd name="T0" fmla="*/ 11 w 22"/>
                              <a:gd name="T1" fmla="*/ 0 h 20"/>
                              <a:gd name="T2" fmla="*/ 4 w 22"/>
                              <a:gd name="T3" fmla="*/ 2 h 20"/>
                              <a:gd name="T4" fmla="*/ 2 w 22"/>
                              <a:gd name="T5" fmla="*/ 14 h 20"/>
                              <a:gd name="T6" fmla="*/ 3 w 22"/>
                              <a:gd name="T7" fmla="*/ 16 h 20"/>
                              <a:gd name="T8" fmla="*/ 11 w 22"/>
                              <a:gd name="T9" fmla="*/ 20 h 20"/>
                              <a:gd name="T10" fmla="*/ 18 w 22"/>
                              <a:gd name="T11" fmla="*/ 18 h 20"/>
                              <a:gd name="T12" fmla="*/ 20 w 22"/>
                              <a:gd name="T13" fmla="*/ 5 h 20"/>
                              <a:gd name="T14" fmla="*/ 19 w 22"/>
                              <a:gd name="T15" fmla="*/ 3 h 20"/>
                              <a:gd name="T16" fmla="*/ 11 w 22"/>
                              <a:gd name="T17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2" h="20">
                                <a:moveTo>
                                  <a:pt x="11" y="0"/>
                                </a:moveTo>
                                <a:cubicBezTo>
                                  <a:pt x="9" y="0"/>
                                  <a:pt x="6" y="0"/>
                                  <a:pt x="4" y="2"/>
                                </a:cubicBezTo>
                                <a:cubicBezTo>
                                  <a:pt x="1" y="5"/>
                                  <a:pt x="0" y="10"/>
                                  <a:pt x="2" y="14"/>
                                </a:cubicBezTo>
                                <a:cubicBezTo>
                                  <a:pt x="2" y="15"/>
                                  <a:pt x="3" y="16"/>
                                  <a:pt x="3" y="16"/>
                                </a:cubicBezTo>
                                <a:cubicBezTo>
                                  <a:pt x="5" y="19"/>
                                  <a:pt x="8" y="20"/>
                                  <a:pt x="11" y="20"/>
                                </a:cubicBezTo>
                                <a:cubicBezTo>
                                  <a:pt x="13" y="20"/>
                                  <a:pt x="16" y="19"/>
                                  <a:pt x="18" y="18"/>
                                </a:cubicBezTo>
                                <a:cubicBezTo>
                                  <a:pt x="21" y="15"/>
                                  <a:pt x="22" y="10"/>
                                  <a:pt x="20" y="5"/>
                                </a:cubicBezTo>
                                <a:cubicBezTo>
                                  <a:pt x="20" y="5"/>
                                  <a:pt x="19" y="4"/>
                                  <a:pt x="19" y="3"/>
                                </a:cubicBezTo>
                                <a:cubicBezTo>
                                  <a:pt x="17" y="1"/>
                                  <a:pt x="14" y="0"/>
                                  <a:pt x="11" y="0"/>
                                </a:cubicBezTo>
                              </a:path>
                            </a:pathLst>
                          </a:custGeom>
                          <a:solidFill>
                            <a:srgbClr val="E9F4DC">
                              <a:alpha val="23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6"/>
                        <wps:cNvSpPr>
                          <a:spLocks/>
                        </wps:cNvSpPr>
                        <wps:spPr bwMode="auto">
                          <a:xfrm>
                            <a:off x="452" y="1747"/>
                            <a:ext cx="279" cy="268"/>
                          </a:xfrm>
                          <a:custGeom>
                            <a:avLst/>
                            <a:gdLst>
                              <a:gd name="T0" fmla="*/ 30 w 60"/>
                              <a:gd name="T1" fmla="*/ 0 h 58"/>
                              <a:gd name="T2" fmla="*/ 2 w 60"/>
                              <a:gd name="T3" fmla="*/ 22 h 58"/>
                              <a:gd name="T4" fmla="*/ 4 w 60"/>
                              <a:gd name="T5" fmla="*/ 41 h 58"/>
                              <a:gd name="T6" fmla="*/ 23 w 60"/>
                              <a:gd name="T7" fmla="*/ 57 h 58"/>
                              <a:gd name="T8" fmla="*/ 30 w 60"/>
                              <a:gd name="T9" fmla="*/ 58 h 58"/>
                              <a:gd name="T10" fmla="*/ 58 w 60"/>
                              <a:gd name="T11" fmla="*/ 36 h 58"/>
                              <a:gd name="T12" fmla="*/ 56 w 60"/>
                              <a:gd name="T13" fmla="*/ 17 h 58"/>
                              <a:gd name="T14" fmla="*/ 37 w 60"/>
                              <a:gd name="T15" fmla="*/ 1 h 58"/>
                              <a:gd name="T16" fmla="*/ 30 w 60"/>
                              <a:gd name="T17" fmla="*/ 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0" h="58">
                                <a:moveTo>
                                  <a:pt x="30" y="0"/>
                                </a:moveTo>
                                <a:cubicBezTo>
                                  <a:pt x="17" y="0"/>
                                  <a:pt x="6" y="9"/>
                                  <a:pt x="2" y="22"/>
                                </a:cubicBezTo>
                                <a:cubicBezTo>
                                  <a:pt x="0" y="29"/>
                                  <a:pt x="1" y="35"/>
                                  <a:pt x="4" y="41"/>
                                </a:cubicBezTo>
                                <a:cubicBezTo>
                                  <a:pt x="7" y="49"/>
                                  <a:pt x="14" y="55"/>
                                  <a:pt x="23" y="57"/>
                                </a:cubicBezTo>
                                <a:cubicBezTo>
                                  <a:pt x="25" y="58"/>
                                  <a:pt x="28" y="58"/>
                                  <a:pt x="30" y="58"/>
                                </a:cubicBezTo>
                                <a:cubicBezTo>
                                  <a:pt x="43" y="58"/>
                                  <a:pt x="54" y="49"/>
                                  <a:pt x="58" y="36"/>
                                </a:cubicBezTo>
                                <a:cubicBezTo>
                                  <a:pt x="60" y="30"/>
                                  <a:pt x="59" y="23"/>
                                  <a:pt x="56" y="17"/>
                                </a:cubicBezTo>
                                <a:cubicBezTo>
                                  <a:pt x="53" y="9"/>
                                  <a:pt x="46" y="4"/>
                                  <a:pt x="37" y="1"/>
                                </a:cubicBezTo>
                                <a:cubicBezTo>
                                  <a:pt x="35" y="1"/>
                                  <a:pt x="32" y="0"/>
                                  <a:pt x="30" y="0"/>
                                </a:cubicBezTo>
                              </a:path>
                            </a:pathLst>
                          </a:custGeom>
                          <a:solidFill>
                            <a:srgbClr val="E9F4DC">
                              <a:alpha val="23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62"/>
                        <wps:cNvSpPr>
                          <a:spLocks/>
                        </wps:cNvSpPr>
                        <wps:spPr bwMode="auto">
                          <a:xfrm>
                            <a:off x="1840" y="829"/>
                            <a:ext cx="227" cy="204"/>
                          </a:xfrm>
                          <a:custGeom>
                            <a:avLst/>
                            <a:gdLst>
                              <a:gd name="T0" fmla="*/ 17 w 34"/>
                              <a:gd name="T1" fmla="*/ 0 h 31"/>
                              <a:gd name="T2" fmla="*/ 7 w 34"/>
                              <a:gd name="T3" fmla="*/ 4 h 31"/>
                              <a:gd name="T4" fmla="*/ 3 w 34"/>
                              <a:gd name="T5" fmla="*/ 22 h 31"/>
                              <a:gd name="T6" fmla="*/ 5 w 34"/>
                              <a:gd name="T7" fmla="*/ 26 h 31"/>
                              <a:gd name="T8" fmla="*/ 17 w 34"/>
                              <a:gd name="T9" fmla="*/ 31 h 31"/>
                              <a:gd name="T10" fmla="*/ 27 w 34"/>
                              <a:gd name="T11" fmla="*/ 28 h 31"/>
                              <a:gd name="T12" fmla="*/ 31 w 34"/>
                              <a:gd name="T13" fmla="*/ 9 h 31"/>
                              <a:gd name="T14" fmla="*/ 29 w 34"/>
                              <a:gd name="T15" fmla="*/ 6 h 31"/>
                              <a:gd name="T16" fmla="*/ 17 w 34"/>
                              <a:gd name="T17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4" h="31">
                                <a:moveTo>
                                  <a:pt x="17" y="0"/>
                                </a:moveTo>
                                <a:cubicBezTo>
                                  <a:pt x="13" y="0"/>
                                  <a:pt x="10" y="1"/>
                                  <a:pt x="7" y="4"/>
                                </a:cubicBezTo>
                                <a:cubicBezTo>
                                  <a:pt x="1" y="9"/>
                                  <a:pt x="0" y="16"/>
                                  <a:pt x="3" y="22"/>
                                </a:cubicBezTo>
                                <a:cubicBezTo>
                                  <a:pt x="3" y="24"/>
                                  <a:pt x="4" y="25"/>
                                  <a:pt x="5" y="26"/>
                                </a:cubicBezTo>
                                <a:cubicBezTo>
                                  <a:pt x="8" y="29"/>
                                  <a:pt x="12" y="31"/>
                                  <a:pt x="17" y="31"/>
                                </a:cubicBezTo>
                                <a:cubicBezTo>
                                  <a:pt x="20" y="31"/>
                                  <a:pt x="24" y="30"/>
                                  <a:pt x="27" y="28"/>
                                </a:cubicBezTo>
                                <a:cubicBezTo>
                                  <a:pt x="32" y="23"/>
                                  <a:pt x="34" y="16"/>
                                  <a:pt x="31" y="9"/>
                                </a:cubicBezTo>
                                <a:cubicBezTo>
                                  <a:pt x="30" y="8"/>
                                  <a:pt x="30" y="7"/>
                                  <a:pt x="29" y="6"/>
                                </a:cubicBezTo>
                                <a:cubicBezTo>
                                  <a:pt x="26" y="2"/>
                                  <a:pt x="21" y="0"/>
                                  <a:pt x="17" y="0"/>
                                </a:cubicBezTo>
                              </a:path>
                            </a:pathLst>
                          </a:custGeom>
                          <a:solidFill>
                            <a:srgbClr val="D9EBC2">
                              <a:alpha val="23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26" style="position:absolute;margin-left:-6pt;margin-top:4pt;width:109.4pt;height:147pt;z-index:251710464" coordorigin="-121,-68" coordsize="2188,2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">
                <v:shape id="Freeform 15" o:spid="_x0000_s1027" style="position:absolute;left:1116;top:-68;width:274;height:264;visibility:visible;mso-wrap-style:square;v-text-anchor:top" coordsize="59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xGIMQA&#10;AADbAAAADwAAAGRycy9kb3ducmV2LnhtbESP0WrCQBRE3wv+w3KFvtVNUisas4qUltYXbU0/4DZ7&#10;TYLZuyG70fj3XaHg4zAzZ5hsPZhGnKlztWUF8SQCQVxYXXOp4Cd/f5qDcB5ZY2OZFFzJwXo1esgw&#10;1fbC33Q++FIECLsUFVTet6mUrqjIoJvYljh4R9sZ9EF2pdQdXgLcNDKJopk0WHNYqLCl14qK06E3&#10;CnKd5PtoO11g/NZ/7J6/sP8dZko9jofNEoSnwd/D/+1PrSB5gduX8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sRiDEAAAA2wAAAA8AAAAAAAAAAAAAAAAAmAIAAGRycy9k&#10;b3ducmV2LnhtbFBLBQYAAAAABAAEAPUAAACJAwAAAAA=&#10;" path="m30,c17,,5,8,2,21,,28,1,35,4,41v3,7,10,13,19,15c25,57,27,57,30,57v13,,24,-8,28,-21c59,29,59,22,56,17,52,9,46,3,37,1,35,,32,,30,e" fillcolor="#d9ebc2" stroked="f">
                  <v:fill opacity="15163f"/>
                  <v:path arrowok="t" o:connecttype="custom" o:connectlocs="139,0;9,97;19,190;107,259;139,264;269,167;260,79;172,5;139,0" o:connectangles="0,0,0,0,0,0,0,0,0"/>
                </v:shape>
                <v:shape id="Freeform 16" o:spid="_x0000_s1028" style="position:absolute;left:844;top:10;width:107;height:93;visibility:visible;mso-wrap-style:square;v-text-anchor:top" coordsize="23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h5QsMA&#10;AADbAAAADwAAAGRycy9kb3ducmV2LnhtbESPS2vDMBCE74H8B7GB3hK5PtjBiRJKwWlLL83rvlhb&#10;28RaGUvx499XgUCPw8x8w2z3o2lET52rLSt4XUUgiAuray4VXM75cg3CeWSNjWVSMJGD/W4+22Km&#10;7cBH6k++FAHCLkMFlfdtJqUrKjLoVrYlDt6v7Qz6ILtS6g6HADeNjKMokQZrDgsVtvReUXE73Y2C&#10;tP3Ir26YLqn9xp+bbOKvc35Q6mUxvm1AeBr9f/jZ/tQK4gQeX8IP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h5QsMAAADbAAAADwAAAAAAAAAAAAAAAACYAgAAZHJzL2Rv&#10;d25yZXYueG1sUEsFBgAAAAAEAAQA9QAAAIgDAAAAAA==&#10;" path="m11,c9,,7,,5,2,1,5,,10,2,14v,1,1,2,2,2c6,19,8,20,11,20v3,,5,-1,7,-2c22,15,23,10,21,5,20,5,20,4,19,3,17,1,14,,11,e" fillcolor="#d9ebc2" stroked="f">
                  <v:fill opacity="15163f"/>
                  <v:path arrowok="t" o:connecttype="custom" o:connectlocs="51,0;23,9;9,65;19,74;51,93;84,84;98,23;88,14;51,0" o:connectangles="0,0,0,0,0,0,0,0,0"/>
                </v:shape>
                <v:shape id="Freeform 18" o:spid="_x0000_s1029" style="position:absolute;left:-121;top:1006;width:275;height:264;visibility:visible;mso-wrap-style:square;v-text-anchor:top" coordsize="59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J9zMUA&#10;AADbAAAADwAAAGRycy9kb3ducmV2LnhtbESP3WrCQBSE7wu+w3KE3tVNUvEnZhUpLa032po+wGn2&#10;mASzZ0N2o/Htu0Khl8PMfMNkm8E04kKdqy0riCcRCOLC6ppLBd/529MChPPIGhvLpOBGDjbr0UOG&#10;qbZX/qLL0ZciQNilqKDyvk2ldEVFBt3EtsTBO9nOoA+yK6Xu8BrgppFJFM2kwZrDQoUtvVRUnI+9&#10;UZDrJD9Eu+kS49f+ff/8if3PMFPqcTxsVyA8Df4//Nf+0AqSOdy/h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n3MxQAAANsAAAAPAAAAAAAAAAAAAAAAAJgCAABkcnMv&#10;ZG93bnJldi54bWxQSwUGAAAAAAQABAD1AAAAigMAAAAA&#10;" path="m29,c17,,5,9,2,21,,28,1,35,3,41v4,7,11,13,19,16c25,57,27,57,29,57v13,,25,-8,28,-21c59,29,58,22,55,17,52,9,45,3,37,1,34,,32,,29,e" fillcolor="#d9ebc2" stroked="f">
                  <v:fill opacity="15163f"/>
                  <v:path arrowok="t" o:connecttype="custom" o:connectlocs="135,0;9,97;14,190;103,264;135,264;266,167;256,79;172,5;135,0" o:connectangles="0,0,0,0,0,0,0,0,0"/>
                </v:shape>
                <v:shape id="Freeform 19" o:spid="_x0000_s1030" style="position:absolute;left:-56;top:320;width:182;height:176;visibility:visible;mso-wrap-style:square;v-text-anchor:top" coordsize="39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+pQL8A&#10;AADbAAAADwAAAGRycy9kb3ducmV2LnhtbERPu27CMBTdK/UfrFuJrTjNgKqAQQgKNFvLY7+KL3FC&#10;fB3ZhqR/Xw+VOh6d92I12k48yIfGsYK3aQaCuHK64VrB+bR7fQcRIrLGzjEp+KEAq+Xz0wIL7Qb+&#10;pscx1iKFcChQgYmxL6QMlSGLYep64sRdnbcYE/S11B6HFG47mWfZTFpsODUY7GljqLod71ZB6UtT&#10;D/uLP+z9RzMrv1o9blulJi/jeg4i0hj/xX/uT60gT2PTl/QD5P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L6lAvwAAANsAAAAPAAAAAAAAAAAAAAAAAJgCAABkcnMvZG93bnJl&#10;di54bWxQSwUGAAAAAAQABAD1AAAAhAMAAAAA&#10;" path="m19,c11,,3,6,1,14,,19,,23,2,27v2,5,7,9,12,10c16,38,18,38,19,38v9,,16,-6,18,-14c39,19,38,15,36,11,34,6,30,2,24,1,22,,21,,19,e" fillcolor="#d9ebc2" stroked="f">
                  <v:fill opacity="15163f"/>
                  <v:path arrowok="t" o:connecttype="custom" o:connectlocs="89,0;5,65;9,125;65,171;89,176;173,111;168,51;112,5;89,0" o:connectangles="0,0,0,0,0,0,0,0,0"/>
                </v:shape>
                <v:shape id="Freeform 26" o:spid="_x0000_s1031" style="position:absolute;left:379;top:-44;width:275;height:264;visibility:visible;mso-wrap-style:square;v-text-anchor:top" coordsize="59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FMJcMA&#10;AADbAAAADwAAAGRycy9kb3ducmV2LnhtbESP0WrCQBRE3wX/YbmCb7oxFtHoKiIt2he1ph9wzd4m&#10;odm7IbvR9O+7guDjMDNnmNWmM5W4UeNKywom4wgEcWZ1ybmC7/RjNAfhPLLGyjIp+CMHm3W/t8JE&#10;2zt/0e3icxEg7BJUUHhfJ1K6rCCDbmxr4uD92MagD7LJpW7wHuCmknEUzaTBksNCgTXtCsp+L61R&#10;kOo4PUWfbwucvLf74/SM7bWbKTUcdNslCE+df4Wf7YNWEC/g8SX8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FMJcMAAADbAAAADwAAAAAAAAAAAAAAAACYAgAAZHJzL2Rv&#10;d25yZXYueG1sUEsFBgAAAAAEAAQA9QAAAIgDAAAAAA==&#10;" path="m29,c17,,5,9,1,21,,28,1,35,3,41v4,7,10,13,19,16c24,57,27,57,29,57v13,,25,-8,28,-21c59,29,58,22,55,17,52,9,45,3,37,1,34,,32,,29,e" fillcolor="#d9ebc2" stroked="f">
                  <v:fill opacity="15163f"/>
                  <v:path arrowok="t" o:connecttype="custom" o:connectlocs="135,0;5,97;14,190;103,264;135,264;266,167;256,79;172,5;135,0" o:connectangles="0,0,0,0,0,0,0,0,0"/>
                </v:shape>
                <v:shape id="Freeform 27" o:spid="_x0000_s1032" style="position:absolute;left:182;top:719;width:177;height:176;visibility:visible;mso-wrap-style:square;v-text-anchor:top" coordsize="38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2YOb4A&#10;AADbAAAADwAAAGRycy9kb3ducmV2LnhtbERPTYvCMBC9L/gfwgje1lQFWapRVBAVBFl3Dx6HZmyK&#10;zaQ0scZ/bw6Cx8f7ni+jrUVHra8cKxgNMxDEhdMVlwr+/7bfPyB8QNZYOyYFT/KwXPS+5phr9+Bf&#10;6s6hFCmEfY4KTAhNLqUvDFn0Q9cQJ+7qWoshwbaUusVHCre1HGfZVFqsODUYbGhjqLid71aBzFiX&#10;J4wnUx26tYsHv7tMj0oN+nE1AxEoho/47d5rBZO0Pn1JP0A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dmDm+AAAA2wAAAA8AAAAAAAAAAAAAAAAAmAIAAGRycy9kb3ducmV2&#10;LnhtbFBLBQYAAAAABAAEAPUAAACDAwAAAAA=&#10;" path="m19,c11,,3,6,1,14,,18,,23,2,27v2,5,6,9,12,10c16,37,17,38,19,38v8,,16,-6,18,-14c38,19,38,15,36,11,34,6,29,2,24,1,22,,20,,19,e" fillcolor="#d9ebc2" stroked="f">
                  <v:fill opacity="15163f"/>
                  <v:path arrowok="t" o:connecttype="custom" o:connectlocs="89,0;5,65;9,125;65,171;89,176;172,111;168,51;112,5;89,0" o:connectangles="0,0,0,0,0,0,0,0,0"/>
                </v:shape>
                <v:shape id="Freeform 28" o:spid="_x0000_s1033" style="position:absolute;left:126;top:163;width:102;height:92;visibility:visible;mso-wrap-style:square;v-text-anchor:top" coordsize="2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iijcMA&#10;AADbAAAADwAAAGRycy9kb3ducmV2LnhtbESPS4vCQBCE74L/YegFbzoxrrJkHUVcFrwtPhCPbabz&#10;YDM9ITMm8d87guCxqKqvqOW6N5VoqXGlZQXTSQSCOLW65FzB6fg7/gLhPLLGyjIpuJOD9Wo4WGKi&#10;bcd7ag8+FwHCLkEFhfd1IqVLCzLoJrYmDl5mG4M+yCaXusEuwE0l4yhaSIMlh4UCa9oWlP4fbkbB&#10;58V397O9xtv4r7zeup+sne8zpUYf/eYbhKfev8Ov9k4rmE3h+SX8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iijcMAAADbAAAADwAAAAAAAAAAAAAAAACYAgAAZHJzL2Rv&#10;d25yZXYueG1sUEsFBgAAAAAEAAQA9QAAAIgDAAAAAA==&#10;" path="m11,c9,,6,,4,2,1,5,,10,2,14v,1,,2,1,2c5,19,8,20,11,20v2,,5,-1,6,-2c21,15,22,10,20,6,20,5,19,4,19,3,17,1,14,,11,e" fillcolor="#d9ebc2" stroked="f">
                  <v:fill opacity="15163f"/>
                  <v:path arrowok="t" o:connecttype="custom" o:connectlocs="51,0;19,9;9,64;14,74;51,92;79,83;93,28;88,14;51,0" o:connectangles="0,0,0,0,0,0,0,0,0"/>
                </v:shape>
                <v:shape id="Freeform 31" o:spid="_x0000_s1034" style="position:absolute;left:1048;top:955;width:130;height:125;visibility:visible;mso-wrap-style:square;v-text-anchor:top" coordsize="28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zqUcIA&#10;AADbAAAADwAAAGRycy9kb3ducmV2LnhtbESP0WoCMRRE3wv+Q7iCL6JJt1RkNUoRBN/aqh9wSa67&#10;i5ubNYm67dc3gtDHYWbOMMt171pxoxAbzxpepwoEsfG24UrD8bCdzEHEhGyx9UwafijCejV4WWJp&#10;/Z2/6bZPlcgQjiVqqFPqSimjqclhnPqOOHsnHxymLEMlbcB7hrtWFkrNpMOG80KNHW1qMuf91Wno&#10;xxfZuuPv52FTmHf3ZVSwY6X1aNh/LEAk6tN/+NneWQ1vBTy+5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TOpRwgAAANsAAAAPAAAAAAAAAAAAAAAAAJgCAABkcnMvZG93&#10;bnJldi54bWxQSwUGAAAAAAQABAD1AAAAhwMAAAAA&#10;" path="m14,c8,,3,4,1,10v-1,3,,6,1,9c4,23,7,25,11,26v1,1,2,1,3,1c20,27,26,23,27,17v1,-3,1,-7,-1,-9c25,4,22,1,18,,17,,15,,14,e" fillcolor="#d9ebc2" stroked="f">
                  <v:fill opacity="15163f"/>
                  <v:path arrowok="t" o:connecttype="custom" o:connectlocs="65,0;5,46;9,88;51,120;65,125;125,79;121,37;84,0;65,0" o:connectangles="0,0,0,0,0,0,0,0,0"/>
                </v:shape>
                <v:shape id="Freeform 33" o:spid="_x0000_s1035" style="position:absolute;left:736;top:1080;width:154;height:144;visibility:visible;mso-wrap-style:square;v-text-anchor:top" coordsize="33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y+MQA&#10;AADbAAAADwAAAGRycy9kb3ducmV2LnhtbESPwWrDMBBE74X8g9hCbrXcGEpwLYcSEij05DTB9LZY&#10;W8vYWjmWkjh/XxUKPQ4z84YpNrMdxJUm3zlW8JykIIgbpztuFRw/909rED4gaxwck4I7ediUi4cC&#10;c+1uXNH1EFoRIexzVGBCGHMpfWPIok/cSBy9bzdZDFFOrdQT3iLcDnKVpi/SYsdxweBIW0NNf7hY&#10;BVu/q+v1qt2f+vHr+KFNlZ6tUWr5OL+9ggg0h//wX/tdK8gy+P0Sf4As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K8vjEAAAA2wAAAA8AAAAAAAAAAAAAAAAAmAIAAGRycy9k&#10;b3ducmV2LnhtbFBLBQYAAAAABAAEAPUAAACJAwAAAAA=&#10;" path="m17,c13,,10,1,7,4,1,9,,16,3,22v,2,1,3,2,4c8,29,13,31,17,31v,,1,,1,c23,27,27,23,32,19v1,-3,,-7,-1,-10c30,8,30,7,29,6,26,2,21,,17,e" fillcolor="#d9ebc2" stroked="f">
                  <v:fill opacity="15163f"/>
                  <v:path arrowok="t" o:connecttype="custom" o:connectlocs="79,0;33,19;14,102;23,121;79,144;84,144;149,88;145,42;135,28;79,0" o:connectangles="0,0,0,0,0,0,0,0,0,0"/>
                </v:shape>
                <v:shape id="Freeform 34" o:spid="_x0000_s1036" style="position:absolute;left:852;top:1265;width:108;height:97;visibility:visible;mso-wrap-style:square;v-text-anchor:top" coordsize="2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p+zsQA&#10;AADbAAAADwAAAGRycy9kb3ducmV2LnhtbESP0WrCQBRE3wX/YblC38zGpohEV1Gpbd7EtB9wyV6T&#10;tNm7aXabpP36bkHwcZiZM8xmN5pG9NS52rKCRRSDIC6srrlU8P52mq9AOI+ssbFMCn7IwW47nWww&#10;1XbgC/W5L0WAsEtRQeV9m0rpiooMusi2xMG72s6gD7Irpe5wCHDTyMc4XkqDNYeFCls6VlR85t8m&#10;UJJEnw/Fc/86vnwcTr9fx8ZmtVIPs3G/BuFp9PfwrZ1pBckT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6fs7EAAAA2wAAAA8AAAAAAAAAAAAAAAAAmAIAAGRycy9k&#10;b3ducmV2LnhtbFBLBQYAAAAABAAEAPUAAACJAwAAAAA=&#10;" path="m12,c9,,7,1,5,3,1,6,,11,2,15v1,1,1,1,2,2c6,20,9,21,12,21v2,,4,-1,6,-3c22,15,23,10,21,6,20,6,20,5,19,4,17,2,14,,12,e" fillcolor="#e9f4dc" stroked="f">
                  <v:fill opacity="15163f"/>
                  <v:path arrowok="t" o:connecttype="custom" o:connectlocs="56,0;23,14;9,69;19,79;56,97;85,83;99,28;89,18;56,0" o:connectangles="0,0,0,0,0,0,0,0,0"/>
                </v:shape>
                <v:shape id="Freeform 35" o:spid="_x0000_s1037" style="position:absolute;left:815;top:946;width:75;height:69;visibility:visible;mso-wrap-style:square;v-text-anchor:top" coordsize="16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rGFMQA&#10;AADbAAAADwAAAGRycy9kb3ducmV2LnhtbESPQWvCQBSE7wX/w/IEb3Vj1RJSVxGhUqsektb7I/tM&#10;otm3IbvV9N+7guBxmJlvmNmiM7W4UOsqywpGwwgEcW51xYWC35/P1xiE88gaa8uk4J8cLOa9lxkm&#10;2l45pUvmCxEg7BJUUHrfJFK6vCSDbmgb4uAdbWvQB9kWUrd4DXBTy7coepcGKw4LJTa0Kik/Z39G&#10;wfdhF+t1evDpabLe7qvNrkjjWKlBv1t+gPDU+Wf40f7SCsZTuH8JP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6xhTEAAAA2wAAAA8AAAAAAAAAAAAAAAAAmAIAAGRycy9k&#10;b3ducmV2LnhtbFBLBQYAAAAABAAEAPUAAACJAwAAAAA=&#10;" path="m8,c6,,5,1,3,2,1,4,,7,1,10v1,1,1,1,1,2c4,14,6,15,8,15v2,,3,-1,5,-2c15,11,16,7,15,4,14,4,14,3,14,3,12,1,10,,8,e" fillcolor="#d9ebc2" stroked="f">
                  <v:fill opacity="15163f"/>
                  <v:path arrowok="t" o:connecttype="custom" o:connectlocs="38,0;14,9;5,46;9,55;38,69;61,60;70,18;66,14;38,0" o:connectangles="0,0,0,0,0,0,0,0,0"/>
                </v:shape>
                <v:shape id="Freeform 36" o:spid="_x0000_s1038" style="position:absolute;left:1150;top:695;width:92;height:89;visibility:visible;mso-wrap-style:square;v-text-anchor:top" coordsize="20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2ZmsIA&#10;AADbAAAADwAAAGRycy9kb3ducmV2LnhtbESPwW7CMBBE75X6D9ZW4lbs0ipCAYOgTQtXAh+wipck&#10;Il5HsUnC39dISBxHM/NGs1yPthE9db52rOFjqkAQF87UXGo4HX/f5yB8QDbYOCYNN/KwXr2+LDE1&#10;buAD9XkoRYSwT1FDFUKbSumLiiz6qWuJo3d2ncUQZVdK0+EQ4baRM6USabHmuFBhS98VFZf8ajXs&#10;tkMy9EZlP5uvLWd2l9V/J6X15G3cLEAEGsMz/GjvjYbPBO5f4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bZmawgAAANsAAAAPAAAAAAAAAAAAAAAAAJgCAABkcnMvZG93&#10;bnJldi54bWxQSwUGAAAAAAQABAD1AAAAhwMAAAAA&#10;" path="m10,c8,,6,1,4,2,1,5,,10,2,13v,1,1,2,1,2c5,18,8,19,10,19v2,,4,-1,6,-2c20,14,20,9,19,5,18,5,18,4,17,3,16,1,13,,10,e" fillcolor="#d9ebc2" stroked="f">
                  <v:fill opacity="15163f"/>
                  <v:path arrowok="t" o:connecttype="custom" o:connectlocs="46,0;18,9;9,61;14,70;46,89;74,80;87,23;78,14;46,0" o:connectangles="0,0,0,0,0,0,0,0,0"/>
                </v:shape>
                <v:shape id="Freeform 37" o:spid="_x0000_s1039" style="position:absolute;left:932;top:1121;width:65;height:51;visibility:visible;mso-wrap-style:square;v-text-anchor:top" coordsize="14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sOesUA&#10;AADbAAAADwAAAGRycy9kb3ducmV2LnhtbESP3WrCQBSE7wXfYTmCd7qxhRpSN0GsBW9K688DHLOn&#10;Sdrs2bC7mtSn7xYKXg4z8w2zKgbTiis531hWsJgnIIhLqxuuFJyOr7MUhA/IGlvLpOCHPBT5eLTC&#10;TNue93Q9hEpECPsMFdQhdJmUvqzJoJ/bjjh6n9YZDFG6SmqHfYSbVj4kyZM02HBcqLGjTU3l9+Fi&#10;FLxvb9s0DR/nt6/LmZf9+sbkXpSaTob1M4hAQ7iH/9s7reBxCX9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qw56xQAAANsAAAAPAAAAAAAAAAAAAAAAAJgCAABkcnMv&#10;ZG93bnJldi54bWxQSwUGAAAAAAQABAD1AAAAigMAAAAA&#10;" path="m4,c4,,3,,3,1,1,2,,5,1,8v1,,1,1,1,1c3,11,5,11,7,11v1,,3,,4,-1c13,8,14,5,13,3,12,2,12,2,12,2,9,1,7,,4,e" fillcolor="#e9f4dc" stroked="f">
                  <v:fill opacity="15163f"/>
                  <v:path arrowok="t" o:connecttype="custom" o:connectlocs="19,0;14,5;5,37;9,42;33,51;51,46;60,14;56,9;19,0" o:connectangles="0,0,0,0,0,0,0,0,0"/>
                </v:shape>
                <v:shape id="Freeform 39" o:spid="_x0000_s1040" style="position:absolute;left:1263;top:774;width:46;height:37;visibility:visible;mso-wrap-style:square;v-text-anchor:top" coordsize="10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tNz8AA&#10;AADbAAAADwAAAGRycy9kb3ducmV2LnhtbERPy4rCMBTdC/5DuII7Ta2OOJ1G8YHg1sfC2V2aO21p&#10;c1Oa1Hb+frIQZnk473Q3mFq8qHWlZQWLeQSCOLO65FzB436ebUA4j6yxtkwKfsnBbjsepZho2/OV&#10;XjefixDCLkEFhfdNIqXLCjLo5rYhDtyPbQ36ANtc6hb7EG5qGUfRWhosOTQU2NCxoKy6dUZB9eHi&#10;5+HUx5vP4btbxd1BPpurUtPJsP8C4Wnw/+K3+6IVLMPY8CX8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tNz8AAAADbAAAADwAAAAAAAAAAAAAAAACYAgAAZHJzL2Rvd25y&#10;ZXYueG1sUEsFBgAAAAAEAAQA9QAAAIUDAAAAAA==&#10;" path="m5,c4,,3,,2,1,,2,,4,1,6v,1,,1,,1c2,8,3,8,5,8v1,,2,,3,-1c9,6,10,4,9,2,8,1,8,1,8,1,7,,6,,5,e" fillcolor="#d9ebc2" stroked="f">
                  <v:fill opacity="15163f"/>
                  <v:path arrowok="t" o:connecttype="custom" o:connectlocs="23,0;9,5;5,28;5,32;23,37;37,32;41,9;37,5;23,0" o:connectangles="0,0,0,0,0,0,0,0,0"/>
                </v:shape>
                <v:shape id="Freeform 40" o:spid="_x0000_s1041" style="position:absolute;left:796;top:594;width:276;height:263;visibility:visible;mso-wrap-style:square;v-text-anchor:top" coordsize="59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ja+MMA&#10;AADbAAAADwAAAGRycy9kb3ducmV2LnhtbESP3YrCMBSE7wXfIZyFvVtTf5C1GkXERb1R1/oAx+bY&#10;lm1OSpNqfXsjLHg5zMw3zGzRmlLcqHaFZQX9XgSCOLW64EzBOfn5+gbhPLLG0jIpeJCDxbzbmWGs&#10;7Z1/6XbymQgQdjEqyL2vYildmpNB17MVcfCutjbog6wzqWu8B7gp5SCKxtJgwWEhx4pWOaV/p8Yo&#10;SPQgOUS70QT762azHx6xubRjpT4/2uUUhKfWv8P/7a1WMJzA6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ja+MMAAADbAAAADwAAAAAAAAAAAAAAAACYAgAAZHJzL2Rv&#10;d25yZXYueG1sUEsFBgAAAAAEAAQA9QAAAIgDAAAAAA==&#10;" path="m30,c17,,5,8,2,21,,28,1,35,4,41v3,7,10,13,19,15c25,57,28,57,30,57v13,,24,-8,28,-21c59,29,59,22,56,16,52,9,46,3,37,1,35,,32,,30,e" fillcolor="#d9ebc2" stroked="f">
                  <v:fill opacity="15163f"/>
                  <v:path arrowok="t" o:connecttype="custom" o:connectlocs="140,0;9,97;19,189;108,258;140,263;271,166;262,74;173,5;140,0" o:connectangles="0,0,0,0,0,0,0,0,0"/>
                </v:shape>
                <v:shape id="Freeform 41" o:spid="_x0000_s1042" style="position:absolute;left:936;top:353;width:182;height:176;visibility:visible;mso-wrap-style:square;v-text-anchor:top" coordsize="39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ZA5sAA&#10;AADbAAAADwAAAGRycy9kb3ducmV2LnhtbERPz0/CMBS+k/g/NM+EG3QSQsikLEYB2Q1Q7y/rc91c&#10;X5e2sPnf04OJxy/f700x2k7cyIfGsYKneQaCuHK64VrB58d+tgYRIrLGzjEp+KUAxfZhssFcu4HP&#10;dLvEWqQQDjkqMDH2uZShMmQxzF1PnLhv5y3GBH0ttcchhdtOLrJsJS02nBoM9vRqqPq5XK2C0pem&#10;Hg5f/v3gd82qPLV6fGuVmj6OL88gIo3xX/znPmoFy7Q+fUk/QG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oZA5sAAAADbAAAADwAAAAAAAAAAAAAAAACYAgAAZHJzL2Rvd25y&#10;ZXYueG1sUEsFBgAAAAAEAAQA9QAAAIUDAAAAAA==&#10;" path="m20,c11,,4,6,1,14v-1,5,,9,2,13c5,32,9,36,15,37v2,1,3,1,5,1c28,38,36,32,38,24v1,-5,1,-9,-1,-13c34,6,30,2,24,1,23,,21,,20,e" fillcolor="#d9ebc2" stroked="f">
                  <v:fill opacity="15163f"/>
                  <v:path arrowok="t" o:connecttype="custom" o:connectlocs="93,0;5,65;14,125;70,171;93,176;177,111;173,51;112,5;93,0" o:connectangles="0,0,0,0,0,0,0,0,0"/>
                </v:shape>
                <v:shape id="Freeform 42" o:spid="_x0000_s1043" style="position:absolute;left:736;top:366;width:130;height:125;visibility:visible;mso-wrap-style:square;v-text-anchor:top" coordsize="28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gHW8IA&#10;AADbAAAADwAAAGRycy9kb3ducmV2LnhtbESP0WoCMRRE34X+Q7gFX6QmioqsRimC4Fut6wdcktvd&#10;xc3NNom67dc3gtDHYWbOMOtt71pxoxAbzxomYwWC2HjbcKXhXO7fliBiQrbYeiYNPxRhu3kZrLGw&#10;/s6fdDulSmQIxwI11Cl1hZTR1OQwjn1HnL0vHxymLEMlbcB7hrtWTpVaSIcN54UaO9rVZC6nq9PQ&#10;j75l686/H+VuaubuaFSwI6X18LV/X4FI1Kf/8LN9sBpmE3h8yT9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mAdbwgAAANsAAAAPAAAAAAAAAAAAAAAAAJgCAABkcnMvZG93&#10;bnJldi54bWxQSwUGAAAAAAQABAD1AAAAhwMAAAAA&#10;" path="m14,c8,,3,4,1,10v-1,3,,6,1,9c4,23,7,25,11,26v1,1,2,1,3,1c20,27,26,23,27,17v1,-3,1,-6,-1,-9c25,4,22,2,18,,16,,15,,14,e" fillcolor="#d9ebc2" stroked="f">
                  <v:fill opacity="15163f"/>
                  <v:path arrowok="t" o:connecttype="custom" o:connectlocs="65,0;5,46;9,88;51,120;65,125;125,79;121,37;84,0;65,0" o:connectangles="0,0,0,0,0,0,0,0,0"/>
                </v:shape>
                <v:shape id="Freeform 43" o:spid="_x0000_s1044" style="position:absolute;left:1807;top:95;width:158;height:143;visibility:visible;mso-wrap-style:square;v-text-anchor:top" coordsize="34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WjVsUA&#10;AADbAAAADwAAAGRycy9kb3ducmV2LnhtbESP3WrCQBSE74W+w3IKvZG6qYiNqWsISmlFKPXnAQ7Z&#10;001o9mzIbk18+64geDnMfDPMMh9sI87U+dqxgpdJAoK4dLpmo+B0fH9OQfiArLFxTAou5CFfPYyW&#10;mGnX857Oh2BELGGfoYIqhDaT0pcVWfQT1xJH78d1FkOUnZG6wz6W20ZOk2QuLdYcFypsaV1R+Xv4&#10;swpm6eY4nn9Zs301/X5Xf3w3/aJQ6ulxKN5ABBrCPXyjP3XkpnD9En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xaNWxQAAANsAAAAPAAAAAAAAAAAAAAAAAJgCAABkcnMv&#10;ZG93bnJldi54bWxQSwUGAAAAAAQABAD1AAAAigMAAAAA&#10;" path="m17,c13,,10,2,7,4,1,9,,16,3,22v,2,1,3,2,4c8,29,12,31,17,31v3,,7,-1,10,-3c32,23,34,16,31,9,30,8,30,7,29,6,26,2,21,,17,e" fillcolor="#d9ebc2" stroked="f">
                  <v:fill opacity="15163f"/>
                  <v:path arrowok="t" o:connecttype="custom" o:connectlocs="79,0;33,18;14,101;23,120;79,143;125,129;144,42;135,28;79,0" o:connectangles="0,0,0,0,0,0,0,0,0"/>
                </v:shape>
                <v:shape id="Freeform 44" o:spid="_x0000_s1045" style="position:absolute;left:540;top:677;width:108;height:97;visibility:visible;mso-wrap-style:square;v-text-anchor:top" coordsize="2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wYMMQA&#10;AADbAAAADwAAAGRycy9kb3ducmV2LnhtbESPT2vCQBTE7wW/w/IKXopuNFIluopYCoIX/7Ven9nX&#10;JJh9m2a3Jn57VxB6HGbmN8xs0ZpSXKl2hWUFg34Egji1uuBMwfHw2ZuAcB5ZY2mZFNzIwWLeeZlh&#10;om3DO7rufSYChF2CCnLvq0RKl+Zk0PVtRRy8H1sb9EHWmdQ1NgFuSjmMondpsOCwkGNFq5zSy/7P&#10;KIi/toeP7xNifPQbY/Xv+fLWjJXqvrbLKQhPrf8PP9trrWAUw+NL+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cGDDEAAAA2wAAAA8AAAAAAAAAAAAAAAAAmAIAAGRycy9k&#10;b3ducmV2LnhtbFBLBQYAAAAABAAEAPUAAACJAwAAAAA=&#10;" path="m12,c9,,7,1,5,3,1,6,,11,2,15v1,1,1,2,2,2c6,20,9,21,12,21v2,,4,-1,6,-3c22,15,23,10,21,6,20,6,20,5,19,4,17,2,14,,12,e" fillcolor="#d9ebc2" stroked="f">
                  <v:fill opacity="15163f"/>
                  <v:path arrowok="t" o:connecttype="custom" o:connectlocs="56,0;23,14;9,69;19,79;56,97;85,83;99,28;89,18;56,0" o:connectangles="0,0,0,0,0,0,0,0,0"/>
                </v:shape>
                <v:shape id="Freeform 45" o:spid="_x0000_s1046" style="position:absolute;left:503;top:357;width:75;height:70;visibility:visible;mso-wrap-style:square;v-text-anchor:top" coordsize="16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AQ8sQA&#10;AADbAAAADwAAAGRycy9kb3ducmV2LnhtbESPQWvCQBSE74L/YXlCb7ppCRJiVpFCpa3pIdbcH9ln&#10;Es2+DdmtSf99t1DocZiZb5hsN5lO3GlwrWUFj6sIBHFldcu1gvPnyzIB4Tyyxs4yKfgmB7vtfJZh&#10;qu3IBd1PvhYBwi5FBY33fSqlqxoy6Fa2Jw7exQ4GfZBDLfWAY4CbTj5F0VoabDksNNjTc0PV7fRl&#10;FLyXeaIPRemLa3w4frRveV0kiVIPi2m/AeFp8v/hv/arVhDH8Psl/A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wEPLEAAAA2wAAAA8AAAAAAAAAAAAAAAAAmAIAAGRycy9k&#10;b3ducmV2LnhtbFBLBQYAAAAABAAEAPUAAACJAwAAAAA=&#10;" path="m8,c6,,5,1,3,2,1,4,,7,1,10v1,1,1,1,1,2c4,14,6,15,8,15v2,,3,-1,5,-2c15,11,16,7,14,4v,,,-1,-1,-1c12,1,10,,8,e" fillcolor="#d9ebc2" stroked="f">
                  <v:fill opacity="15163f"/>
                  <v:path arrowok="t" o:connecttype="custom" o:connectlocs="38,0;14,9;5,47;9,56;38,70;61,61;66,19;61,14;38,0" o:connectangles="0,0,0,0,0,0,0,0,0"/>
                </v:shape>
                <v:shape id="Freeform 46" o:spid="_x0000_s1047" style="position:absolute;left:620;top:529;width:65;height:55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wSkMUA&#10;AADbAAAADwAAAGRycy9kb3ducmV2LnhtbESPQWvCQBSE7wX/w/KE3urG2EpJXcUWQir0ogbM8ZF9&#10;JsHs25Bdk/TfdwuFHoeZ+YbZ7CbTioF611hWsFxEIIhLqxuuFOTn9OkVhPPIGlvLpOCbHOy2s4cN&#10;JtqOfKTh5CsRIOwSVFB73yVSurImg25hO+LgXW1v0AfZV1L3OAa4aWUcRWtpsOGwUGNHHzWVt9Pd&#10;KIjiS5F9vVeH4lK0K0wPMs/yQanH+bR/A+Fp8v/hv/anVvD8Ar9fwg+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fBKQxQAAANsAAAAPAAAAAAAAAAAAAAAAAJgCAABkcnMv&#10;ZG93bnJldi54bWxQSwUGAAAAAAQABAD1AAAAigMAAAAA&#10;" path="m7,c5,,4,1,3,2,1,3,,6,1,9v1,,1,1,1,1c3,12,5,12,7,12v1,,3,,4,-1c13,9,14,6,12,4v,-1,,-1,,-2c10,1,9,,7,e" fillcolor="#d9ebc2" stroked="f">
                  <v:fill opacity="15163f"/>
                  <v:path arrowok="t" o:connecttype="custom" o:connectlocs="33,0;14,9;5,41;9,46;33,55;51,50;56,18;56,9;33,0" o:connectangles="0,0,0,0,0,0,0,0,0"/>
                </v:shape>
                <v:shape id="Freeform 47" o:spid="_x0000_s1048" style="position:absolute;left:951;top:186;width:41;height:37;visibility:visible;mso-wrap-style:square;v-text-anchor:top" coordsize="9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YNMMA&#10;AADbAAAADwAAAGRycy9kb3ducmV2LnhtbESP0WrCQBRE3wv9h+UWfKubFtE0ukoNBnyogtYPuGav&#10;2dDs3ZBdNf59VxB8HGbmDDNb9LYRF+p87VjBxzABQVw6XXOl4PBbvKcgfEDW2DgmBTfysJi/vsww&#10;0+7KO7rsQyUihH2GCkwIbSalLw1Z9EPXEkfv5DqLIcqukrrDa4TbRn4myVharDkuGGwpN1T+7c9W&#10;wTHfpm6TLs1yYgtTrL4ob362Sg3e+u8piEB9eIYf7bVWMBrD/Uv8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tYNMMAAADbAAAADwAAAAAAAAAAAAAAAACYAgAAZHJzL2Rv&#10;d25yZXYueG1sUEsFBgAAAAAEAAQA9QAAAIgDAAAAAA==&#10;" path="m5,c4,,3,,2,1,,2,,4,1,6v,1,,1,,1c2,8,3,8,5,8v1,,2,,3,-1c9,6,9,4,9,2,8,1,8,1,8,1,7,,6,,5,e" fillcolor="#d9ebc2" stroked="f">
                  <v:fill opacity="15163f"/>
                  <v:path arrowok="t" o:connecttype="custom" o:connectlocs="23,0;9,5;5,28;5,32;23,37;36,32;41,9;36,5;23,0" o:connectangles="0,0,0,0,0,0,0,0,0"/>
                </v:shape>
                <v:shape id="Freeform 48" o:spid="_x0000_s1049" style="position:absolute;left:1626;top:469;width:130;height:125;visibility:visible;mso-wrap-style:square;v-text-anchor:top" coordsize="28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06tMIA&#10;AADbAAAADwAAAGRycy9kb3ducmV2LnhtbESP3WoCMRSE7wu+QzgFb0QTpVXZGkUEwbvWnwc4JKe7&#10;SzcnaxJ19embQsHLYWa+YRarzjXiSiHWnjWMRwoEsfG25lLD6bgdzkHEhGyx8Uwa7hRhtey9LLCw&#10;/sZ7uh5SKTKEY4EaqpTaQspoKnIYR74lzt63Dw5TlqGUNuAtw10jJ0pNpcOa80KFLW0qMj+Hi9PQ&#10;Dc6ycafH53EzMe/uy6hgB0rr/mu3/gCRqEvP8H97ZzW8zeDvS/4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PTq0wgAAANsAAAAPAAAAAAAAAAAAAAAAAJgCAABkcnMvZG93&#10;bnJldi54bWxQSwUGAAAAAAQABAD1AAAAhwMAAAAA&#10;" path="m14,c8,,3,4,1,10v-1,3,,6,1,9c4,23,7,25,11,26v1,1,2,1,3,1c20,27,26,23,27,17v1,-3,1,-6,-1,-9c25,4,22,1,18,,16,,15,,14,e" fillcolor="#d9ebc2" stroked="f">
                  <v:fill opacity="15163f"/>
                  <v:path arrowok="t" o:connecttype="custom" o:connectlocs="65,0;5,46;9,88;51,120;65,125;125,79;121,37;84,0;65,0" o:connectangles="0,0,0,0,0,0,0,0,0"/>
                </v:shape>
                <v:shape id="Freeform 49" o:spid="_x0000_s1050" style="position:absolute;left:1314;top:594;width:159;height:143;visibility:visible;mso-wrap-style:square;v-text-anchor:top" coordsize="34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2UvMQA&#10;AADbAAAADwAAAGRycy9kb3ducmV2LnhtbESP3WrCQBSE74W+w3IEb0rdVIqNqauIIlWEUn8e4JA9&#10;3QSzZ0N2NfHtXaHg5TDzzTDTeWcrcaXGl44VvA8TEMS50yUbBafj+i0F4QOyxsoxKbiRh/nspTfF&#10;TLuW93Q9BCNiCfsMFRQh1JmUPi/Ioh+6mjh6f66xGKJsjNQNtrHcVnKUJGNpseS4UGBNy4Ly8+Fi&#10;FXykq+Pr+Mea7adp97vy+7dqJwulBv1u8QUiUBee4X96ox8cPL7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tlLzEAAAA2wAAAA8AAAAAAAAAAAAAAAAAmAIAAGRycy9k&#10;b3ducmV2LnhtbFBLBQYAAAAABAAEAPUAAACJAwAAAAA=&#10;" path="m17,c13,,10,1,7,4,1,9,,16,3,22v,2,1,3,2,4c8,29,12,31,17,31v3,,7,-1,10,-3c32,23,34,16,31,9,30,8,30,7,29,6,26,2,21,,17,e" fillcolor="#d9ebc2" stroked="f">
                  <v:fill opacity="15163f"/>
                  <v:path arrowok="t" o:connecttype="custom" o:connectlocs="80,0;33,18;14,101;23,120;80,143;126,129;145,42;136,28;80,0" o:connectangles="0,0,0,0,0,0,0,0,0"/>
                </v:shape>
                <v:shape id="Freeform 50" o:spid="_x0000_s1051" style="position:absolute;left:1430;top:779;width:108;height:97;visibility:visible;mso-wrap-style:square;v-text-anchor:top" coordsize="2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Qv2sQA&#10;AADbAAAADwAAAGRycy9kb3ducmV2LnhtbESPT2vCQBTE74V+h+UVvJS6qRar0VWKIghe/Nten9ln&#10;Esy+jdnVxG/vCgWPw8z8hhlNGlOIK1Uut6zgsx2BIE6szjlVsNvOP/ognEfWWFgmBTdyMBm/voww&#10;1rbmNV03PhUBwi5GBZn3ZSylSzIy6Nq2JA7e0VYGfZBVKnWFdYCbQnaiqCcN5hwWMixpmlFy2lyM&#10;gu5+tZ39/iF2d35prD4fTu/1t1Ktt+ZnCMJT45/h//ZCK/gawONL+AFyf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0L9rEAAAA2wAAAA8AAAAAAAAAAAAAAAAAmAIAAGRycy9k&#10;b3ducmV2LnhtbFBLBQYAAAAABAAEAPUAAACJAwAAAAA=&#10;" path="m11,c9,,7,1,5,3,1,6,,11,2,15v1,1,1,1,2,2c6,20,9,21,11,21v3,,5,-1,7,-3c22,15,23,10,21,6,20,6,20,5,19,4,17,2,14,,11,e" fillcolor="#d9ebc2" stroked="f">
                  <v:fill opacity="15163f"/>
                  <v:path arrowok="t" o:connecttype="custom" o:connectlocs="52,0;23,14;9,69;19,79;52,97;85,83;99,28;89,18;52,0" o:connectangles="0,0,0,0,0,0,0,0,0"/>
                </v:shape>
                <v:shape id="Freeform 51" o:spid="_x0000_s1052" style="position:absolute;left:1393;top:459;width:75;height:70;visibility:visible;mso-wrap-style:square;v-text-anchor:top" coordsize="16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KALMAA&#10;AADbAAAADwAAAGRycy9kb3ducmV2LnhtbERPy4rCMBTdC/5DuII7TR10KNUoIow4oy7qY39prm21&#10;uSlN1Pr3ZjHg8nDes0VrKvGgxpWWFYyGEQjizOqScwWn488gBuE8ssbKMil4kYPFvNuZYaLtk1N6&#10;HHwuQgi7BBUU3teJlC4ryKAb2po4cBfbGPQBNrnUDT5DuKnkVxR9S4Mlh4YCa1oVlN0Od6Pg77yL&#10;9To9+/Q6Xm/35e8uT+NYqX6vXU5BeGr9R/zv3mgFk7A+fAk/QM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KALMAAAADbAAAADwAAAAAAAAAAAAAAAACYAgAAZHJzL2Rvd25y&#10;ZXYueG1sUEsFBgAAAAAEAAQA9QAAAIUDAAAAAA==&#10;" path="m8,c6,,4,1,3,2,1,4,,7,1,10v,1,1,1,1,2c4,14,6,15,8,15v1,,3,-1,4,-2c15,11,16,7,14,4v,,,-1,-1,-1c12,1,10,,8,e" fillcolor="#d9ebc2" stroked="f">
                  <v:fill opacity="15163f"/>
                  <v:path arrowok="t" o:connecttype="custom" o:connectlocs="38,0;14,9;5,47;9,56;38,70;56,61;66,19;61,14;38,0" o:connectangles="0,0,0,0,0,0,0,0,0"/>
                </v:shape>
                <v:shape id="Freeform 52" o:spid="_x0000_s1053" style="position:absolute;left:1533;top:623;width:66;height:55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6CTsMA&#10;AADbAAAADwAAAGRycy9kb3ducmV2LnhtbESPQYvCMBSE78L+h/AW9qapLsrSNcquICp4sRbs8dE8&#10;22LzUppY6783guBxmJlvmPmyN7XoqHWVZQXjUQSCOLe64kJBelwPf0A4j6yxtkwK7uRgufgYzDHW&#10;9sYH6hJfiABhF6OC0vsmltLlJRl0I9sQB+9sW4M+yLaQusVbgJtaTqJoJg1WHBZKbGhVUn5JrkZB&#10;NDllm/1/sctOWf2N651MN2mn1Ndn//cLwlPv3+FXe6sVTMfw/BJ+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6CTsMAAADbAAAADwAAAAAAAAAAAAAAAACYAgAAZHJzL2Rv&#10;d25yZXYueG1sUEsFBgAAAAAEAAQA9QAAAIgDAAAAAA==&#10;" path="m7,c5,,4,1,3,1,1,3,,6,1,9v,,1,1,1,1c3,12,5,12,7,12v1,,3,,4,-1c13,9,14,6,12,4v,-1,,-1,,-2c10,1,9,,7,e" fillcolor="#d9ebc2" stroked="f">
                  <v:fill opacity="15163f"/>
                  <v:path arrowok="t" o:connecttype="custom" o:connectlocs="33,0;14,5;5,41;9,46;33,55;52,50;57,18;57,9;33,0" o:connectangles="0,0,0,0,0,0,0,0,0"/>
                </v:shape>
                <v:shape id="Freeform 54" o:spid="_x0000_s1054" style="position:absolute;left:415;top:2780;width:102;height:92;visibility:visible;mso-wrap-style:square;v-text-anchor:top" coordsize="2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RQpsQA&#10;AADbAAAADwAAAGRycy9kb3ducmV2LnhtbESPQWvCQBSE74X+h+UVvNVNLVaN2YgIbRV6aax4fWSf&#10;2dDs25BdTfz3rlDocZiZb5hsNdhGXKjztWMFL+MEBHHpdM2Vgp/9+/MchA/IGhvHpOBKHlb540OG&#10;qXY9f9OlCJWIEPYpKjAhtKmUvjRk0Y9dSxy9k+sshii7SuoO+wi3jZwkyZu0WHNcMNjSxlD5W5yt&#10;gsO+Py4Ks/3YvX4dZ/Q5L/SsvCo1ehrWSxCBhvAf/mtvtYLpBO5f4g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0UKbEAAAA2wAAAA8AAAAAAAAAAAAAAAAAmAIAAGRycy9k&#10;b3ducmV2LnhtbFBLBQYAAAAABAAEAPUAAACJAwAAAAA=&#10;" path="m11,c9,,6,,4,2,1,5,,10,2,14v,1,1,2,1,2c5,19,8,20,11,20v2,,5,-1,7,-2c21,15,22,10,20,5v,,-1,-1,-1,-2c17,1,14,,11,e" fillcolor="#e9f4dc" stroked="f">
                  <v:fill opacity="15163f"/>
                  <v:path arrowok="t" o:connecttype="custom" o:connectlocs="51,0;19,9;9,64;14,74;51,92;83,83;93,23;88,14;51,0" o:connectangles="0,0,0,0,0,0,0,0,0"/>
                </v:shape>
                <v:shape id="Freeform 56" o:spid="_x0000_s1055" style="position:absolute;left:452;top:1747;width:279;height:268;visibility:visible;mso-wrap-style:square;v-text-anchor:top" coordsize="60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sBUsIA&#10;AADbAAAADwAAAGRycy9kb3ducmV2LnhtbESPQWvCQBSE7wX/w/KE3uomlgaNrkFaCr0aFa+P7DMb&#10;zb4N2a1J/71bEDwOM/MNsy5G24ob9b5xrCCdJSCIK6cbrhUc9t9vCxA+IGtsHZOCP/JQbCYva8y1&#10;G3hHtzLUIkLY56jAhNDlUvrKkEU/cx1x9M6utxii7Gupexwi3LZyniSZtNhwXDDY0aeh6lr+WgXL&#10;vfm6hOV57rK2O/lDk2qbHZV6nY7bFYhAY3iGH+0freDjHf6/xB8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SwFSwgAAANsAAAAPAAAAAAAAAAAAAAAAAJgCAABkcnMvZG93&#10;bnJldi54bWxQSwUGAAAAAAQABAD1AAAAhwMAAAAA&#10;" path="m30,c17,,6,9,2,22,,29,1,35,4,41v3,8,10,14,19,16c25,58,28,58,30,58v13,,24,-9,28,-22c60,30,59,23,56,17,53,9,46,4,37,1,35,1,32,,30,e" fillcolor="#e9f4dc" stroked="f">
                  <v:fill opacity="15163f"/>
                  <v:path arrowok="t" o:connecttype="custom" o:connectlocs="140,0;9,102;19,189;107,263;140,268;270,166;260,79;172,5;140,0" o:connectangles="0,0,0,0,0,0,0,0,0"/>
                </v:shape>
                <v:shape id="Freeform 62" o:spid="_x0000_s1056" style="position:absolute;left:1840;top:829;width:227;height:204;visibility:visible;mso-wrap-style:square;v-text-anchor:top" coordsize="34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kIZMUA&#10;AADbAAAADwAAAGRycy9kb3ducmV2LnhtbESP3WoCMRSE74W+QziF3ohmLdaf1SiiiJZC8e8BDpvT&#10;7NLNybKJ7vr2Rij0cpiZb5j5srWluFHtC8cKBv0EBHHmdMFGweW87U1A+ICssXRMCu7kYbl46cwx&#10;1a7hI91OwYgIYZ+igjyEKpXSZzlZ9H1XEUfvx9UWQ5S1kbrGJsJtKd+TZCQtFhwXcqxonVP2e7pa&#10;BcPJ5twdfVvzOTbN8avYHcpmulLq7bVdzUAEasN/+K+91wo+hvD8En+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QhkxQAAANsAAAAPAAAAAAAAAAAAAAAAAJgCAABkcnMv&#10;ZG93bnJldi54bWxQSwUGAAAAAAQABAD1AAAAigMAAAAA&#10;" path="m17,c13,,10,1,7,4,1,9,,16,3,22v,2,1,3,2,4c8,29,12,31,17,31v3,,7,-1,10,-3c32,23,34,16,31,9,30,8,30,7,29,6,26,2,21,,17,e" fillcolor="#d9ebc2" stroked="f">
                  <v:fill opacity="15163f"/>
                  <v:path arrowok="t" o:connecttype="custom" o:connectlocs="114,0;47,26;20,145;33,171;114,204;180,184;207,59;194,39;114,0" o:connectangles="0,0,0,0,0,0,0,0,0"/>
                </v:shape>
              </v:group>
            </w:pict>
          </mc:Fallback>
        </mc:AlternateContent>
      </w:r>
      <w:r w:rsidR="00C65D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C61C4" wp14:editId="1CBF9A76">
                <wp:simplePos x="0" y="0"/>
                <wp:positionH relativeFrom="column">
                  <wp:posOffset>-467360</wp:posOffset>
                </wp:positionH>
                <wp:positionV relativeFrom="paragraph">
                  <wp:posOffset>1431</wp:posOffset>
                </wp:positionV>
                <wp:extent cx="2393950" cy="1140460"/>
                <wp:effectExtent l="0" t="0" r="6350" b="2540"/>
                <wp:wrapNone/>
                <wp:docPr id="12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3950" cy="1140460"/>
                        </a:xfrm>
                        <a:custGeom>
                          <a:avLst/>
                          <a:gdLst>
                            <a:gd name="T0" fmla="*/ 814 w 814"/>
                            <a:gd name="T1" fmla="*/ 0 h 388"/>
                            <a:gd name="T2" fmla="*/ 104 w 814"/>
                            <a:gd name="T3" fmla="*/ 0 h 388"/>
                            <a:gd name="T4" fmla="*/ 0 w 814"/>
                            <a:gd name="T5" fmla="*/ 296 h 388"/>
                            <a:gd name="T6" fmla="*/ 31 w 814"/>
                            <a:gd name="T7" fmla="*/ 353 h 388"/>
                            <a:gd name="T8" fmla="*/ 124 w 814"/>
                            <a:gd name="T9" fmla="*/ 388 h 388"/>
                            <a:gd name="T10" fmla="*/ 124 w 814"/>
                            <a:gd name="T11" fmla="*/ 388 h 388"/>
                            <a:gd name="T12" fmla="*/ 325 w 814"/>
                            <a:gd name="T13" fmla="*/ 292 h 388"/>
                            <a:gd name="T14" fmla="*/ 404 w 814"/>
                            <a:gd name="T15" fmla="*/ 303 h 388"/>
                            <a:gd name="T16" fmla="*/ 650 w 814"/>
                            <a:gd name="T17" fmla="*/ 108 h 388"/>
                            <a:gd name="T18" fmla="*/ 673 w 814"/>
                            <a:gd name="T19" fmla="*/ 110 h 388"/>
                            <a:gd name="T20" fmla="*/ 794 w 814"/>
                            <a:gd name="T21" fmla="*/ 48 h 388"/>
                            <a:gd name="T22" fmla="*/ 814 w 814"/>
                            <a:gd name="T23" fmla="*/ 0 h 388"/>
                            <a:gd name="T24" fmla="*/ 814 w 814"/>
                            <a:gd name="T25" fmla="*/ 0 h 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14" h="388">
                              <a:moveTo>
                                <a:pt x="814" y="0"/>
                              </a:moveTo>
                              <a:cubicBezTo>
                                <a:pt x="104" y="0"/>
                                <a:pt x="104" y="0"/>
                                <a:pt x="104" y="0"/>
                              </a:cubicBezTo>
                              <a:cubicBezTo>
                                <a:pt x="90" y="29"/>
                                <a:pt x="32" y="233"/>
                                <a:pt x="0" y="296"/>
                              </a:cubicBezTo>
                              <a:cubicBezTo>
                                <a:pt x="5" y="318"/>
                                <a:pt x="15" y="337"/>
                                <a:pt x="31" y="353"/>
                              </a:cubicBezTo>
                              <a:cubicBezTo>
                                <a:pt x="54" y="377"/>
                                <a:pt x="87" y="388"/>
                                <a:pt x="124" y="388"/>
                              </a:cubicBezTo>
                              <a:cubicBezTo>
                                <a:pt x="124" y="388"/>
                                <a:pt x="124" y="388"/>
                                <a:pt x="124" y="388"/>
                              </a:cubicBezTo>
                              <a:cubicBezTo>
                                <a:pt x="188" y="388"/>
                                <a:pt x="263" y="354"/>
                                <a:pt x="325" y="292"/>
                              </a:cubicBezTo>
                              <a:cubicBezTo>
                                <a:pt x="353" y="299"/>
                                <a:pt x="379" y="303"/>
                                <a:pt x="404" y="303"/>
                              </a:cubicBezTo>
                              <a:cubicBezTo>
                                <a:pt x="551" y="303"/>
                                <a:pt x="648" y="188"/>
                                <a:pt x="650" y="108"/>
                              </a:cubicBezTo>
                              <a:cubicBezTo>
                                <a:pt x="658" y="109"/>
                                <a:pt x="665" y="110"/>
                                <a:pt x="673" y="110"/>
                              </a:cubicBezTo>
                              <a:cubicBezTo>
                                <a:pt x="724" y="110"/>
                                <a:pt x="775" y="83"/>
                                <a:pt x="794" y="48"/>
                              </a:cubicBezTo>
                              <a:cubicBezTo>
                                <a:pt x="814" y="0"/>
                                <a:pt x="814" y="0"/>
                                <a:pt x="814" y="0"/>
                              </a:cubicBezTo>
                              <a:cubicBezTo>
                                <a:pt x="814" y="0"/>
                                <a:pt x="814" y="0"/>
                                <a:pt x="814" y="0"/>
                              </a:cubicBezTo>
                            </a:path>
                          </a:pathLst>
                        </a:custGeom>
                        <a:solidFill>
                          <a:srgbClr val="EAF4DE">
                            <a:alpha val="22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9" o:spid="_x0000_s1026" style="position:absolute;margin-left:-36.8pt;margin-top:.1pt;width:188.5pt;height:8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14,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" path="m814,c104,,104,,104,,90,29,32,233,,296v5,22,15,41,31,57c54,377,87,388,124,388v,,,,,c188,388,263,354,325,292v28,7,54,11,79,11c551,303,648,188,650,108v8,1,15,2,23,2c724,110,775,83,794,48,814,,814,,814,v,,,,,e" fillcolor="#eaf4de" stroked="f">
                <v:fill opacity="14392f"/>
                <v:path arrowok="t" o:connecttype="custom" o:connectlocs="2393950,0;305861,0;0,870042;91170,1037583;364680,1140460;364680,1140460;955815,858284;1188152,890617;1911631,317448;1979273,323326;2335131,141088;2393950,0;2393950,0" o:connectangles="0,0,0,0,0,0,0,0,0,0,0,0,0"/>
              </v:shape>
            </w:pict>
          </mc:Fallback>
        </mc:AlternateContent>
      </w:r>
      <w:r w:rsidR="00C65DC6">
        <w:rPr>
          <w:noProof/>
        </w:rPr>
        <mc:AlternateContent>
          <mc:Choice Requires="wps">
            <w:drawing>
              <wp:anchor distT="0" distB="0" distL="114300" distR="114300" simplePos="0" relativeHeight="251646965" behindDoc="1" locked="0" layoutInCell="1" allowOverlap="1" wp14:anchorId="7D9556E3" wp14:editId="6533413E">
                <wp:simplePos x="0" y="0"/>
                <wp:positionH relativeFrom="column">
                  <wp:posOffset>-12065</wp:posOffset>
                </wp:positionH>
                <wp:positionV relativeFrom="paragraph">
                  <wp:posOffset>-3014</wp:posOffset>
                </wp:positionV>
                <wp:extent cx="6035675" cy="2222500"/>
                <wp:effectExtent l="0" t="0" r="3175" b="6350"/>
                <wp:wrapNone/>
                <wp:docPr id="55" name="Freeform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5675" cy="2222500"/>
                        </a:xfrm>
                        <a:custGeom>
                          <a:avLst/>
                          <a:gdLst>
                            <a:gd name="T0" fmla="*/ 0 w 2529"/>
                            <a:gd name="T1" fmla="*/ 0 h 770"/>
                            <a:gd name="T2" fmla="*/ 4 w 2529"/>
                            <a:gd name="T3" fmla="*/ 625 h 770"/>
                            <a:gd name="T4" fmla="*/ 947 w 2529"/>
                            <a:gd name="T5" fmla="*/ 615 h 770"/>
                            <a:gd name="T6" fmla="*/ 2529 w 2529"/>
                            <a:gd name="T7" fmla="*/ 770 h 770"/>
                            <a:gd name="T8" fmla="*/ 2525 w 2529"/>
                            <a:gd name="T9" fmla="*/ 0 h 770"/>
                            <a:gd name="T10" fmla="*/ 0 w 2529"/>
                            <a:gd name="T11" fmla="*/ 0 h 7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529" h="770">
                              <a:moveTo>
                                <a:pt x="0" y="0"/>
                              </a:moveTo>
                              <a:cubicBezTo>
                                <a:pt x="0" y="0"/>
                                <a:pt x="4" y="388"/>
                                <a:pt x="4" y="625"/>
                              </a:cubicBezTo>
                              <a:cubicBezTo>
                                <a:pt x="293" y="661"/>
                                <a:pt x="585" y="654"/>
                                <a:pt x="947" y="615"/>
                              </a:cubicBezTo>
                              <a:cubicBezTo>
                                <a:pt x="1779" y="526"/>
                                <a:pt x="2221" y="630"/>
                                <a:pt x="2529" y="770"/>
                              </a:cubicBezTo>
                              <a:cubicBezTo>
                                <a:pt x="2529" y="680"/>
                                <a:pt x="2525" y="0"/>
                                <a:pt x="2525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078945"/>
                            </a:gs>
                            <a:gs pos="100000">
                              <a:srgbClr val="BED73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2" o:spid="_x0000_s1026" style="position:absolute;margin-left:-.95pt;margin-top:-.25pt;width:475.25pt;height:175pt;z-index:-2516695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29,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" path="m,c,,4,388,4,625v289,36,581,29,943,-10c1779,526,2221,630,2529,770,2529,680,2525,,2525,l,xe" fillcolor="#078945" stroked="f">
                <v:fill color2="#bed730" rotate="t" focus="100%" type="gradient"/>
                <v:path arrowok="t" o:connecttype="custom" o:connectlocs="0,0;9546,1803977;2260097,1775114;6035675,2222500;6026129,0;0,0" o:connectangles="0,0,0,0,0,0"/>
              </v:shape>
            </w:pict>
          </mc:Fallback>
        </mc:AlternateContent>
      </w:r>
    </w:p>
    <w:p w:rsidR="003E07A9" w:rsidRDefault="00E5302C">
      <w:r>
        <w:rPr>
          <w:noProof/>
        </w:rPr>
        <mc:AlternateContent>
          <mc:Choice Requires="wps">
            <w:drawing>
              <wp:anchor distT="0" distB="0" distL="114300" distR="114300" simplePos="0" relativeHeight="251707903" behindDoc="1" locked="0" layoutInCell="1" allowOverlap="1" wp14:anchorId="46B2F1FC" wp14:editId="59FA2DAE">
                <wp:simplePos x="0" y="0"/>
                <wp:positionH relativeFrom="column">
                  <wp:posOffset>2724150</wp:posOffset>
                </wp:positionH>
                <wp:positionV relativeFrom="paragraph">
                  <wp:posOffset>2369185</wp:posOffset>
                </wp:positionV>
                <wp:extent cx="2538095" cy="844550"/>
                <wp:effectExtent l="0" t="0" r="14605" b="1270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095" cy="8445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DEB" w:rsidRPr="004F6FDF" w:rsidRDefault="00BC0903" w:rsidP="004F6FD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</w:rPr>
                            </w:pPr>
                            <w:r w:rsidRPr="004F6FDF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</w:rPr>
                              <w:t>Thu</w:t>
                            </w:r>
                            <w:r w:rsidR="00F06767" w:rsidRPr="004F6FDF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</w:rPr>
                              <w:t>r</w:t>
                            </w:r>
                            <w:r w:rsidRPr="004F6FDF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</w:rPr>
                              <w:t>sday, January 26</w:t>
                            </w:r>
                            <w:r w:rsidRPr="004F6FDF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vertAlign w:val="superscript"/>
                              </w:rPr>
                              <w:t>th</w:t>
                            </w:r>
                            <w:r w:rsidR="00F06767" w:rsidRPr="004F6FDF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</w:rPr>
                              <w:tab/>
                            </w:r>
                            <w:r w:rsidRPr="004F6FDF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</w:rPr>
                              <w:t>6-9 PM</w:t>
                            </w:r>
                          </w:p>
                          <w:p w:rsidR="00F06767" w:rsidRPr="004F6FDF" w:rsidRDefault="00F06767" w:rsidP="004F6FD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1F497D" w:themeColor="text2"/>
                                <w:sz w:val="8"/>
                              </w:rPr>
                            </w:pPr>
                          </w:p>
                          <w:p w:rsidR="00BC0903" w:rsidRDefault="00F06767" w:rsidP="004F6FD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0"/>
                              </w:rPr>
                            </w:pPr>
                            <w:proofErr w:type="spellStart"/>
                            <w:r w:rsidRPr="004F6FDF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0"/>
                              </w:rPr>
                              <w:t>Stonegate</w:t>
                            </w:r>
                            <w:proofErr w:type="spellEnd"/>
                            <w:r w:rsidRPr="004F6FDF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0"/>
                              </w:rPr>
                              <w:t xml:space="preserve"> Banquet Center</w:t>
                            </w:r>
                          </w:p>
                          <w:p w:rsidR="00C8344B" w:rsidRPr="00E5302C" w:rsidRDefault="00E5302C" w:rsidP="004F6FD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</w:rPr>
                            </w:pPr>
                            <w:r w:rsidRPr="00E5302C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</w:rPr>
                              <w:t>RSVP by 12/31-</w:t>
                            </w:r>
                            <w:r w:rsidR="008A1035" w:rsidRPr="00E5302C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</w:rPr>
                              <w:t xml:space="preserve"> $30 per person</w:t>
                            </w:r>
                          </w:p>
                          <w:p w:rsidR="00E5302C" w:rsidRPr="00E5302C" w:rsidRDefault="00E5302C" w:rsidP="004F6FD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</w:rPr>
                            </w:pPr>
                            <w:r w:rsidRPr="00E5302C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</w:rPr>
                              <w:t>1/1/12 – 1/15/1</w:t>
                            </w:r>
                            <w:bookmarkStart w:id="0" w:name="_GoBack"/>
                            <w:bookmarkEnd w:id="0"/>
                            <w:r w:rsidRPr="00E5302C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</w:rPr>
                              <w:t>2 - $35 per person</w:t>
                            </w:r>
                          </w:p>
                          <w:p w:rsidR="00E5302C" w:rsidRPr="00E5302C" w:rsidRDefault="00E5302C" w:rsidP="004F6FD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</w:rPr>
                            </w:pPr>
                            <w:r w:rsidRPr="00E5302C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</w:rPr>
                              <w:t>1/16/12 – at the door - $40 per 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14.5pt;margin-top:186.55pt;width:199.85pt;height:66.5pt;z-index:-2516085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" fillcolor="white [3201]" strokecolor="#9bbb59 [3206]" strokeweight="2pt">
                <v:textbox>
                  <w:txbxContent>
                    <w:p w:rsidR="00015DEB" w:rsidRPr="004F6FDF" w:rsidRDefault="00BC0903" w:rsidP="004F6FD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</w:rPr>
                      </w:pPr>
                      <w:r w:rsidRPr="004F6FDF"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</w:rPr>
                        <w:t>Thu</w:t>
                      </w:r>
                      <w:r w:rsidR="00F06767" w:rsidRPr="004F6FDF"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</w:rPr>
                        <w:t>r</w:t>
                      </w:r>
                      <w:r w:rsidRPr="004F6FDF"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</w:rPr>
                        <w:t>sday, January 26</w:t>
                      </w:r>
                      <w:r w:rsidRPr="004F6FDF"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vertAlign w:val="superscript"/>
                        </w:rPr>
                        <w:t>th</w:t>
                      </w:r>
                      <w:r w:rsidR="00F06767" w:rsidRPr="004F6FDF"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</w:rPr>
                        <w:tab/>
                      </w:r>
                      <w:r w:rsidRPr="004F6FDF"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</w:rPr>
                        <w:t>6-9 PM</w:t>
                      </w:r>
                    </w:p>
                    <w:p w:rsidR="00F06767" w:rsidRPr="004F6FDF" w:rsidRDefault="00F06767" w:rsidP="004F6FD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1F497D" w:themeColor="text2"/>
                          <w:sz w:val="8"/>
                        </w:rPr>
                      </w:pPr>
                    </w:p>
                    <w:p w:rsidR="00BC0903" w:rsidRDefault="00F06767" w:rsidP="004F6FD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color w:val="1F497D" w:themeColor="text2"/>
                          <w:sz w:val="20"/>
                        </w:rPr>
                      </w:pPr>
                      <w:proofErr w:type="spellStart"/>
                      <w:r w:rsidRPr="004F6FDF">
                        <w:rPr>
                          <w:rFonts w:ascii="Arial" w:hAnsi="Arial" w:cs="Arial"/>
                          <w:b/>
                          <w:color w:val="1F497D" w:themeColor="text2"/>
                          <w:sz w:val="20"/>
                        </w:rPr>
                        <w:t>Stonegate</w:t>
                      </w:r>
                      <w:proofErr w:type="spellEnd"/>
                      <w:r w:rsidRPr="004F6FDF">
                        <w:rPr>
                          <w:rFonts w:ascii="Arial" w:hAnsi="Arial" w:cs="Arial"/>
                          <w:b/>
                          <w:color w:val="1F497D" w:themeColor="text2"/>
                          <w:sz w:val="20"/>
                        </w:rPr>
                        <w:t xml:space="preserve"> Banquet Center</w:t>
                      </w:r>
                    </w:p>
                    <w:p w:rsidR="00C8344B" w:rsidRPr="00E5302C" w:rsidRDefault="00E5302C" w:rsidP="004F6FD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</w:rPr>
                      </w:pPr>
                      <w:r w:rsidRPr="00E5302C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</w:rPr>
                        <w:t>RSVP by 12/31-</w:t>
                      </w:r>
                      <w:r w:rsidR="008A1035" w:rsidRPr="00E5302C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</w:rPr>
                        <w:t xml:space="preserve"> $30 per person</w:t>
                      </w:r>
                    </w:p>
                    <w:p w:rsidR="00E5302C" w:rsidRPr="00E5302C" w:rsidRDefault="00E5302C" w:rsidP="004F6FD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</w:rPr>
                      </w:pPr>
                      <w:r w:rsidRPr="00E5302C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</w:rPr>
                        <w:t>1/1/12 – 1/15/1</w:t>
                      </w:r>
                      <w:bookmarkStart w:id="1" w:name="_GoBack"/>
                      <w:bookmarkEnd w:id="1"/>
                      <w:r w:rsidRPr="00E5302C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</w:rPr>
                        <w:t>2 - $35 per person</w:t>
                      </w:r>
                    </w:p>
                    <w:p w:rsidR="00E5302C" w:rsidRPr="00E5302C" w:rsidRDefault="00E5302C" w:rsidP="004F6FD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</w:rPr>
                      </w:pPr>
                      <w:r w:rsidRPr="00E5302C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</w:rPr>
                        <w:t>1/16/12 – at the door - $40 per person</w:t>
                      </w:r>
                    </w:p>
                  </w:txbxContent>
                </v:textbox>
              </v:shape>
            </w:pict>
          </mc:Fallback>
        </mc:AlternateContent>
      </w:r>
      <w:r w:rsidR="00C24191">
        <w:rPr>
          <w:noProof/>
        </w:rPr>
        <mc:AlternateContent>
          <mc:Choice Requires="wps">
            <w:drawing>
              <wp:anchor distT="0" distB="0" distL="114300" distR="114300" simplePos="0" relativeHeight="251632615" behindDoc="1" locked="0" layoutInCell="1" allowOverlap="1" wp14:anchorId="0B9655CA" wp14:editId="2165E1A7">
                <wp:simplePos x="0" y="0"/>
                <wp:positionH relativeFrom="column">
                  <wp:posOffset>-26670</wp:posOffset>
                </wp:positionH>
                <wp:positionV relativeFrom="paragraph">
                  <wp:posOffset>1160780</wp:posOffset>
                </wp:positionV>
                <wp:extent cx="5601335" cy="2346325"/>
                <wp:effectExtent l="0" t="0" r="0" b="0"/>
                <wp:wrapNone/>
                <wp:docPr id="5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1335" cy="23463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3E27C">
                                <a:alpha val="69000"/>
                              </a:srgbClr>
                            </a:gs>
                            <a:gs pos="100000">
                              <a:srgbClr val="FFFFFF">
                                <a:alpha val="44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7C61" w:rsidRDefault="006E7C61" w:rsidP="006E7C61">
                            <w:pPr>
                              <w:jc w:val="center"/>
                            </w:pPr>
                          </w:p>
                          <w:p w:rsidR="00A4106D" w:rsidRDefault="00A4106D" w:rsidP="00A4106D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b/>
                                <w:color w:val="1F497D" w:themeColor="text2"/>
                              </w:rPr>
                            </w:pPr>
                            <w:r w:rsidRPr="00A4106D">
                              <w:rPr>
                                <w:rFonts w:ascii="Georgia" w:hAnsi="Georgia"/>
                                <w:b/>
                                <w:color w:val="1F497D" w:themeColor="text2"/>
                              </w:rPr>
                              <w:t xml:space="preserve">We are honored to present </w:t>
                            </w:r>
                          </w:p>
                          <w:p w:rsidR="00A4106D" w:rsidRPr="00A4106D" w:rsidRDefault="00A4106D" w:rsidP="00A4106D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b/>
                                <w:color w:val="1F497D" w:themeColor="text2"/>
                              </w:rPr>
                            </w:pPr>
                          </w:p>
                          <w:p w:rsidR="00A4106D" w:rsidRPr="00A4106D" w:rsidRDefault="00A4106D" w:rsidP="00A4106D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b/>
                                <w:color w:val="1F497D" w:themeColor="text2"/>
                              </w:rPr>
                            </w:pPr>
                            <w:r w:rsidRPr="00A4106D">
                              <w:rPr>
                                <w:rFonts w:ascii="Georgia" w:hAnsi="Georgia"/>
                                <w:b/>
                                <w:color w:val="1F497D" w:themeColor="text2"/>
                                <w:sz w:val="36"/>
                              </w:rPr>
                              <w:t xml:space="preserve">Andy </w:t>
                            </w:r>
                            <w:proofErr w:type="spellStart"/>
                            <w:r w:rsidRPr="00A4106D">
                              <w:rPr>
                                <w:rFonts w:ascii="Georgia" w:hAnsi="Georgia"/>
                                <w:b/>
                                <w:color w:val="1F497D" w:themeColor="text2"/>
                                <w:sz w:val="36"/>
                              </w:rPr>
                              <w:t>McGlashen</w:t>
                            </w:r>
                            <w:proofErr w:type="spellEnd"/>
                            <w:r w:rsidRPr="00A4106D">
                              <w:rPr>
                                <w:rFonts w:ascii="Georgia" w:hAnsi="Georgia"/>
                                <w:b/>
                                <w:color w:val="1F497D" w:themeColor="text2"/>
                              </w:rPr>
                              <w:t xml:space="preserve"> and </w:t>
                            </w:r>
                            <w:r w:rsidRPr="00A4106D">
                              <w:rPr>
                                <w:rFonts w:ascii="Georgia" w:hAnsi="Georgia"/>
                                <w:b/>
                                <w:color w:val="1F497D" w:themeColor="text2"/>
                                <w:sz w:val="36"/>
                              </w:rPr>
                              <w:t>Jeff Brooks Gilles</w:t>
                            </w:r>
                          </w:p>
                          <w:p w:rsidR="00A4106D" w:rsidRPr="00A4106D" w:rsidRDefault="00A4106D" w:rsidP="00A4106D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b/>
                                <w:color w:val="1F497D" w:themeColor="text2"/>
                              </w:rPr>
                            </w:pPr>
                            <w:r w:rsidRPr="00A4106D">
                              <w:rPr>
                                <w:rFonts w:ascii="Georgia" w:hAnsi="Georgia"/>
                                <w:b/>
                                <w:color w:val="1F497D" w:themeColor="text2"/>
                              </w:rPr>
                              <w:t>Co-Founders of Michigan River News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2.1pt;margin-top:91.4pt;width:441.05pt;height:184.75pt;z-index:-2516838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" fillcolor="#d3e27c" stroked="f">
                <v:fill opacity="45219f" o:opacity2="28835f" rotate="t" focus="100%" type="gradient"/>
                <v:textbox>
                  <w:txbxContent>
                    <w:p w:rsidR="006E7C61" w:rsidRDefault="006E7C61" w:rsidP="006E7C61">
                      <w:pPr>
                        <w:jc w:val="center"/>
                      </w:pPr>
                    </w:p>
                    <w:p w:rsidR="00A4106D" w:rsidRDefault="00A4106D" w:rsidP="00A4106D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b/>
                          <w:color w:val="1F497D" w:themeColor="text2"/>
                        </w:rPr>
                      </w:pPr>
                      <w:r w:rsidRPr="00A4106D">
                        <w:rPr>
                          <w:rFonts w:ascii="Georgia" w:hAnsi="Georgia"/>
                          <w:b/>
                          <w:color w:val="1F497D" w:themeColor="text2"/>
                        </w:rPr>
                        <w:t xml:space="preserve">We are honored to present </w:t>
                      </w:r>
                    </w:p>
                    <w:p w:rsidR="00A4106D" w:rsidRPr="00A4106D" w:rsidRDefault="00A4106D" w:rsidP="00A4106D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b/>
                          <w:color w:val="1F497D" w:themeColor="text2"/>
                        </w:rPr>
                      </w:pPr>
                    </w:p>
                    <w:p w:rsidR="00A4106D" w:rsidRPr="00A4106D" w:rsidRDefault="00A4106D" w:rsidP="00A4106D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b/>
                          <w:color w:val="1F497D" w:themeColor="text2"/>
                        </w:rPr>
                      </w:pPr>
                      <w:r w:rsidRPr="00A4106D">
                        <w:rPr>
                          <w:rFonts w:ascii="Georgia" w:hAnsi="Georgia"/>
                          <w:b/>
                          <w:color w:val="1F497D" w:themeColor="text2"/>
                          <w:sz w:val="36"/>
                        </w:rPr>
                        <w:t xml:space="preserve">Andy </w:t>
                      </w:r>
                      <w:proofErr w:type="spellStart"/>
                      <w:r w:rsidRPr="00A4106D">
                        <w:rPr>
                          <w:rFonts w:ascii="Georgia" w:hAnsi="Georgia"/>
                          <w:b/>
                          <w:color w:val="1F497D" w:themeColor="text2"/>
                          <w:sz w:val="36"/>
                        </w:rPr>
                        <w:t>McGlas</w:t>
                      </w:r>
                      <w:bookmarkStart w:id="1" w:name="_GoBack"/>
                      <w:r w:rsidRPr="00A4106D">
                        <w:rPr>
                          <w:rFonts w:ascii="Georgia" w:hAnsi="Georgia"/>
                          <w:b/>
                          <w:color w:val="1F497D" w:themeColor="text2"/>
                          <w:sz w:val="36"/>
                        </w:rPr>
                        <w:t>hen</w:t>
                      </w:r>
                      <w:proofErr w:type="spellEnd"/>
                      <w:r w:rsidRPr="00A4106D">
                        <w:rPr>
                          <w:rFonts w:ascii="Georgia" w:hAnsi="Georgia"/>
                          <w:b/>
                          <w:color w:val="1F497D" w:themeColor="text2"/>
                        </w:rPr>
                        <w:t xml:space="preserve"> and </w:t>
                      </w:r>
                      <w:r w:rsidRPr="00A4106D">
                        <w:rPr>
                          <w:rFonts w:ascii="Georgia" w:hAnsi="Georgia"/>
                          <w:b/>
                          <w:color w:val="1F497D" w:themeColor="text2"/>
                          <w:sz w:val="36"/>
                        </w:rPr>
                        <w:t>Jeff Brooks Gilles</w:t>
                      </w:r>
                    </w:p>
                    <w:p w:rsidR="00A4106D" w:rsidRPr="00A4106D" w:rsidRDefault="00A4106D" w:rsidP="00A4106D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b/>
                          <w:color w:val="1F497D" w:themeColor="text2"/>
                        </w:rPr>
                      </w:pPr>
                      <w:r w:rsidRPr="00A4106D">
                        <w:rPr>
                          <w:rFonts w:ascii="Georgia" w:hAnsi="Georgia"/>
                          <w:b/>
                          <w:color w:val="1F497D" w:themeColor="text2"/>
                        </w:rPr>
                        <w:t>Co-Founders of Michigan River News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C24191">
        <w:rPr>
          <w:noProof/>
        </w:rPr>
        <w:drawing>
          <wp:anchor distT="0" distB="0" distL="114300" distR="114300" simplePos="0" relativeHeight="251716608" behindDoc="0" locked="0" layoutInCell="1" allowOverlap="1" wp14:anchorId="5C8E9124" wp14:editId="64630B3C">
            <wp:simplePos x="0" y="0"/>
            <wp:positionH relativeFrom="column">
              <wp:posOffset>-147955</wp:posOffset>
            </wp:positionH>
            <wp:positionV relativeFrom="paragraph">
              <wp:posOffset>911225</wp:posOffset>
            </wp:positionV>
            <wp:extent cx="5777865" cy="699770"/>
            <wp:effectExtent l="0" t="0" r="0" b="5080"/>
            <wp:wrapNone/>
            <wp:docPr id="4" name="line.png" descr="\\angler99\Inkd_G\pressp0509 (INKD)\2_In_Progress\Sharmila\062509\d_mmace_greenfeind_pc_4x6_h\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9" r:link="rId10"/>
                    <a:srcRect t="21818" b="12722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191">
        <w:rPr>
          <w:rFonts w:ascii="Arial" w:hAnsi="Arial" w:cs="Arial"/>
          <w:b/>
          <w:bCs/>
          <w:noProof/>
          <w:color w:val="000000"/>
          <w:sz w:val="44"/>
          <w:szCs w:val="44"/>
          <w:shd w:val="clear" w:color="auto" w:fill="FFFFFF"/>
        </w:rPr>
        <w:drawing>
          <wp:anchor distT="0" distB="0" distL="114300" distR="114300" simplePos="0" relativeHeight="251718656" behindDoc="1" locked="0" layoutInCell="1" allowOverlap="1" wp14:anchorId="27ECB10F" wp14:editId="3E514339">
            <wp:simplePos x="0" y="0"/>
            <wp:positionH relativeFrom="column">
              <wp:posOffset>228600</wp:posOffset>
            </wp:positionH>
            <wp:positionV relativeFrom="paragraph">
              <wp:posOffset>2489835</wp:posOffset>
            </wp:positionV>
            <wp:extent cx="1850390" cy="654050"/>
            <wp:effectExtent l="0" t="0" r="0" b="0"/>
            <wp:wrapTight wrapText="bothSides">
              <wp:wrapPolygon edited="0">
                <wp:start x="0" y="0"/>
                <wp:lineTo x="0" y="20761"/>
                <wp:lineTo x="21348" y="20761"/>
                <wp:lineTo x="21348" y="0"/>
                <wp:lineTo x="0" y="0"/>
              </wp:wrapPolygon>
            </wp:wrapTight>
            <wp:docPr id="6" name="Picture 6" descr="Michigan River New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chigan River New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19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CB314" wp14:editId="06BEEA26">
                <wp:simplePos x="0" y="0"/>
                <wp:positionH relativeFrom="column">
                  <wp:posOffset>885190</wp:posOffset>
                </wp:positionH>
                <wp:positionV relativeFrom="paragraph">
                  <wp:posOffset>845185</wp:posOffset>
                </wp:positionV>
                <wp:extent cx="4178935" cy="256540"/>
                <wp:effectExtent l="0" t="0" r="12065" b="10160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93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35B8" w:rsidRPr="00C24191" w:rsidRDefault="00015DEB" w:rsidP="000D4691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36"/>
                                <w:szCs w:val="32"/>
                              </w:rPr>
                            </w:pPr>
                            <w:r w:rsidRPr="00C24191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2012 </w:t>
                            </w:r>
                            <w:r w:rsidR="000023F0" w:rsidRPr="00C24191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36"/>
                                <w:szCs w:val="32"/>
                              </w:rPr>
                              <w:t>Annual Meeting and Silent Auction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69.7pt;margin-top:66.55pt;width:329.05pt;height:2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C9ltAIAALE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" filled="f" stroked="f">
                <v:textbox inset="0,0,0,0">
                  <w:txbxContent>
                    <w:p w:rsidR="00FE35B8" w:rsidRPr="00C24191" w:rsidRDefault="00015DEB" w:rsidP="000D4691">
                      <w:pPr>
                        <w:jc w:val="center"/>
                        <w:rPr>
                          <w:rFonts w:ascii="Arial" w:hAnsi="Arial" w:cs="Arial"/>
                          <w:i/>
                          <w:color w:val="FFFFFF" w:themeColor="background1"/>
                          <w:sz w:val="36"/>
                          <w:szCs w:val="32"/>
                        </w:rPr>
                      </w:pPr>
                      <w:r w:rsidRPr="00C24191">
                        <w:rPr>
                          <w:rFonts w:ascii="Arial" w:hAnsi="Arial" w:cs="Arial"/>
                          <w:i/>
                          <w:color w:val="FFFFFF" w:themeColor="background1"/>
                          <w:sz w:val="36"/>
                          <w:szCs w:val="32"/>
                        </w:rPr>
                        <w:t xml:space="preserve">2012 </w:t>
                      </w:r>
                      <w:r w:rsidR="000023F0" w:rsidRPr="00C24191">
                        <w:rPr>
                          <w:rFonts w:ascii="Arial" w:hAnsi="Arial" w:cs="Arial"/>
                          <w:i/>
                          <w:color w:val="FFFFFF" w:themeColor="background1"/>
                          <w:sz w:val="36"/>
                          <w:szCs w:val="32"/>
                        </w:rPr>
                        <w:t>Annual Meeting and Silent Auction</w:t>
                      </w:r>
                    </w:p>
                  </w:txbxContent>
                </v:textbox>
              </v:shape>
            </w:pict>
          </mc:Fallback>
        </mc:AlternateContent>
      </w:r>
      <w:r w:rsidR="00B16C2F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25EB64F" wp14:editId="7684CE4F">
                <wp:simplePos x="0" y="0"/>
                <wp:positionH relativeFrom="column">
                  <wp:posOffset>3832860</wp:posOffset>
                </wp:positionH>
                <wp:positionV relativeFrom="paragraph">
                  <wp:posOffset>-1007745</wp:posOffset>
                </wp:positionV>
                <wp:extent cx="2720975" cy="5558155"/>
                <wp:effectExtent l="3810" t="1905" r="8890" b="2540"/>
                <wp:wrapNone/>
                <wp:docPr id="57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0975" cy="5558155"/>
                          <a:chOff x="18" y="12"/>
                          <a:chExt cx="5406" cy="11043"/>
                        </a:xfrm>
                      </wpg:grpSpPr>
                      <wps:wsp>
                        <wps:cNvPr id="58" name="Freeform 114"/>
                        <wps:cNvSpPr>
                          <a:spLocks/>
                        </wps:cNvSpPr>
                        <wps:spPr bwMode="auto">
                          <a:xfrm>
                            <a:off x="2783" y="9060"/>
                            <a:ext cx="12" cy="12"/>
                          </a:xfrm>
                          <a:custGeom>
                            <a:avLst/>
                            <a:gdLst>
                              <a:gd name="T0" fmla="*/ 2 w 2"/>
                              <a:gd name="T1" fmla="*/ 0 h 2"/>
                              <a:gd name="T2" fmla="*/ 0 w 2"/>
                              <a:gd name="T3" fmla="*/ 2 h 2"/>
                              <a:gd name="T4" fmla="*/ 2 w 2"/>
                              <a:gd name="T5" fmla="*/ 1 h 2"/>
                              <a:gd name="T6" fmla="*/ 2 w 2"/>
                              <a:gd name="T7" fmla="*/ 0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" h="2">
                                <a:moveTo>
                                  <a:pt x="2" y="0"/>
                                </a:moveTo>
                                <a:cubicBezTo>
                                  <a:pt x="1" y="0"/>
                                  <a:pt x="0" y="1"/>
                                  <a:pt x="0" y="2"/>
                                </a:cubicBezTo>
                                <a:cubicBezTo>
                                  <a:pt x="0" y="2"/>
                                  <a:pt x="1" y="1"/>
                                  <a:pt x="2" y="1"/>
                                </a:cubicBezTo>
                                <a:cubicBezTo>
                                  <a:pt x="2" y="1"/>
                                  <a:pt x="2" y="0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15"/>
                        <wps:cNvSpPr>
                          <a:spLocks noEditPoints="1"/>
                        </wps:cNvSpPr>
                        <wps:spPr bwMode="auto">
                          <a:xfrm>
                            <a:off x="18" y="12"/>
                            <a:ext cx="5406" cy="11043"/>
                          </a:xfrm>
                          <a:custGeom>
                            <a:avLst/>
                            <a:gdLst>
                              <a:gd name="T0" fmla="*/ 229 w 913"/>
                              <a:gd name="T1" fmla="*/ 1598 h 1866"/>
                              <a:gd name="T2" fmla="*/ 408 w 913"/>
                              <a:gd name="T3" fmla="*/ 1455 h 1866"/>
                              <a:gd name="T4" fmla="*/ 467 w 913"/>
                              <a:gd name="T5" fmla="*/ 1294 h 1866"/>
                              <a:gd name="T6" fmla="*/ 480 w 913"/>
                              <a:gd name="T7" fmla="*/ 1083 h 1866"/>
                              <a:gd name="T8" fmla="*/ 646 w 913"/>
                              <a:gd name="T9" fmla="*/ 935 h 1866"/>
                              <a:gd name="T10" fmla="*/ 562 w 913"/>
                              <a:gd name="T11" fmla="*/ 782 h 1866"/>
                              <a:gd name="T12" fmla="*/ 541 w 913"/>
                              <a:gd name="T13" fmla="*/ 765 h 1866"/>
                              <a:gd name="T14" fmla="*/ 615 w 913"/>
                              <a:gd name="T15" fmla="*/ 536 h 1866"/>
                              <a:gd name="T16" fmla="*/ 523 w 913"/>
                              <a:gd name="T17" fmla="*/ 435 h 1866"/>
                              <a:gd name="T18" fmla="*/ 307 w 913"/>
                              <a:gd name="T19" fmla="*/ 292 h 1866"/>
                              <a:gd name="T20" fmla="*/ 273 w 913"/>
                              <a:gd name="T21" fmla="*/ 205 h 1866"/>
                              <a:gd name="T22" fmla="*/ 296 w 913"/>
                              <a:gd name="T23" fmla="*/ 181 h 1866"/>
                              <a:gd name="T24" fmla="*/ 217 w 913"/>
                              <a:gd name="T25" fmla="*/ 119 h 1866"/>
                              <a:gd name="T26" fmla="*/ 159 w 913"/>
                              <a:gd name="T27" fmla="*/ 86 h 1866"/>
                              <a:gd name="T28" fmla="*/ 233 w 913"/>
                              <a:gd name="T29" fmla="*/ 49 h 1866"/>
                              <a:gd name="T30" fmla="*/ 111 w 913"/>
                              <a:gd name="T31" fmla="*/ 33 h 1866"/>
                              <a:gd name="T32" fmla="*/ 37 w 913"/>
                              <a:gd name="T33" fmla="*/ 81 h 1866"/>
                              <a:gd name="T34" fmla="*/ 58 w 913"/>
                              <a:gd name="T35" fmla="*/ 145 h 1866"/>
                              <a:gd name="T36" fmla="*/ 246 w 913"/>
                              <a:gd name="T37" fmla="*/ 163 h 1866"/>
                              <a:gd name="T38" fmla="*/ 150 w 913"/>
                              <a:gd name="T39" fmla="*/ 290 h 1866"/>
                              <a:gd name="T40" fmla="*/ 306 w 913"/>
                              <a:gd name="T41" fmla="*/ 334 h 1866"/>
                              <a:gd name="T42" fmla="*/ 439 w 913"/>
                              <a:gd name="T43" fmla="*/ 371 h 1866"/>
                              <a:gd name="T44" fmla="*/ 465 w 913"/>
                              <a:gd name="T45" fmla="*/ 594 h 1866"/>
                              <a:gd name="T46" fmla="*/ 371 w 913"/>
                              <a:gd name="T47" fmla="*/ 534 h 1866"/>
                              <a:gd name="T48" fmla="*/ 362 w 913"/>
                              <a:gd name="T49" fmla="*/ 712 h 1866"/>
                              <a:gd name="T50" fmla="*/ 419 w 913"/>
                              <a:gd name="T51" fmla="*/ 834 h 1866"/>
                              <a:gd name="T52" fmla="*/ 302 w 913"/>
                              <a:gd name="T53" fmla="*/ 976 h 1866"/>
                              <a:gd name="T54" fmla="*/ 432 w 913"/>
                              <a:gd name="T55" fmla="*/ 1041 h 1866"/>
                              <a:gd name="T56" fmla="*/ 460 w 913"/>
                              <a:gd name="T57" fmla="*/ 1260 h 1866"/>
                              <a:gd name="T58" fmla="*/ 397 w 913"/>
                              <a:gd name="T59" fmla="*/ 1191 h 1866"/>
                              <a:gd name="T60" fmla="*/ 323 w 913"/>
                              <a:gd name="T61" fmla="*/ 1301 h 1866"/>
                              <a:gd name="T62" fmla="*/ 269 w 913"/>
                              <a:gd name="T63" fmla="*/ 1531 h 1866"/>
                              <a:gd name="T64" fmla="*/ 302 w 913"/>
                              <a:gd name="T65" fmla="*/ 1444 h 1866"/>
                              <a:gd name="T66" fmla="*/ 217 w 913"/>
                              <a:gd name="T67" fmla="*/ 1427 h 1866"/>
                              <a:gd name="T68" fmla="*/ 181 w 913"/>
                              <a:gd name="T69" fmla="*/ 1467 h 1866"/>
                              <a:gd name="T70" fmla="*/ 126 w 913"/>
                              <a:gd name="T71" fmla="*/ 1521 h 1866"/>
                              <a:gd name="T72" fmla="*/ 138 w 913"/>
                              <a:gd name="T73" fmla="*/ 1600 h 1866"/>
                              <a:gd name="T74" fmla="*/ 246 w 913"/>
                              <a:gd name="T75" fmla="*/ 1626 h 1866"/>
                              <a:gd name="T76" fmla="*/ 436 w 913"/>
                              <a:gd name="T77" fmla="*/ 1549 h 1866"/>
                              <a:gd name="T78" fmla="*/ 545 w 913"/>
                              <a:gd name="T79" fmla="*/ 1556 h 1866"/>
                              <a:gd name="T80" fmla="*/ 674 w 913"/>
                              <a:gd name="T81" fmla="*/ 1571 h 1866"/>
                              <a:gd name="T82" fmla="*/ 877 w 913"/>
                              <a:gd name="T83" fmla="*/ 1530 h 1866"/>
                              <a:gd name="T84" fmla="*/ 834 w 913"/>
                              <a:gd name="T85" fmla="*/ 1355 h 1866"/>
                              <a:gd name="T86" fmla="*/ 720 w 913"/>
                              <a:gd name="T87" fmla="*/ 1277 h 1866"/>
                              <a:gd name="T88" fmla="*/ 622 w 913"/>
                              <a:gd name="T89" fmla="*/ 1099 h 1866"/>
                              <a:gd name="T90" fmla="*/ 733 w 913"/>
                              <a:gd name="T91" fmla="*/ 1056 h 1866"/>
                              <a:gd name="T92" fmla="*/ 639 w 913"/>
                              <a:gd name="T93" fmla="*/ 942 h 1866"/>
                              <a:gd name="T94" fmla="*/ 701 w 913"/>
                              <a:gd name="T95" fmla="*/ 911 h 1866"/>
                              <a:gd name="T96" fmla="*/ 668 w 913"/>
                              <a:gd name="T97" fmla="*/ 862 h 1866"/>
                              <a:gd name="T98" fmla="*/ 643 w 913"/>
                              <a:gd name="T99" fmla="*/ 798 h 1866"/>
                              <a:gd name="T100" fmla="*/ 622 w 913"/>
                              <a:gd name="T101" fmla="*/ 806 h 1866"/>
                              <a:gd name="T102" fmla="*/ 619 w 913"/>
                              <a:gd name="T103" fmla="*/ 740 h 1866"/>
                              <a:gd name="T104" fmla="*/ 650 w 913"/>
                              <a:gd name="T105" fmla="*/ 627 h 1866"/>
                              <a:gd name="T106" fmla="*/ 636 w 913"/>
                              <a:gd name="T107" fmla="*/ 557 h 1866"/>
                              <a:gd name="T108" fmla="*/ 761 w 913"/>
                              <a:gd name="T109" fmla="*/ 528 h 1866"/>
                              <a:gd name="T110" fmla="*/ 775 w 913"/>
                              <a:gd name="T111" fmla="*/ 403 h 1866"/>
                              <a:gd name="T112" fmla="*/ 609 w 913"/>
                              <a:gd name="T113" fmla="*/ 456 h 1866"/>
                              <a:gd name="T114" fmla="*/ 589 w 913"/>
                              <a:gd name="T115" fmla="*/ 380 h 1866"/>
                              <a:gd name="T116" fmla="*/ 535 w 913"/>
                              <a:gd name="T117" fmla="*/ 237 h 1866"/>
                              <a:gd name="T118" fmla="*/ 410 w 913"/>
                              <a:gd name="T119" fmla="*/ 252 h 1866"/>
                              <a:gd name="T120" fmla="*/ 327 w 913"/>
                              <a:gd name="T121" fmla="*/ 169 h 1866"/>
                              <a:gd name="T122" fmla="*/ 289 w 913"/>
                              <a:gd name="T123" fmla="*/ 105 h 18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913" h="1866">
                                <a:moveTo>
                                  <a:pt x="644" y="1308"/>
                                </a:moveTo>
                                <a:cubicBezTo>
                                  <a:pt x="644" y="1308"/>
                                  <a:pt x="645" y="1309"/>
                                  <a:pt x="645" y="1309"/>
                                </a:cubicBezTo>
                                <a:cubicBezTo>
                                  <a:pt x="645" y="1309"/>
                                  <a:pt x="645" y="1308"/>
                                  <a:pt x="646" y="1308"/>
                                </a:cubicBezTo>
                                <a:cubicBezTo>
                                  <a:pt x="645" y="1308"/>
                                  <a:pt x="645" y="1308"/>
                                  <a:pt x="644" y="1308"/>
                                </a:cubicBezTo>
                                <a:moveTo>
                                  <a:pt x="636" y="557"/>
                                </a:moveTo>
                                <a:cubicBezTo>
                                  <a:pt x="636" y="557"/>
                                  <a:pt x="636" y="557"/>
                                  <a:pt x="636" y="557"/>
                                </a:cubicBezTo>
                                <a:cubicBezTo>
                                  <a:pt x="636" y="557"/>
                                  <a:pt x="636" y="557"/>
                                  <a:pt x="636" y="557"/>
                                </a:cubicBezTo>
                                <a:moveTo>
                                  <a:pt x="70" y="86"/>
                                </a:moveTo>
                                <a:cubicBezTo>
                                  <a:pt x="70" y="86"/>
                                  <a:pt x="70" y="86"/>
                                  <a:pt x="70" y="86"/>
                                </a:cubicBezTo>
                                <a:cubicBezTo>
                                  <a:pt x="70" y="86"/>
                                  <a:pt x="70" y="86"/>
                                  <a:pt x="70" y="86"/>
                                </a:cubicBezTo>
                                <a:moveTo>
                                  <a:pt x="70" y="86"/>
                                </a:moveTo>
                                <a:cubicBezTo>
                                  <a:pt x="70" y="86"/>
                                  <a:pt x="70" y="86"/>
                                  <a:pt x="70" y="86"/>
                                </a:cubicBezTo>
                                <a:cubicBezTo>
                                  <a:pt x="70" y="86"/>
                                  <a:pt x="70" y="86"/>
                                  <a:pt x="70" y="86"/>
                                </a:cubicBezTo>
                                <a:moveTo>
                                  <a:pt x="207" y="1622"/>
                                </a:moveTo>
                                <a:cubicBezTo>
                                  <a:pt x="206" y="1622"/>
                                  <a:pt x="205" y="1622"/>
                                  <a:pt x="205" y="1622"/>
                                </a:cubicBezTo>
                                <a:cubicBezTo>
                                  <a:pt x="206" y="1622"/>
                                  <a:pt x="206" y="1622"/>
                                  <a:pt x="207" y="1622"/>
                                </a:cubicBezTo>
                                <a:moveTo>
                                  <a:pt x="181" y="1614"/>
                                </a:moveTo>
                                <a:cubicBezTo>
                                  <a:pt x="190" y="1596"/>
                                  <a:pt x="204" y="1579"/>
                                  <a:pt x="229" y="1579"/>
                                </a:cubicBezTo>
                                <a:cubicBezTo>
                                  <a:pt x="234" y="1579"/>
                                  <a:pt x="240" y="1579"/>
                                  <a:pt x="246" y="1581"/>
                                </a:cubicBezTo>
                                <a:cubicBezTo>
                                  <a:pt x="239" y="1587"/>
                                  <a:pt x="228" y="1589"/>
                                  <a:pt x="222" y="1597"/>
                                </a:cubicBezTo>
                                <a:cubicBezTo>
                                  <a:pt x="222" y="1598"/>
                                  <a:pt x="224" y="1598"/>
                                  <a:pt x="226" y="1598"/>
                                </a:cubicBezTo>
                                <a:cubicBezTo>
                                  <a:pt x="227" y="1598"/>
                                  <a:pt x="227" y="1598"/>
                                  <a:pt x="227" y="1598"/>
                                </a:cubicBezTo>
                                <a:cubicBezTo>
                                  <a:pt x="227" y="1598"/>
                                  <a:pt x="227" y="1598"/>
                                  <a:pt x="227" y="1598"/>
                                </a:cubicBezTo>
                                <a:cubicBezTo>
                                  <a:pt x="228" y="1598"/>
                                  <a:pt x="228" y="1598"/>
                                  <a:pt x="229" y="1598"/>
                                </a:cubicBezTo>
                                <a:cubicBezTo>
                                  <a:pt x="223" y="1601"/>
                                  <a:pt x="225" y="1611"/>
                                  <a:pt x="220" y="1615"/>
                                </a:cubicBezTo>
                                <a:cubicBezTo>
                                  <a:pt x="220" y="1616"/>
                                  <a:pt x="219" y="1616"/>
                                  <a:pt x="219" y="1616"/>
                                </a:cubicBezTo>
                                <a:cubicBezTo>
                                  <a:pt x="215" y="1616"/>
                                  <a:pt x="216" y="1611"/>
                                  <a:pt x="213" y="1610"/>
                                </a:cubicBezTo>
                                <a:cubicBezTo>
                                  <a:pt x="208" y="1611"/>
                                  <a:pt x="205" y="1614"/>
                                  <a:pt x="205" y="1621"/>
                                </a:cubicBezTo>
                                <a:cubicBezTo>
                                  <a:pt x="205" y="1621"/>
                                  <a:pt x="205" y="1621"/>
                                  <a:pt x="205" y="1622"/>
                                </a:cubicBezTo>
                                <a:cubicBezTo>
                                  <a:pt x="201" y="1620"/>
                                  <a:pt x="194" y="1613"/>
                                  <a:pt x="185" y="1613"/>
                                </a:cubicBezTo>
                                <a:cubicBezTo>
                                  <a:pt x="183" y="1613"/>
                                  <a:pt x="182" y="1613"/>
                                  <a:pt x="181" y="1614"/>
                                </a:cubicBezTo>
                                <a:moveTo>
                                  <a:pt x="201" y="1509"/>
                                </a:moveTo>
                                <a:cubicBezTo>
                                  <a:pt x="205" y="1509"/>
                                  <a:pt x="202" y="1501"/>
                                  <a:pt x="203" y="1497"/>
                                </a:cubicBezTo>
                                <a:cubicBezTo>
                                  <a:pt x="213" y="1497"/>
                                  <a:pt x="213" y="1497"/>
                                  <a:pt x="213" y="1497"/>
                                </a:cubicBezTo>
                                <a:cubicBezTo>
                                  <a:pt x="215" y="1492"/>
                                  <a:pt x="208" y="1495"/>
                                  <a:pt x="208" y="1491"/>
                                </a:cubicBezTo>
                                <a:cubicBezTo>
                                  <a:pt x="210" y="1484"/>
                                  <a:pt x="220" y="1487"/>
                                  <a:pt x="219" y="1477"/>
                                </a:cubicBezTo>
                                <a:cubicBezTo>
                                  <a:pt x="219" y="1477"/>
                                  <a:pt x="220" y="1477"/>
                                  <a:pt x="220" y="1477"/>
                                </a:cubicBezTo>
                                <a:cubicBezTo>
                                  <a:pt x="224" y="1477"/>
                                  <a:pt x="226" y="1479"/>
                                  <a:pt x="229" y="1480"/>
                                </a:cubicBezTo>
                                <a:cubicBezTo>
                                  <a:pt x="222" y="1511"/>
                                  <a:pt x="207" y="1534"/>
                                  <a:pt x="186" y="1550"/>
                                </a:cubicBezTo>
                                <a:cubicBezTo>
                                  <a:pt x="183" y="1534"/>
                                  <a:pt x="166" y="1505"/>
                                  <a:pt x="186" y="1496"/>
                                </a:cubicBezTo>
                                <a:cubicBezTo>
                                  <a:pt x="189" y="1499"/>
                                  <a:pt x="185" y="1502"/>
                                  <a:pt x="188" y="1508"/>
                                </a:cubicBezTo>
                                <a:cubicBezTo>
                                  <a:pt x="190" y="1507"/>
                                  <a:pt x="192" y="1507"/>
                                  <a:pt x="194" y="1507"/>
                                </a:cubicBezTo>
                                <a:cubicBezTo>
                                  <a:pt x="196" y="1507"/>
                                  <a:pt x="198" y="1508"/>
                                  <a:pt x="201" y="1509"/>
                                </a:cubicBezTo>
                                <a:moveTo>
                                  <a:pt x="314" y="1429"/>
                                </a:moveTo>
                                <a:cubicBezTo>
                                  <a:pt x="314" y="1429"/>
                                  <a:pt x="313" y="1429"/>
                                  <a:pt x="313" y="1428"/>
                                </a:cubicBezTo>
                                <a:cubicBezTo>
                                  <a:pt x="313" y="1429"/>
                                  <a:pt x="314" y="1429"/>
                                  <a:pt x="314" y="1429"/>
                                </a:cubicBezTo>
                                <a:moveTo>
                                  <a:pt x="484" y="1537"/>
                                </a:moveTo>
                                <a:cubicBezTo>
                                  <a:pt x="472" y="1496"/>
                                  <a:pt x="451" y="1464"/>
                                  <a:pt x="408" y="1455"/>
                                </a:cubicBezTo>
                                <a:cubicBezTo>
                                  <a:pt x="441" y="1418"/>
                                  <a:pt x="503" y="1395"/>
                                  <a:pt x="562" y="1395"/>
                                </a:cubicBezTo>
                                <a:cubicBezTo>
                                  <a:pt x="608" y="1395"/>
                                  <a:pt x="652" y="1409"/>
                                  <a:pt x="680" y="1441"/>
                                </a:cubicBezTo>
                                <a:cubicBezTo>
                                  <a:pt x="681" y="1456"/>
                                  <a:pt x="674" y="1460"/>
                                  <a:pt x="663" y="1460"/>
                                </a:cubicBezTo>
                                <a:cubicBezTo>
                                  <a:pt x="656" y="1460"/>
                                  <a:pt x="648" y="1458"/>
                                  <a:pt x="640" y="1456"/>
                                </a:cubicBezTo>
                                <a:cubicBezTo>
                                  <a:pt x="632" y="1454"/>
                                  <a:pt x="623" y="1453"/>
                                  <a:pt x="617" y="1453"/>
                                </a:cubicBezTo>
                                <a:cubicBezTo>
                                  <a:pt x="615" y="1453"/>
                                  <a:pt x="613" y="1453"/>
                                  <a:pt x="612" y="1453"/>
                                </a:cubicBezTo>
                                <a:cubicBezTo>
                                  <a:pt x="606" y="1462"/>
                                  <a:pt x="586" y="1457"/>
                                  <a:pt x="579" y="1465"/>
                                </a:cubicBezTo>
                                <a:cubicBezTo>
                                  <a:pt x="587" y="1472"/>
                                  <a:pt x="595" y="1479"/>
                                  <a:pt x="609" y="1480"/>
                                </a:cubicBezTo>
                                <a:cubicBezTo>
                                  <a:pt x="594" y="1482"/>
                                  <a:pt x="568" y="1486"/>
                                  <a:pt x="578" y="1501"/>
                                </a:cubicBezTo>
                                <a:cubicBezTo>
                                  <a:pt x="569" y="1507"/>
                                  <a:pt x="560" y="1513"/>
                                  <a:pt x="556" y="1525"/>
                                </a:cubicBezTo>
                                <a:cubicBezTo>
                                  <a:pt x="550" y="1521"/>
                                  <a:pt x="539" y="1523"/>
                                  <a:pt x="535" y="1518"/>
                                </a:cubicBezTo>
                                <a:cubicBezTo>
                                  <a:pt x="528" y="1522"/>
                                  <a:pt x="520" y="1526"/>
                                  <a:pt x="511" y="1528"/>
                                </a:cubicBezTo>
                                <a:cubicBezTo>
                                  <a:pt x="526" y="1522"/>
                                  <a:pt x="522" y="1504"/>
                                  <a:pt x="530" y="1494"/>
                                </a:cubicBezTo>
                                <a:cubicBezTo>
                                  <a:pt x="529" y="1492"/>
                                  <a:pt x="526" y="1492"/>
                                  <a:pt x="526" y="1489"/>
                                </a:cubicBezTo>
                                <a:cubicBezTo>
                                  <a:pt x="519" y="1498"/>
                                  <a:pt x="509" y="1493"/>
                                  <a:pt x="504" y="1503"/>
                                </a:cubicBezTo>
                                <a:cubicBezTo>
                                  <a:pt x="502" y="1501"/>
                                  <a:pt x="502" y="1497"/>
                                  <a:pt x="501" y="1494"/>
                                </a:cubicBezTo>
                                <a:cubicBezTo>
                                  <a:pt x="485" y="1498"/>
                                  <a:pt x="490" y="1523"/>
                                  <a:pt x="484" y="1537"/>
                                </a:cubicBezTo>
                                <a:moveTo>
                                  <a:pt x="439" y="1395"/>
                                </a:moveTo>
                                <a:cubicBezTo>
                                  <a:pt x="450" y="1350"/>
                                  <a:pt x="428" y="1312"/>
                                  <a:pt x="408" y="1287"/>
                                </a:cubicBezTo>
                                <a:cubicBezTo>
                                  <a:pt x="411" y="1286"/>
                                  <a:pt x="413" y="1285"/>
                                  <a:pt x="416" y="1285"/>
                                </a:cubicBezTo>
                                <a:cubicBezTo>
                                  <a:pt x="424" y="1285"/>
                                  <a:pt x="432" y="1292"/>
                                  <a:pt x="440" y="1298"/>
                                </a:cubicBezTo>
                                <a:cubicBezTo>
                                  <a:pt x="448" y="1304"/>
                                  <a:pt x="457" y="1311"/>
                                  <a:pt x="467" y="1311"/>
                                </a:cubicBezTo>
                                <a:cubicBezTo>
                                  <a:pt x="470" y="1311"/>
                                  <a:pt x="472" y="1310"/>
                                  <a:pt x="475" y="1309"/>
                                </a:cubicBezTo>
                                <a:cubicBezTo>
                                  <a:pt x="476" y="1300"/>
                                  <a:pt x="468" y="1301"/>
                                  <a:pt x="467" y="1294"/>
                                </a:cubicBezTo>
                                <a:cubicBezTo>
                                  <a:pt x="470" y="1296"/>
                                  <a:pt x="473" y="1296"/>
                                  <a:pt x="476" y="1296"/>
                                </a:cubicBezTo>
                                <a:cubicBezTo>
                                  <a:pt x="486" y="1296"/>
                                  <a:pt x="493" y="1289"/>
                                  <a:pt x="501" y="1287"/>
                                </a:cubicBezTo>
                                <a:cubicBezTo>
                                  <a:pt x="485" y="1328"/>
                                  <a:pt x="466" y="1365"/>
                                  <a:pt x="439" y="1395"/>
                                </a:cubicBezTo>
                                <a:moveTo>
                                  <a:pt x="663" y="1315"/>
                                </a:moveTo>
                                <a:cubicBezTo>
                                  <a:pt x="664" y="1310"/>
                                  <a:pt x="666" y="1304"/>
                                  <a:pt x="668" y="1298"/>
                                </a:cubicBezTo>
                                <a:cubicBezTo>
                                  <a:pt x="668" y="1293"/>
                                  <a:pt x="669" y="1287"/>
                                  <a:pt x="672" y="1282"/>
                                </a:cubicBezTo>
                                <a:cubicBezTo>
                                  <a:pt x="672" y="1282"/>
                                  <a:pt x="673" y="1282"/>
                                  <a:pt x="673" y="1282"/>
                                </a:cubicBezTo>
                                <a:cubicBezTo>
                                  <a:pt x="672" y="1287"/>
                                  <a:pt x="670" y="1293"/>
                                  <a:pt x="668" y="1298"/>
                                </a:cubicBezTo>
                                <a:cubicBezTo>
                                  <a:pt x="669" y="1310"/>
                                  <a:pt x="677" y="1321"/>
                                  <a:pt x="680" y="1330"/>
                                </a:cubicBezTo>
                                <a:cubicBezTo>
                                  <a:pt x="674" y="1325"/>
                                  <a:pt x="669" y="1319"/>
                                  <a:pt x="663" y="1315"/>
                                </a:cubicBezTo>
                                <a:moveTo>
                                  <a:pt x="473" y="1024"/>
                                </a:moveTo>
                                <a:cubicBezTo>
                                  <a:pt x="473" y="1024"/>
                                  <a:pt x="473" y="1024"/>
                                  <a:pt x="473" y="1024"/>
                                </a:cubicBezTo>
                                <a:cubicBezTo>
                                  <a:pt x="480" y="1014"/>
                                  <a:pt x="469" y="1008"/>
                                  <a:pt x="467" y="1001"/>
                                </a:cubicBezTo>
                                <a:cubicBezTo>
                                  <a:pt x="472" y="1001"/>
                                  <a:pt x="472" y="1001"/>
                                  <a:pt x="472" y="1001"/>
                                </a:cubicBezTo>
                                <a:cubicBezTo>
                                  <a:pt x="463" y="988"/>
                                  <a:pt x="451" y="977"/>
                                  <a:pt x="443" y="964"/>
                                </a:cubicBezTo>
                                <a:cubicBezTo>
                                  <a:pt x="445" y="963"/>
                                  <a:pt x="443" y="957"/>
                                  <a:pt x="446" y="957"/>
                                </a:cubicBezTo>
                                <a:cubicBezTo>
                                  <a:pt x="513" y="970"/>
                                  <a:pt x="553" y="1026"/>
                                  <a:pt x="545" y="1119"/>
                                </a:cubicBezTo>
                                <a:cubicBezTo>
                                  <a:pt x="535" y="1111"/>
                                  <a:pt x="522" y="1106"/>
                                  <a:pt x="506" y="1106"/>
                                </a:cubicBezTo>
                                <a:cubicBezTo>
                                  <a:pt x="496" y="1106"/>
                                  <a:pt x="485" y="1108"/>
                                  <a:pt x="474" y="1113"/>
                                </a:cubicBezTo>
                                <a:cubicBezTo>
                                  <a:pt x="471" y="1105"/>
                                  <a:pt x="487" y="1095"/>
                                  <a:pt x="489" y="1085"/>
                                </a:cubicBezTo>
                                <a:cubicBezTo>
                                  <a:pt x="489" y="1084"/>
                                  <a:pt x="488" y="1083"/>
                                  <a:pt x="486" y="1083"/>
                                </a:cubicBezTo>
                                <a:cubicBezTo>
                                  <a:pt x="486" y="1083"/>
                                  <a:pt x="485" y="1083"/>
                                  <a:pt x="484" y="1083"/>
                                </a:cubicBezTo>
                                <a:cubicBezTo>
                                  <a:pt x="483" y="1084"/>
                                  <a:pt x="482" y="1084"/>
                                  <a:pt x="482" y="1084"/>
                                </a:cubicBezTo>
                                <a:cubicBezTo>
                                  <a:pt x="481" y="1084"/>
                                  <a:pt x="481" y="1084"/>
                                  <a:pt x="480" y="1083"/>
                                </a:cubicBezTo>
                                <a:cubicBezTo>
                                  <a:pt x="485" y="1078"/>
                                  <a:pt x="478" y="1073"/>
                                  <a:pt x="480" y="1065"/>
                                </a:cubicBezTo>
                                <a:cubicBezTo>
                                  <a:pt x="472" y="1068"/>
                                  <a:pt x="466" y="1074"/>
                                  <a:pt x="463" y="1083"/>
                                </a:cubicBezTo>
                                <a:cubicBezTo>
                                  <a:pt x="460" y="1075"/>
                                  <a:pt x="459" y="1064"/>
                                  <a:pt x="448" y="1063"/>
                                </a:cubicBezTo>
                                <a:cubicBezTo>
                                  <a:pt x="453" y="1055"/>
                                  <a:pt x="451" y="1039"/>
                                  <a:pt x="461" y="1036"/>
                                </a:cubicBezTo>
                                <a:cubicBezTo>
                                  <a:pt x="463" y="1026"/>
                                  <a:pt x="458" y="1023"/>
                                  <a:pt x="458" y="1015"/>
                                </a:cubicBezTo>
                                <a:cubicBezTo>
                                  <a:pt x="462" y="1019"/>
                                  <a:pt x="465" y="1024"/>
                                  <a:pt x="473" y="1024"/>
                                </a:cubicBezTo>
                                <a:moveTo>
                                  <a:pt x="603" y="953"/>
                                </a:moveTo>
                                <a:cubicBezTo>
                                  <a:pt x="605" y="952"/>
                                  <a:pt x="612" y="947"/>
                                  <a:pt x="607" y="943"/>
                                </a:cubicBezTo>
                                <a:cubicBezTo>
                                  <a:pt x="607" y="942"/>
                                  <a:pt x="608" y="941"/>
                                  <a:pt x="609" y="941"/>
                                </a:cubicBezTo>
                                <a:cubicBezTo>
                                  <a:pt x="610" y="941"/>
                                  <a:pt x="611" y="941"/>
                                  <a:pt x="612" y="941"/>
                                </a:cubicBezTo>
                                <a:cubicBezTo>
                                  <a:pt x="612" y="942"/>
                                  <a:pt x="613" y="942"/>
                                  <a:pt x="614" y="942"/>
                                </a:cubicBezTo>
                                <a:cubicBezTo>
                                  <a:pt x="615" y="942"/>
                                  <a:pt x="615" y="942"/>
                                  <a:pt x="615" y="942"/>
                                </a:cubicBezTo>
                                <a:cubicBezTo>
                                  <a:pt x="620" y="966"/>
                                  <a:pt x="596" y="1013"/>
                                  <a:pt x="588" y="1013"/>
                                </a:cubicBezTo>
                                <a:cubicBezTo>
                                  <a:pt x="590" y="990"/>
                                  <a:pt x="592" y="972"/>
                                  <a:pt x="593" y="952"/>
                                </a:cubicBezTo>
                                <a:cubicBezTo>
                                  <a:pt x="595" y="951"/>
                                  <a:pt x="597" y="951"/>
                                  <a:pt x="598" y="951"/>
                                </a:cubicBezTo>
                                <a:cubicBezTo>
                                  <a:pt x="600" y="951"/>
                                  <a:pt x="601" y="952"/>
                                  <a:pt x="603" y="953"/>
                                </a:cubicBezTo>
                                <a:moveTo>
                                  <a:pt x="640" y="936"/>
                                </a:moveTo>
                                <a:cubicBezTo>
                                  <a:pt x="641" y="935"/>
                                  <a:pt x="642" y="935"/>
                                  <a:pt x="644" y="935"/>
                                </a:cubicBezTo>
                                <a:cubicBezTo>
                                  <a:pt x="644" y="935"/>
                                  <a:pt x="644" y="935"/>
                                  <a:pt x="644" y="935"/>
                                </a:cubicBezTo>
                                <a:cubicBezTo>
                                  <a:pt x="645" y="935"/>
                                  <a:pt x="645" y="935"/>
                                  <a:pt x="646" y="935"/>
                                </a:cubicBezTo>
                                <a:cubicBezTo>
                                  <a:pt x="646" y="935"/>
                                  <a:pt x="646" y="935"/>
                                  <a:pt x="646" y="935"/>
                                </a:cubicBezTo>
                                <a:cubicBezTo>
                                  <a:pt x="646" y="935"/>
                                  <a:pt x="646" y="935"/>
                                  <a:pt x="646" y="935"/>
                                </a:cubicBezTo>
                                <a:cubicBezTo>
                                  <a:pt x="646" y="935"/>
                                  <a:pt x="646" y="935"/>
                                  <a:pt x="646" y="935"/>
                                </a:cubicBezTo>
                                <a:cubicBezTo>
                                  <a:pt x="646" y="935"/>
                                  <a:pt x="646" y="935"/>
                                  <a:pt x="646" y="935"/>
                                </a:cubicBezTo>
                                <a:cubicBezTo>
                                  <a:pt x="644" y="935"/>
                                  <a:pt x="642" y="936"/>
                                  <a:pt x="640" y="936"/>
                                </a:cubicBezTo>
                                <a:moveTo>
                                  <a:pt x="520" y="936"/>
                                </a:moveTo>
                                <a:cubicBezTo>
                                  <a:pt x="530" y="936"/>
                                  <a:pt x="539" y="933"/>
                                  <a:pt x="545" y="924"/>
                                </a:cubicBezTo>
                                <a:cubicBezTo>
                                  <a:pt x="537" y="920"/>
                                  <a:pt x="532" y="913"/>
                                  <a:pt x="520" y="912"/>
                                </a:cubicBezTo>
                                <a:cubicBezTo>
                                  <a:pt x="531" y="910"/>
                                  <a:pt x="546" y="911"/>
                                  <a:pt x="550" y="900"/>
                                </a:cubicBezTo>
                                <a:cubicBezTo>
                                  <a:pt x="551" y="898"/>
                                  <a:pt x="549" y="897"/>
                                  <a:pt x="547" y="897"/>
                                </a:cubicBezTo>
                                <a:cubicBezTo>
                                  <a:pt x="549" y="890"/>
                                  <a:pt x="560" y="891"/>
                                  <a:pt x="561" y="883"/>
                                </a:cubicBezTo>
                                <a:cubicBezTo>
                                  <a:pt x="561" y="883"/>
                                  <a:pt x="561" y="883"/>
                                  <a:pt x="561" y="883"/>
                                </a:cubicBezTo>
                                <a:cubicBezTo>
                                  <a:pt x="564" y="883"/>
                                  <a:pt x="565" y="885"/>
                                  <a:pt x="566" y="887"/>
                                </a:cubicBezTo>
                                <a:cubicBezTo>
                                  <a:pt x="567" y="889"/>
                                  <a:pt x="568" y="891"/>
                                  <a:pt x="571" y="891"/>
                                </a:cubicBezTo>
                                <a:cubicBezTo>
                                  <a:pt x="572" y="891"/>
                                  <a:pt x="573" y="891"/>
                                  <a:pt x="574" y="890"/>
                                </a:cubicBezTo>
                                <a:cubicBezTo>
                                  <a:pt x="570" y="894"/>
                                  <a:pt x="563" y="895"/>
                                  <a:pt x="562" y="902"/>
                                </a:cubicBezTo>
                                <a:cubicBezTo>
                                  <a:pt x="565" y="905"/>
                                  <a:pt x="569" y="906"/>
                                  <a:pt x="575" y="906"/>
                                </a:cubicBezTo>
                                <a:cubicBezTo>
                                  <a:pt x="576" y="906"/>
                                  <a:pt x="577" y="906"/>
                                  <a:pt x="578" y="906"/>
                                </a:cubicBezTo>
                                <a:cubicBezTo>
                                  <a:pt x="577" y="912"/>
                                  <a:pt x="572" y="925"/>
                                  <a:pt x="583" y="926"/>
                                </a:cubicBezTo>
                                <a:cubicBezTo>
                                  <a:pt x="582" y="983"/>
                                  <a:pt x="575" y="1032"/>
                                  <a:pt x="561" y="1075"/>
                                </a:cubicBezTo>
                                <a:cubicBezTo>
                                  <a:pt x="554" y="1003"/>
                                  <a:pt x="513" y="965"/>
                                  <a:pt x="458" y="942"/>
                                </a:cubicBezTo>
                                <a:cubicBezTo>
                                  <a:pt x="461" y="934"/>
                                  <a:pt x="469" y="931"/>
                                  <a:pt x="478" y="931"/>
                                </a:cubicBezTo>
                                <a:cubicBezTo>
                                  <a:pt x="484" y="931"/>
                                  <a:pt x="491" y="932"/>
                                  <a:pt x="498" y="933"/>
                                </a:cubicBezTo>
                                <a:cubicBezTo>
                                  <a:pt x="506" y="935"/>
                                  <a:pt x="513" y="936"/>
                                  <a:pt x="520" y="936"/>
                                </a:cubicBezTo>
                                <a:moveTo>
                                  <a:pt x="496" y="795"/>
                                </a:moveTo>
                                <a:cubicBezTo>
                                  <a:pt x="495" y="795"/>
                                  <a:pt x="495" y="795"/>
                                  <a:pt x="494" y="794"/>
                                </a:cubicBezTo>
                                <a:cubicBezTo>
                                  <a:pt x="499" y="783"/>
                                  <a:pt x="518" y="775"/>
                                  <a:pt x="536" y="775"/>
                                </a:cubicBezTo>
                                <a:cubicBezTo>
                                  <a:pt x="545" y="775"/>
                                  <a:pt x="555" y="778"/>
                                  <a:pt x="562" y="782"/>
                                </a:cubicBezTo>
                                <a:cubicBezTo>
                                  <a:pt x="571" y="812"/>
                                  <a:pt x="579" y="841"/>
                                  <a:pt x="579" y="878"/>
                                </a:cubicBezTo>
                                <a:cubicBezTo>
                                  <a:pt x="575" y="874"/>
                                  <a:pt x="569" y="873"/>
                                  <a:pt x="563" y="873"/>
                                </a:cubicBezTo>
                                <a:cubicBezTo>
                                  <a:pt x="561" y="873"/>
                                  <a:pt x="558" y="873"/>
                                  <a:pt x="555" y="873"/>
                                </a:cubicBezTo>
                                <a:cubicBezTo>
                                  <a:pt x="553" y="873"/>
                                  <a:pt x="550" y="874"/>
                                  <a:pt x="548" y="874"/>
                                </a:cubicBezTo>
                                <a:cubicBezTo>
                                  <a:pt x="542" y="874"/>
                                  <a:pt x="538" y="873"/>
                                  <a:pt x="535" y="868"/>
                                </a:cubicBezTo>
                                <a:cubicBezTo>
                                  <a:pt x="531" y="870"/>
                                  <a:pt x="526" y="870"/>
                                  <a:pt x="525" y="875"/>
                                </a:cubicBezTo>
                                <a:cubicBezTo>
                                  <a:pt x="523" y="874"/>
                                  <a:pt x="522" y="872"/>
                                  <a:pt x="521" y="870"/>
                                </a:cubicBezTo>
                                <a:cubicBezTo>
                                  <a:pt x="501" y="878"/>
                                  <a:pt x="485" y="890"/>
                                  <a:pt x="472" y="906"/>
                                </a:cubicBezTo>
                                <a:cubicBezTo>
                                  <a:pt x="484" y="882"/>
                                  <a:pt x="506" y="869"/>
                                  <a:pt x="518" y="846"/>
                                </a:cubicBezTo>
                                <a:cubicBezTo>
                                  <a:pt x="520" y="839"/>
                                  <a:pt x="513" y="842"/>
                                  <a:pt x="514" y="837"/>
                                </a:cubicBezTo>
                                <a:cubicBezTo>
                                  <a:pt x="518" y="831"/>
                                  <a:pt x="525" y="823"/>
                                  <a:pt x="521" y="815"/>
                                </a:cubicBezTo>
                                <a:cubicBezTo>
                                  <a:pt x="521" y="815"/>
                                  <a:pt x="521" y="815"/>
                                  <a:pt x="520" y="815"/>
                                </a:cubicBezTo>
                                <a:cubicBezTo>
                                  <a:pt x="518" y="815"/>
                                  <a:pt x="518" y="817"/>
                                  <a:pt x="518" y="818"/>
                                </a:cubicBezTo>
                                <a:cubicBezTo>
                                  <a:pt x="509" y="813"/>
                                  <a:pt x="519" y="806"/>
                                  <a:pt x="526" y="806"/>
                                </a:cubicBezTo>
                                <a:cubicBezTo>
                                  <a:pt x="522" y="799"/>
                                  <a:pt x="517" y="795"/>
                                  <a:pt x="514" y="789"/>
                                </a:cubicBezTo>
                                <a:cubicBezTo>
                                  <a:pt x="514" y="789"/>
                                  <a:pt x="514" y="789"/>
                                  <a:pt x="514" y="789"/>
                                </a:cubicBezTo>
                                <a:cubicBezTo>
                                  <a:pt x="510" y="789"/>
                                  <a:pt x="507" y="791"/>
                                  <a:pt x="505" y="792"/>
                                </a:cubicBezTo>
                                <a:cubicBezTo>
                                  <a:pt x="502" y="793"/>
                                  <a:pt x="500" y="795"/>
                                  <a:pt x="496" y="795"/>
                                </a:cubicBezTo>
                                <a:moveTo>
                                  <a:pt x="458" y="711"/>
                                </a:moveTo>
                                <a:cubicBezTo>
                                  <a:pt x="459" y="711"/>
                                  <a:pt x="460" y="711"/>
                                  <a:pt x="461" y="711"/>
                                </a:cubicBezTo>
                                <a:cubicBezTo>
                                  <a:pt x="454" y="685"/>
                                  <a:pt x="425" y="686"/>
                                  <a:pt x="410" y="664"/>
                                </a:cubicBezTo>
                                <a:cubicBezTo>
                                  <a:pt x="422" y="662"/>
                                  <a:pt x="432" y="660"/>
                                  <a:pt x="443" y="660"/>
                                </a:cubicBezTo>
                                <a:cubicBezTo>
                                  <a:pt x="507" y="660"/>
                                  <a:pt x="541" y="715"/>
                                  <a:pt x="559" y="767"/>
                                </a:cubicBezTo>
                                <a:cubicBezTo>
                                  <a:pt x="553" y="766"/>
                                  <a:pt x="547" y="765"/>
                                  <a:pt x="541" y="765"/>
                                </a:cubicBezTo>
                                <a:cubicBezTo>
                                  <a:pt x="520" y="765"/>
                                  <a:pt x="498" y="773"/>
                                  <a:pt x="487" y="784"/>
                                </a:cubicBezTo>
                                <a:cubicBezTo>
                                  <a:pt x="491" y="776"/>
                                  <a:pt x="495" y="768"/>
                                  <a:pt x="496" y="757"/>
                                </a:cubicBezTo>
                                <a:cubicBezTo>
                                  <a:pt x="495" y="757"/>
                                  <a:pt x="494" y="757"/>
                                  <a:pt x="494" y="757"/>
                                </a:cubicBezTo>
                                <a:cubicBezTo>
                                  <a:pt x="492" y="757"/>
                                  <a:pt x="490" y="758"/>
                                  <a:pt x="491" y="760"/>
                                </a:cubicBezTo>
                                <a:cubicBezTo>
                                  <a:pt x="490" y="752"/>
                                  <a:pt x="483" y="751"/>
                                  <a:pt x="482" y="743"/>
                                </a:cubicBezTo>
                                <a:cubicBezTo>
                                  <a:pt x="475" y="747"/>
                                  <a:pt x="474" y="755"/>
                                  <a:pt x="473" y="765"/>
                                </a:cubicBezTo>
                                <a:cubicBezTo>
                                  <a:pt x="467" y="761"/>
                                  <a:pt x="465" y="752"/>
                                  <a:pt x="454" y="752"/>
                                </a:cubicBezTo>
                                <a:cubicBezTo>
                                  <a:pt x="453" y="752"/>
                                  <a:pt x="452" y="752"/>
                                  <a:pt x="451" y="752"/>
                                </a:cubicBezTo>
                                <a:cubicBezTo>
                                  <a:pt x="456" y="744"/>
                                  <a:pt x="450" y="736"/>
                                  <a:pt x="449" y="728"/>
                                </a:cubicBezTo>
                                <a:cubicBezTo>
                                  <a:pt x="450" y="729"/>
                                  <a:pt x="451" y="729"/>
                                  <a:pt x="452" y="729"/>
                                </a:cubicBezTo>
                                <a:cubicBezTo>
                                  <a:pt x="455" y="729"/>
                                  <a:pt x="450" y="711"/>
                                  <a:pt x="444" y="711"/>
                                </a:cubicBezTo>
                                <a:cubicBezTo>
                                  <a:pt x="445" y="710"/>
                                  <a:pt x="446" y="710"/>
                                  <a:pt x="447" y="710"/>
                                </a:cubicBezTo>
                                <a:cubicBezTo>
                                  <a:pt x="448" y="710"/>
                                  <a:pt x="450" y="710"/>
                                  <a:pt x="452" y="710"/>
                                </a:cubicBezTo>
                                <a:cubicBezTo>
                                  <a:pt x="454" y="711"/>
                                  <a:pt x="456" y="711"/>
                                  <a:pt x="458" y="711"/>
                                </a:cubicBezTo>
                                <a:moveTo>
                                  <a:pt x="566" y="723"/>
                                </a:moveTo>
                                <a:cubicBezTo>
                                  <a:pt x="562" y="698"/>
                                  <a:pt x="564" y="664"/>
                                  <a:pt x="573" y="646"/>
                                </a:cubicBezTo>
                                <a:cubicBezTo>
                                  <a:pt x="580" y="648"/>
                                  <a:pt x="575" y="658"/>
                                  <a:pt x="586" y="659"/>
                                </a:cubicBezTo>
                                <a:cubicBezTo>
                                  <a:pt x="585" y="662"/>
                                  <a:pt x="580" y="662"/>
                                  <a:pt x="578" y="664"/>
                                </a:cubicBezTo>
                                <a:cubicBezTo>
                                  <a:pt x="583" y="672"/>
                                  <a:pt x="590" y="673"/>
                                  <a:pt x="599" y="673"/>
                                </a:cubicBezTo>
                                <a:cubicBezTo>
                                  <a:pt x="600" y="673"/>
                                  <a:pt x="602" y="673"/>
                                  <a:pt x="603" y="673"/>
                                </a:cubicBezTo>
                                <a:cubicBezTo>
                                  <a:pt x="605" y="673"/>
                                  <a:pt x="607" y="673"/>
                                  <a:pt x="608" y="673"/>
                                </a:cubicBezTo>
                                <a:cubicBezTo>
                                  <a:pt x="613" y="673"/>
                                  <a:pt x="617" y="673"/>
                                  <a:pt x="620" y="675"/>
                                </a:cubicBezTo>
                                <a:cubicBezTo>
                                  <a:pt x="601" y="690"/>
                                  <a:pt x="574" y="696"/>
                                  <a:pt x="566" y="723"/>
                                </a:cubicBezTo>
                                <a:moveTo>
                                  <a:pt x="615" y="536"/>
                                </a:moveTo>
                                <a:cubicBezTo>
                                  <a:pt x="626" y="506"/>
                                  <a:pt x="656" y="478"/>
                                  <a:pt x="694" y="478"/>
                                </a:cubicBezTo>
                                <a:cubicBezTo>
                                  <a:pt x="704" y="478"/>
                                  <a:pt x="715" y="480"/>
                                  <a:pt x="727" y="485"/>
                                </a:cubicBezTo>
                                <a:cubicBezTo>
                                  <a:pt x="719" y="499"/>
                                  <a:pt x="694" y="495"/>
                                  <a:pt x="687" y="509"/>
                                </a:cubicBezTo>
                                <a:cubicBezTo>
                                  <a:pt x="689" y="511"/>
                                  <a:pt x="691" y="512"/>
                                  <a:pt x="695" y="512"/>
                                </a:cubicBezTo>
                                <a:cubicBezTo>
                                  <a:pt x="695" y="512"/>
                                  <a:pt x="695" y="512"/>
                                  <a:pt x="696" y="512"/>
                                </a:cubicBezTo>
                                <a:cubicBezTo>
                                  <a:pt x="691" y="519"/>
                                  <a:pt x="690" y="530"/>
                                  <a:pt x="687" y="540"/>
                                </a:cubicBezTo>
                                <a:cubicBezTo>
                                  <a:pt x="686" y="540"/>
                                  <a:pt x="686" y="540"/>
                                  <a:pt x="686" y="540"/>
                                </a:cubicBezTo>
                                <a:cubicBezTo>
                                  <a:pt x="680" y="540"/>
                                  <a:pt x="675" y="541"/>
                                  <a:pt x="674" y="546"/>
                                </a:cubicBezTo>
                                <a:cubicBezTo>
                                  <a:pt x="670" y="545"/>
                                  <a:pt x="673" y="537"/>
                                  <a:pt x="672" y="533"/>
                                </a:cubicBezTo>
                                <a:cubicBezTo>
                                  <a:pt x="670" y="532"/>
                                  <a:pt x="669" y="532"/>
                                  <a:pt x="668" y="532"/>
                                </a:cubicBezTo>
                                <a:cubicBezTo>
                                  <a:pt x="666" y="532"/>
                                  <a:pt x="665" y="533"/>
                                  <a:pt x="664" y="535"/>
                                </a:cubicBezTo>
                                <a:cubicBezTo>
                                  <a:pt x="662" y="537"/>
                                  <a:pt x="661" y="538"/>
                                  <a:pt x="657" y="538"/>
                                </a:cubicBezTo>
                                <a:cubicBezTo>
                                  <a:pt x="657" y="538"/>
                                  <a:pt x="656" y="538"/>
                                  <a:pt x="655" y="538"/>
                                </a:cubicBezTo>
                                <a:cubicBezTo>
                                  <a:pt x="655" y="553"/>
                                  <a:pt x="655" y="553"/>
                                  <a:pt x="655" y="553"/>
                                </a:cubicBezTo>
                                <a:cubicBezTo>
                                  <a:pt x="647" y="544"/>
                                  <a:pt x="638" y="536"/>
                                  <a:pt x="621" y="536"/>
                                </a:cubicBezTo>
                                <a:cubicBezTo>
                                  <a:pt x="619" y="536"/>
                                  <a:pt x="617" y="536"/>
                                  <a:pt x="615" y="536"/>
                                </a:cubicBezTo>
                                <a:moveTo>
                                  <a:pt x="569" y="617"/>
                                </a:moveTo>
                                <a:cubicBezTo>
                                  <a:pt x="525" y="571"/>
                                  <a:pt x="491" y="508"/>
                                  <a:pt x="489" y="427"/>
                                </a:cubicBezTo>
                                <a:cubicBezTo>
                                  <a:pt x="495" y="422"/>
                                  <a:pt x="504" y="418"/>
                                  <a:pt x="514" y="418"/>
                                </a:cubicBezTo>
                                <a:cubicBezTo>
                                  <a:pt x="518" y="418"/>
                                  <a:pt x="521" y="419"/>
                                  <a:pt x="525" y="420"/>
                                </a:cubicBezTo>
                                <a:cubicBezTo>
                                  <a:pt x="524" y="422"/>
                                  <a:pt x="522" y="421"/>
                                  <a:pt x="520" y="422"/>
                                </a:cubicBezTo>
                                <a:cubicBezTo>
                                  <a:pt x="514" y="424"/>
                                  <a:pt x="517" y="434"/>
                                  <a:pt x="511" y="435"/>
                                </a:cubicBezTo>
                                <a:cubicBezTo>
                                  <a:pt x="512" y="437"/>
                                  <a:pt x="513" y="437"/>
                                  <a:pt x="514" y="437"/>
                                </a:cubicBezTo>
                                <a:cubicBezTo>
                                  <a:pt x="517" y="437"/>
                                  <a:pt x="521" y="435"/>
                                  <a:pt x="523" y="435"/>
                                </a:cubicBezTo>
                                <a:cubicBezTo>
                                  <a:pt x="522" y="442"/>
                                  <a:pt x="522" y="443"/>
                                  <a:pt x="523" y="449"/>
                                </a:cubicBezTo>
                                <a:cubicBezTo>
                                  <a:pt x="545" y="454"/>
                                  <a:pt x="545" y="454"/>
                                  <a:pt x="545" y="454"/>
                                </a:cubicBezTo>
                                <a:cubicBezTo>
                                  <a:pt x="536" y="459"/>
                                  <a:pt x="525" y="461"/>
                                  <a:pt x="521" y="471"/>
                                </a:cubicBezTo>
                                <a:cubicBezTo>
                                  <a:pt x="530" y="475"/>
                                  <a:pt x="538" y="476"/>
                                  <a:pt x="547" y="476"/>
                                </a:cubicBezTo>
                                <a:cubicBezTo>
                                  <a:pt x="545" y="480"/>
                                  <a:pt x="543" y="484"/>
                                  <a:pt x="540" y="487"/>
                                </a:cubicBezTo>
                                <a:cubicBezTo>
                                  <a:pt x="540" y="489"/>
                                  <a:pt x="543" y="488"/>
                                  <a:pt x="545" y="488"/>
                                </a:cubicBezTo>
                                <a:cubicBezTo>
                                  <a:pt x="537" y="493"/>
                                  <a:pt x="548" y="497"/>
                                  <a:pt x="540" y="502"/>
                                </a:cubicBezTo>
                                <a:cubicBezTo>
                                  <a:pt x="542" y="504"/>
                                  <a:pt x="544" y="505"/>
                                  <a:pt x="546" y="505"/>
                                </a:cubicBezTo>
                                <a:cubicBezTo>
                                  <a:pt x="553" y="505"/>
                                  <a:pt x="560" y="497"/>
                                  <a:pt x="562" y="492"/>
                                </a:cubicBezTo>
                                <a:cubicBezTo>
                                  <a:pt x="567" y="495"/>
                                  <a:pt x="565" y="505"/>
                                  <a:pt x="571" y="507"/>
                                </a:cubicBezTo>
                                <a:cubicBezTo>
                                  <a:pt x="583" y="499"/>
                                  <a:pt x="587" y="484"/>
                                  <a:pt x="574" y="475"/>
                                </a:cubicBezTo>
                                <a:cubicBezTo>
                                  <a:pt x="637" y="495"/>
                                  <a:pt x="578" y="572"/>
                                  <a:pt x="569" y="617"/>
                                </a:cubicBezTo>
                                <a:moveTo>
                                  <a:pt x="487" y="418"/>
                                </a:moveTo>
                                <a:cubicBezTo>
                                  <a:pt x="478" y="364"/>
                                  <a:pt x="506" y="323"/>
                                  <a:pt x="549" y="321"/>
                                </a:cubicBezTo>
                                <a:cubicBezTo>
                                  <a:pt x="543" y="335"/>
                                  <a:pt x="530" y="342"/>
                                  <a:pt x="526" y="358"/>
                                </a:cubicBezTo>
                                <a:cubicBezTo>
                                  <a:pt x="526" y="360"/>
                                  <a:pt x="528" y="360"/>
                                  <a:pt x="531" y="360"/>
                                </a:cubicBezTo>
                                <a:cubicBezTo>
                                  <a:pt x="533" y="360"/>
                                  <a:pt x="535" y="360"/>
                                  <a:pt x="535" y="358"/>
                                </a:cubicBezTo>
                                <a:cubicBezTo>
                                  <a:pt x="539" y="366"/>
                                  <a:pt x="538" y="378"/>
                                  <a:pt x="545" y="382"/>
                                </a:cubicBezTo>
                                <a:cubicBezTo>
                                  <a:pt x="541" y="385"/>
                                  <a:pt x="536" y="387"/>
                                  <a:pt x="537" y="396"/>
                                </a:cubicBezTo>
                                <a:cubicBezTo>
                                  <a:pt x="534" y="391"/>
                                  <a:pt x="528" y="390"/>
                                  <a:pt x="526" y="384"/>
                                </a:cubicBezTo>
                                <a:cubicBezTo>
                                  <a:pt x="521" y="386"/>
                                  <a:pt x="525" y="396"/>
                                  <a:pt x="520" y="398"/>
                                </a:cubicBezTo>
                                <a:cubicBezTo>
                                  <a:pt x="520" y="403"/>
                                  <a:pt x="523" y="406"/>
                                  <a:pt x="526" y="408"/>
                                </a:cubicBezTo>
                                <a:cubicBezTo>
                                  <a:pt x="515" y="409"/>
                                  <a:pt x="493" y="406"/>
                                  <a:pt x="487" y="418"/>
                                </a:cubicBezTo>
                                <a:moveTo>
                                  <a:pt x="307" y="292"/>
                                </a:moveTo>
                                <a:cubicBezTo>
                                  <a:pt x="306" y="292"/>
                                  <a:pt x="306" y="292"/>
                                  <a:pt x="306" y="292"/>
                                </a:cubicBezTo>
                                <a:cubicBezTo>
                                  <a:pt x="313" y="280"/>
                                  <a:pt x="328" y="275"/>
                                  <a:pt x="344" y="275"/>
                                </a:cubicBezTo>
                                <a:cubicBezTo>
                                  <a:pt x="360" y="275"/>
                                  <a:pt x="377" y="281"/>
                                  <a:pt x="386" y="290"/>
                                </a:cubicBezTo>
                                <a:cubicBezTo>
                                  <a:pt x="377" y="293"/>
                                  <a:pt x="372" y="301"/>
                                  <a:pt x="367" y="309"/>
                                </a:cubicBezTo>
                                <a:cubicBezTo>
                                  <a:pt x="363" y="303"/>
                                  <a:pt x="361" y="305"/>
                                  <a:pt x="354" y="302"/>
                                </a:cubicBezTo>
                                <a:cubicBezTo>
                                  <a:pt x="349" y="303"/>
                                  <a:pt x="356" y="306"/>
                                  <a:pt x="354" y="310"/>
                                </a:cubicBezTo>
                                <a:cubicBezTo>
                                  <a:pt x="352" y="311"/>
                                  <a:pt x="351" y="311"/>
                                  <a:pt x="350" y="311"/>
                                </a:cubicBezTo>
                                <a:cubicBezTo>
                                  <a:pt x="341" y="311"/>
                                  <a:pt x="340" y="302"/>
                                  <a:pt x="333" y="298"/>
                                </a:cubicBezTo>
                                <a:cubicBezTo>
                                  <a:pt x="334" y="296"/>
                                  <a:pt x="336" y="296"/>
                                  <a:pt x="337" y="293"/>
                                </a:cubicBezTo>
                                <a:cubicBezTo>
                                  <a:pt x="333" y="291"/>
                                  <a:pt x="329" y="290"/>
                                  <a:pt x="325" y="290"/>
                                </a:cubicBezTo>
                                <a:cubicBezTo>
                                  <a:pt x="322" y="290"/>
                                  <a:pt x="319" y="291"/>
                                  <a:pt x="316" y="291"/>
                                </a:cubicBezTo>
                                <a:cubicBezTo>
                                  <a:pt x="313" y="291"/>
                                  <a:pt x="310" y="292"/>
                                  <a:pt x="307" y="292"/>
                                </a:cubicBezTo>
                                <a:moveTo>
                                  <a:pt x="311" y="269"/>
                                </a:moveTo>
                                <a:cubicBezTo>
                                  <a:pt x="318" y="252"/>
                                  <a:pt x="325" y="244"/>
                                  <a:pt x="306" y="235"/>
                                </a:cubicBezTo>
                                <a:cubicBezTo>
                                  <a:pt x="306" y="231"/>
                                  <a:pt x="308" y="226"/>
                                  <a:pt x="313" y="224"/>
                                </a:cubicBezTo>
                                <a:cubicBezTo>
                                  <a:pt x="313" y="224"/>
                                  <a:pt x="313" y="224"/>
                                  <a:pt x="313" y="224"/>
                                </a:cubicBezTo>
                                <a:cubicBezTo>
                                  <a:pt x="317" y="224"/>
                                  <a:pt x="381" y="247"/>
                                  <a:pt x="384" y="274"/>
                                </a:cubicBezTo>
                                <a:cubicBezTo>
                                  <a:pt x="376" y="267"/>
                                  <a:pt x="359" y="264"/>
                                  <a:pt x="347" y="264"/>
                                </a:cubicBezTo>
                                <a:cubicBezTo>
                                  <a:pt x="329" y="264"/>
                                  <a:pt x="310" y="271"/>
                                  <a:pt x="301" y="280"/>
                                </a:cubicBezTo>
                                <a:cubicBezTo>
                                  <a:pt x="301" y="274"/>
                                  <a:pt x="303" y="269"/>
                                  <a:pt x="309" y="269"/>
                                </a:cubicBezTo>
                                <a:cubicBezTo>
                                  <a:pt x="310" y="269"/>
                                  <a:pt x="310" y="269"/>
                                  <a:pt x="311" y="269"/>
                                </a:cubicBezTo>
                                <a:moveTo>
                                  <a:pt x="225" y="234"/>
                                </a:moveTo>
                                <a:cubicBezTo>
                                  <a:pt x="223" y="234"/>
                                  <a:pt x="222" y="234"/>
                                  <a:pt x="220" y="233"/>
                                </a:cubicBezTo>
                                <a:cubicBezTo>
                                  <a:pt x="227" y="214"/>
                                  <a:pt x="249" y="205"/>
                                  <a:pt x="273" y="205"/>
                                </a:cubicBezTo>
                                <a:cubicBezTo>
                                  <a:pt x="285" y="205"/>
                                  <a:pt x="297" y="207"/>
                                  <a:pt x="308" y="211"/>
                                </a:cubicBezTo>
                                <a:cubicBezTo>
                                  <a:pt x="306" y="224"/>
                                  <a:pt x="291" y="224"/>
                                  <a:pt x="292" y="239"/>
                                </a:cubicBezTo>
                                <a:cubicBezTo>
                                  <a:pt x="289" y="237"/>
                                  <a:pt x="286" y="235"/>
                                  <a:pt x="281" y="235"/>
                                </a:cubicBezTo>
                                <a:cubicBezTo>
                                  <a:pt x="280" y="235"/>
                                  <a:pt x="278" y="235"/>
                                  <a:pt x="277" y="235"/>
                                </a:cubicBezTo>
                                <a:cubicBezTo>
                                  <a:pt x="277" y="231"/>
                                  <a:pt x="274" y="229"/>
                                  <a:pt x="272" y="227"/>
                                </a:cubicBezTo>
                                <a:cubicBezTo>
                                  <a:pt x="270" y="228"/>
                                  <a:pt x="269" y="229"/>
                                  <a:pt x="268" y="229"/>
                                </a:cubicBezTo>
                                <a:cubicBezTo>
                                  <a:pt x="265" y="229"/>
                                  <a:pt x="265" y="224"/>
                                  <a:pt x="260" y="223"/>
                                </a:cubicBezTo>
                                <a:cubicBezTo>
                                  <a:pt x="257" y="223"/>
                                  <a:pt x="257" y="235"/>
                                  <a:pt x="260" y="235"/>
                                </a:cubicBezTo>
                                <a:cubicBezTo>
                                  <a:pt x="260" y="237"/>
                                  <a:pt x="259" y="237"/>
                                  <a:pt x="257" y="237"/>
                                </a:cubicBezTo>
                                <a:cubicBezTo>
                                  <a:pt x="257" y="237"/>
                                  <a:pt x="256" y="237"/>
                                  <a:pt x="255" y="237"/>
                                </a:cubicBezTo>
                                <a:cubicBezTo>
                                  <a:pt x="254" y="237"/>
                                  <a:pt x="253" y="237"/>
                                  <a:pt x="252" y="237"/>
                                </a:cubicBezTo>
                                <a:cubicBezTo>
                                  <a:pt x="252" y="237"/>
                                  <a:pt x="251" y="237"/>
                                  <a:pt x="251" y="237"/>
                                </a:cubicBezTo>
                                <a:cubicBezTo>
                                  <a:pt x="251" y="233"/>
                                  <a:pt x="256" y="235"/>
                                  <a:pt x="256" y="232"/>
                                </a:cubicBezTo>
                                <a:cubicBezTo>
                                  <a:pt x="253" y="230"/>
                                  <a:pt x="250" y="229"/>
                                  <a:pt x="247" y="229"/>
                                </a:cubicBezTo>
                                <a:cubicBezTo>
                                  <a:pt x="243" y="229"/>
                                  <a:pt x="239" y="231"/>
                                  <a:pt x="236" y="232"/>
                                </a:cubicBezTo>
                                <a:cubicBezTo>
                                  <a:pt x="232" y="233"/>
                                  <a:pt x="228" y="234"/>
                                  <a:pt x="225" y="234"/>
                                </a:cubicBezTo>
                                <a:moveTo>
                                  <a:pt x="305" y="204"/>
                                </a:moveTo>
                                <a:cubicBezTo>
                                  <a:pt x="305" y="204"/>
                                  <a:pt x="297" y="202"/>
                                  <a:pt x="296" y="201"/>
                                </a:cubicBezTo>
                                <a:cubicBezTo>
                                  <a:pt x="295" y="200"/>
                                  <a:pt x="270" y="169"/>
                                  <a:pt x="268" y="166"/>
                                </a:cubicBezTo>
                                <a:cubicBezTo>
                                  <a:pt x="268" y="166"/>
                                  <a:pt x="272" y="162"/>
                                  <a:pt x="274" y="160"/>
                                </a:cubicBezTo>
                                <a:cubicBezTo>
                                  <a:pt x="276" y="157"/>
                                  <a:pt x="283" y="155"/>
                                  <a:pt x="283" y="155"/>
                                </a:cubicBezTo>
                                <a:cubicBezTo>
                                  <a:pt x="283" y="155"/>
                                  <a:pt x="286" y="157"/>
                                  <a:pt x="293" y="157"/>
                                </a:cubicBezTo>
                                <a:cubicBezTo>
                                  <a:pt x="299" y="158"/>
                                  <a:pt x="302" y="158"/>
                                  <a:pt x="302" y="158"/>
                                </a:cubicBezTo>
                                <a:cubicBezTo>
                                  <a:pt x="302" y="158"/>
                                  <a:pt x="298" y="171"/>
                                  <a:pt x="296" y="181"/>
                                </a:cubicBezTo>
                                <a:cubicBezTo>
                                  <a:pt x="295" y="192"/>
                                  <a:pt x="305" y="204"/>
                                  <a:pt x="305" y="204"/>
                                </a:cubicBezTo>
                                <a:moveTo>
                                  <a:pt x="38" y="144"/>
                                </a:moveTo>
                                <a:cubicBezTo>
                                  <a:pt x="38" y="144"/>
                                  <a:pt x="45" y="127"/>
                                  <a:pt x="48" y="124"/>
                                </a:cubicBezTo>
                                <a:cubicBezTo>
                                  <a:pt x="53" y="118"/>
                                  <a:pt x="60" y="118"/>
                                  <a:pt x="60" y="118"/>
                                </a:cubicBezTo>
                                <a:cubicBezTo>
                                  <a:pt x="61" y="120"/>
                                  <a:pt x="68" y="120"/>
                                  <a:pt x="69" y="120"/>
                                </a:cubicBezTo>
                                <a:cubicBezTo>
                                  <a:pt x="69" y="122"/>
                                  <a:pt x="69" y="123"/>
                                  <a:pt x="68" y="123"/>
                                </a:cubicBezTo>
                                <a:cubicBezTo>
                                  <a:pt x="67" y="123"/>
                                  <a:pt x="67" y="123"/>
                                  <a:pt x="67" y="123"/>
                                </a:cubicBezTo>
                                <a:cubicBezTo>
                                  <a:pt x="64" y="123"/>
                                  <a:pt x="59" y="125"/>
                                  <a:pt x="58" y="126"/>
                                </a:cubicBezTo>
                                <a:cubicBezTo>
                                  <a:pt x="57" y="129"/>
                                  <a:pt x="56" y="136"/>
                                  <a:pt x="56" y="139"/>
                                </a:cubicBezTo>
                                <a:cubicBezTo>
                                  <a:pt x="56" y="142"/>
                                  <a:pt x="51" y="142"/>
                                  <a:pt x="47" y="143"/>
                                </a:cubicBezTo>
                                <a:cubicBezTo>
                                  <a:pt x="42" y="144"/>
                                  <a:pt x="38" y="144"/>
                                  <a:pt x="38" y="144"/>
                                </a:cubicBezTo>
                                <a:moveTo>
                                  <a:pt x="115" y="133"/>
                                </a:moveTo>
                                <a:cubicBezTo>
                                  <a:pt x="114" y="132"/>
                                  <a:pt x="114" y="127"/>
                                  <a:pt x="115" y="124"/>
                                </a:cubicBezTo>
                                <a:cubicBezTo>
                                  <a:pt x="115" y="121"/>
                                  <a:pt x="113" y="117"/>
                                  <a:pt x="111" y="117"/>
                                </a:cubicBezTo>
                                <a:cubicBezTo>
                                  <a:pt x="112" y="113"/>
                                  <a:pt x="112" y="113"/>
                                  <a:pt x="112" y="113"/>
                                </a:cubicBezTo>
                                <a:cubicBezTo>
                                  <a:pt x="112" y="113"/>
                                  <a:pt x="117" y="111"/>
                                  <a:pt x="120" y="111"/>
                                </a:cubicBezTo>
                                <a:cubicBezTo>
                                  <a:pt x="121" y="111"/>
                                  <a:pt x="121" y="111"/>
                                  <a:pt x="121" y="111"/>
                                </a:cubicBezTo>
                                <a:cubicBezTo>
                                  <a:pt x="125" y="112"/>
                                  <a:pt x="129" y="113"/>
                                  <a:pt x="130" y="116"/>
                                </a:cubicBezTo>
                                <a:cubicBezTo>
                                  <a:pt x="132" y="120"/>
                                  <a:pt x="142" y="124"/>
                                  <a:pt x="142" y="124"/>
                                </a:cubicBezTo>
                                <a:cubicBezTo>
                                  <a:pt x="142" y="124"/>
                                  <a:pt x="142" y="124"/>
                                  <a:pt x="142" y="124"/>
                                </a:cubicBezTo>
                                <a:cubicBezTo>
                                  <a:pt x="141" y="124"/>
                                  <a:pt x="136" y="124"/>
                                  <a:pt x="132" y="125"/>
                                </a:cubicBezTo>
                                <a:cubicBezTo>
                                  <a:pt x="128" y="126"/>
                                  <a:pt x="119" y="131"/>
                                  <a:pt x="115" y="133"/>
                                </a:cubicBezTo>
                                <a:moveTo>
                                  <a:pt x="214" y="119"/>
                                </a:moveTo>
                                <a:cubicBezTo>
                                  <a:pt x="215" y="119"/>
                                  <a:pt x="216" y="119"/>
                                  <a:pt x="217" y="119"/>
                                </a:cubicBezTo>
                                <a:cubicBezTo>
                                  <a:pt x="218" y="114"/>
                                  <a:pt x="214" y="114"/>
                                  <a:pt x="215" y="109"/>
                                </a:cubicBezTo>
                                <a:cubicBezTo>
                                  <a:pt x="214" y="106"/>
                                  <a:pt x="206" y="103"/>
                                  <a:pt x="203" y="102"/>
                                </a:cubicBezTo>
                                <a:cubicBezTo>
                                  <a:pt x="206" y="101"/>
                                  <a:pt x="209" y="101"/>
                                  <a:pt x="212" y="101"/>
                                </a:cubicBezTo>
                                <a:cubicBezTo>
                                  <a:pt x="221" y="101"/>
                                  <a:pt x="229" y="105"/>
                                  <a:pt x="234" y="111"/>
                                </a:cubicBezTo>
                                <a:cubicBezTo>
                                  <a:pt x="239" y="120"/>
                                  <a:pt x="249" y="143"/>
                                  <a:pt x="256" y="155"/>
                                </a:cubicBezTo>
                                <a:cubicBezTo>
                                  <a:pt x="254" y="156"/>
                                  <a:pt x="251" y="157"/>
                                  <a:pt x="247" y="157"/>
                                </a:cubicBezTo>
                                <a:cubicBezTo>
                                  <a:pt x="232" y="157"/>
                                  <a:pt x="205" y="150"/>
                                  <a:pt x="185" y="140"/>
                                </a:cubicBezTo>
                                <a:cubicBezTo>
                                  <a:pt x="167" y="131"/>
                                  <a:pt x="153" y="120"/>
                                  <a:pt x="162" y="109"/>
                                </a:cubicBezTo>
                                <a:cubicBezTo>
                                  <a:pt x="167" y="109"/>
                                  <a:pt x="165" y="115"/>
                                  <a:pt x="167" y="117"/>
                                </a:cubicBezTo>
                                <a:cubicBezTo>
                                  <a:pt x="170" y="116"/>
                                  <a:pt x="172" y="115"/>
                                  <a:pt x="173" y="115"/>
                                </a:cubicBezTo>
                                <a:cubicBezTo>
                                  <a:pt x="174" y="115"/>
                                  <a:pt x="175" y="115"/>
                                  <a:pt x="176" y="115"/>
                                </a:cubicBezTo>
                                <a:cubicBezTo>
                                  <a:pt x="176" y="115"/>
                                  <a:pt x="177" y="116"/>
                                  <a:pt x="178" y="116"/>
                                </a:cubicBezTo>
                                <a:cubicBezTo>
                                  <a:pt x="180" y="116"/>
                                  <a:pt x="183" y="115"/>
                                  <a:pt x="186" y="114"/>
                                </a:cubicBezTo>
                                <a:cubicBezTo>
                                  <a:pt x="184" y="116"/>
                                  <a:pt x="184" y="120"/>
                                  <a:pt x="184" y="124"/>
                                </a:cubicBezTo>
                                <a:cubicBezTo>
                                  <a:pt x="185" y="124"/>
                                  <a:pt x="185" y="124"/>
                                  <a:pt x="185" y="124"/>
                                </a:cubicBezTo>
                                <a:cubicBezTo>
                                  <a:pt x="191" y="124"/>
                                  <a:pt x="191" y="119"/>
                                  <a:pt x="196" y="119"/>
                                </a:cubicBezTo>
                                <a:cubicBezTo>
                                  <a:pt x="197" y="124"/>
                                  <a:pt x="203" y="125"/>
                                  <a:pt x="205" y="129"/>
                                </a:cubicBezTo>
                                <a:cubicBezTo>
                                  <a:pt x="208" y="127"/>
                                  <a:pt x="208" y="122"/>
                                  <a:pt x="208" y="117"/>
                                </a:cubicBezTo>
                                <a:cubicBezTo>
                                  <a:pt x="210" y="118"/>
                                  <a:pt x="212" y="119"/>
                                  <a:pt x="214" y="119"/>
                                </a:cubicBezTo>
                                <a:moveTo>
                                  <a:pt x="152" y="119"/>
                                </a:moveTo>
                                <a:cubicBezTo>
                                  <a:pt x="134" y="110"/>
                                  <a:pt x="124" y="85"/>
                                  <a:pt x="135" y="62"/>
                                </a:cubicBezTo>
                                <a:cubicBezTo>
                                  <a:pt x="140" y="67"/>
                                  <a:pt x="139" y="78"/>
                                  <a:pt x="143" y="83"/>
                                </a:cubicBezTo>
                                <a:cubicBezTo>
                                  <a:pt x="145" y="81"/>
                                  <a:pt x="146" y="81"/>
                                  <a:pt x="148" y="81"/>
                                </a:cubicBezTo>
                                <a:cubicBezTo>
                                  <a:pt x="151" y="81"/>
                                  <a:pt x="154" y="85"/>
                                  <a:pt x="159" y="86"/>
                                </a:cubicBezTo>
                                <a:cubicBezTo>
                                  <a:pt x="158" y="93"/>
                                  <a:pt x="152" y="99"/>
                                  <a:pt x="160" y="102"/>
                                </a:cubicBezTo>
                                <a:cubicBezTo>
                                  <a:pt x="159" y="109"/>
                                  <a:pt x="152" y="111"/>
                                  <a:pt x="152" y="119"/>
                                </a:cubicBezTo>
                                <a:moveTo>
                                  <a:pt x="239" y="109"/>
                                </a:moveTo>
                                <a:cubicBezTo>
                                  <a:pt x="233" y="81"/>
                                  <a:pt x="242" y="58"/>
                                  <a:pt x="263" y="52"/>
                                </a:cubicBezTo>
                                <a:cubicBezTo>
                                  <a:pt x="260" y="58"/>
                                  <a:pt x="258" y="66"/>
                                  <a:pt x="256" y="73"/>
                                </a:cubicBezTo>
                                <a:cubicBezTo>
                                  <a:pt x="259" y="75"/>
                                  <a:pt x="269" y="80"/>
                                  <a:pt x="265" y="88"/>
                                </a:cubicBezTo>
                                <a:cubicBezTo>
                                  <a:pt x="265" y="90"/>
                                  <a:pt x="265" y="91"/>
                                  <a:pt x="264" y="91"/>
                                </a:cubicBezTo>
                                <a:cubicBezTo>
                                  <a:pt x="264" y="91"/>
                                  <a:pt x="263" y="91"/>
                                  <a:pt x="262" y="90"/>
                                </a:cubicBezTo>
                                <a:cubicBezTo>
                                  <a:pt x="262" y="90"/>
                                  <a:pt x="261" y="89"/>
                                  <a:pt x="260" y="89"/>
                                </a:cubicBezTo>
                                <a:cubicBezTo>
                                  <a:pt x="259" y="89"/>
                                  <a:pt x="259" y="90"/>
                                  <a:pt x="258" y="90"/>
                                </a:cubicBezTo>
                                <a:cubicBezTo>
                                  <a:pt x="259" y="93"/>
                                  <a:pt x="256" y="100"/>
                                  <a:pt x="260" y="100"/>
                                </a:cubicBezTo>
                                <a:cubicBezTo>
                                  <a:pt x="253" y="103"/>
                                  <a:pt x="247" y="107"/>
                                  <a:pt x="239" y="109"/>
                                </a:cubicBezTo>
                                <a:moveTo>
                                  <a:pt x="265" y="1"/>
                                </a:moveTo>
                                <a:cubicBezTo>
                                  <a:pt x="265" y="1"/>
                                  <a:pt x="265" y="1"/>
                                  <a:pt x="265" y="1"/>
                                </a:cubicBezTo>
                                <a:cubicBezTo>
                                  <a:pt x="263" y="6"/>
                                  <a:pt x="262" y="10"/>
                                  <a:pt x="256" y="11"/>
                                </a:cubicBezTo>
                                <a:cubicBezTo>
                                  <a:pt x="254" y="9"/>
                                  <a:pt x="250" y="5"/>
                                  <a:pt x="248" y="5"/>
                                </a:cubicBezTo>
                                <a:cubicBezTo>
                                  <a:pt x="246" y="5"/>
                                  <a:pt x="245" y="6"/>
                                  <a:pt x="244" y="8"/>
                                </a:cubicBezTo>
                                <a:cubicBezTo>
                                  <a:pt x="241" y="0"/>
                                  <a:pt x="235" y="5"/>
                                  <a:pt x="227" y="1"/>
                                </a:cubicBezTo>
                                <a:cubicBezTo>
                                  <a:pt x="227" y="1"/>
                                  <a:pt x="227" y="1"/>
                                  <a:pt x="227" y="1"/>
                                </a:cubicBezTo>
                                <a:cubicBezTo>
                                  <a:pt x="227" y="12"/>
                                  <a:pt x="230" y="20"/>
                                  <a:pt x="236" y="28"/>
                                </a:cubicBezTo>
                                <a:cubicBezTo>
                                  <a:pt x="234" y="28"/>
                                  <a:pt x="233" y="28"/>
                                  <a:pt x="232" y="28"/>
                                </a:cubicBezTo>
                                <a:cubicBezTo>
                                  <a:pt x="225" y="28"/>
                                  <a:pt x="219" y="30"/>
                                  <a:pt x="215" y="33"/>
                                </a:cubicBezTo>
                                <a:cubicBezTo>
                                  <a:pt x="219" y="39"/>
                                  <a:pt x="232" y="40"/>
                                  <a:pt x="227" y="49"/>
                                </a:cubicBezTo>
                                <a:cubicBezTo>
                                  <a:pt x="229" y="49"/>
                                  <a:pt x="231" y="49"/>
                                  <a:pt x="233" y="49"/>
                                </a:cubicBezTo>
                                <a:cubicBezTo>
                                  <a:pt x="236" y="49"/>
                                  <a:pt x="240" y="49"/>
                                  <a:pt x="243" y="48"/>
                                </a:cubicBezTo>
                                <a:cubicBezTo>
                                  <a:pt x="246" y="47"/>
                                  <a:pt x="249" y="46"/>
                                  <a:pt x="251" y="46"/>
                                </a:cubicBezTo>
                                <a:cubicBezTo>
                                  <a:pt x="253" y="46"/>
                                  <a:pt x="255" y="46"/>
                                  <a:pt x="256" y="47"/>
                                </a:cubicBezTo>
                                <a:cubicBezTo>
                                  <a:pt x="240" y="57"/>
                                  <a:pt x="229" y="72"/>
                                  <a:pt x="232" y="102"/>
                                </a:cubicBezTo>
                                <a:cubicBezTo>
                                  <a:pt x="226" y="97"/>
                                  <a:pt x="214" y="97"/>
                                  <a:pt x="205" y="95"/>
                                </a:cubicBezTo>
                                <a:cubicBezTo>
                                  <a:pt x="209" y="94"/>
                                  <a:pt x="213" y="93"/>
                                  <a:pt x="213" y="88"/>
                                </a:cubicBezTo>
                                <a:cubicBezTo>
                                  <a:pt x="211" y="86"/>
                                  <a:pt x="209" y="83"/>
                                  <a:pt x="210" y="78"/>
                                </a:cubicBezTo>
                                <a:cubicBezTo>
                                  <a:pt x="209" y="78"/>
                                  <a:pt x="209" y="78"/>
                                  <a:pt x="209" y="78"/>
                                </a:cubicBezTo>
                                <a:cubicBezTo>
                                  <a:pt x="206" y="78"/>
                                  <a:pt x="205" y="81"/>
                                  <a:pt x="201" y="81"/>
                                </a:cubicBezTo>
                                <a:cubicBezTo>
                                  <a:pt x="198" y="78"/>
                                  <a:pt x="196" y="73"/>
                                  <a:pt x="190" y="73"/>
                                </a:cubicBezTo>
                                <a:cubicBezTo>
                                  <a:pt x="188" y="79"/>
                                  <a:pt x="186" y="84"/>
                                  <a:pt x="184" y="90"/>
                                </a:cubicBezTo>
                                <a:cubicBezTo>
                                  <a:pt x="171" y="89"/>
                                  <a:pt x="156" y="85"/>
                                  <a:pt x="159" y="71"/>
                                </a:cubicBezTo>
                                <a:cubicBezTo>
                                  <a:pt x="160" y="72"/>
                                  <a:pt x="162" y="72"/>
                                  <a:pt x="163" y="72"/>
                                </a:cubicBezTo>
                                <a:cubicBezTo>
                                  <a:pt x="169" y="72"/>
                                  <a:pt x="175" y="69"/>
                                  <a:pt x="178" y="64"/>
                                </a:cubicBezTo>
                                <a:cubicBezTo>
                                  <a:pt x="168" y="59"/>
                                  <a:pt x="168" y="53"/>
                                  <a:pt x="159" y="49"/>
                                </a:cubicBezTo>
                                <a:cubicBezTo>
                                  <a:pt x="165" y="44"/>
                                  <a:pt x="167" y="37"/>
                                  <a:pt x="172" y="32"/>
                                </a:cubicBezTo>
                                <a:cubicBezTo>
                                  <a:pt x="169" y="31"/>
                                  <a:pt x="166" y="30"/>
                                  <a:pt x="162" y="30"/>
                                </a:cubicBezTo>
                                <a:cubicBezTo>
                                  <a:pt x="157" y="30"/>
                                  <a:pt x="151" y="32"/>
                                  <a:pt x="148" y="34"/>
                                </a:cubicBezTo>
                                <a:cubicBezTo>
                                  <a:pt x="154" y="28"/>
                                  <a:pt x="152" y="12"/>
                                  <a:pt x="148" y="4"/>
                                </a:cubicBezTo>
                                <a:cubicBezTo>
                                  <a:pt x="143" y="4"/>
                                  <a:pt x="145" y="11"/>
                                  <a:pt x="141" y="11"/>
                                </a:cubicBezTo>
                                <a:cubicBezTo>
                                  <a:pt x="141" y="11"/>
                                  <a:pt x="140" y="10"/>
                                  <a:pt x="138" y="9"/>
                                </a:cubicBezTo>
                                <a:cubicBezTo>
                                  <a:pt x="136" y="17"/>
                                  <a:pt x="135" y="25"/>
                                  <a:pt x="133" y="32"/>
                                </a:cubicBezTo>
                                <a:cubicBezTo>
                                  <a:pt x="130" y="24"/>
                                  <a:pt x="122" y="21"/>
                                  <a:pt x="113" y="20"/>
                                </a:cubicBezTo>
                                <a:cubicBezTo>
                                  <a:pt x="113" y="26"/>
                                  <a:pt x="115" y="29"/>
                                  <a:pt x="111" y="33"/>
                                </a:cubicBezTo>
                                <a:cubicBezTo>
                                  <a:pt x="99" y="34"/>
                                  <a:pt x="97" y="38"/>
                                  <a:pt x="80" y="38"/>
                                </a:cubicBezTo>
                                <a:cubicBezTo>
                                  <a:pt x="84" y="51"/>
                                  <a:pt x="91" y="53"/>
                                  <a:pt x="104" y="59"/>
                                </a:cubicBezTo>
                                <a:cubicBezTo>
                                  <a:pt x="96" y="61"/>
                                  <a:pt x="91" y="66"/>
                                  <a:pt x="89" y="73"/>
                                </a:cubicBezTo>
                                <a:cubicBezTo>
                                  <a:pt x="91" y="74"/>
                                  <a:pt x="94" y="75"/>
                                  <a:pt x="97" y="75"/>
                                </a:cubicBezTo>
                                <a:cubicBezTo>
                                  <a:pt x="97" y="75"/>
                                  <a:pt x="98" y="75"/>
                                  <a:pt x="98" y="75"/>
                                </a:cubicBezTo>
                                <a:cubicBezTo>
                                  <a:pt x="99" y="75"/>
                                  <a:pt x="100" y="75"/>
                                  <a:pt x="100" y="75"/>
                                </a:cubicBezTo>
                                <a:cubicBezTo>
                                  <a:pt x="103" y="75"/>
                                  <a:pt x="106" y="75"/>
                                  <a:pt x="107" y="80"/>
                                </a:cubicBezTo>
                                <a:cubicBezTo>
                                  <a:pt x="120" y="79"/>
                                  <a:pt x="118" y="64"/>
                                  <a:pt x="128" y="61"/>
                                </a:cubicBezTo>
                                <a:cubicBezTo>
                                  <a:pt x="120" y="76"/>
                                  <a:pt x="127" y="102"/>
                                  <a:pt x="133" y="114"/>
                                </a:cubicBezTo>
                                <a:cubicBezTo>
                                  <a:pt x="129" y="108"/>
                                  <a:pt x="119" y="107"/>
                                  <a:pt x="109" y="107"/>
                                </a:cubicBezTo>
                                <a:cubicBezTo>
                                  <a:pt x="104" y="107"/>
                                  <a:pt x="100" y="107"/>
                                  <a:pt x="95" y="107"/>
                                </a:cubicBezTo>
                                <a:cubicBezTo>
                                  <a:pt x="91" y="107"/>
                                  <a:pt x="87" y="108"/>
                                  <a:pt x="83" y="108"/>
                                </a:cubicBezTo>
                                <a:cubicBezTo>
                                  <a:pt x="70" y="108"/>
                                  <a:pt x="60" y="106"/>
                                  <a:pt x="60" y="97"/>
                                </a:cubicBezTo>
                                <a:cubicBezTo>
                                  <a:pt x="60" y="98"/>
                                  <a:pt x="61" y="99"/>
                                  <a:pt x="61" y="99"/>
                                </a:cubicBezTo>
                                <a:cubicBezTo>
                                  <a:pt x="63" y="99"/>
                                  <a:pt x="66" y="87"/>
                                  <a:pt x="70" y="86"/>
                                </a:cubicBezTo>
                                <a:cubicBezTo>
                                  <a:pt x="69" y="86"/>
                                  <a:pt x="69" y="86"/>
                                  <a:pt x="69" y="86"/>
                                </a:cubicBezTo>
                                <a:cubicBezTo>
                                  <a:pt x="68" y="86"/>
                                  <a:pt x="67" y="85"/>
                                  <a:pt x="66" y="84"/>
                                </a:cubicBezTo>
                                <a:cubicBezTo>
                                  <a:pt x="65" y="83"/>
                                  <a:pt x="64" y="82"/>
                                  <a:pt x="62" y="82"/>
                                </a:cubicBezTo>
                                <a:cubicBezTo>
                                  <a:pt x="62" y="82"/>
                                  <a:pt x="61" y="83"/>
                                  <a:pt x="60" y="83"/>
                                </a:cubicBezTo>
                                <a:cubicBezTo>
                                  <a:pt x="60" y="81"/>
                                  <a:pt x="62" y="80"/>
                                  <a:pt x="61" y="76"/>
                                </a:cubicBezTo>
                                <a:cubicBezTo>
                                  <a:pt x="59" y="77"/>
                                  <a:pt x="58" y="77"/>
                                  <a:pt x="56" y="77"/>
                                </a:cubicBezTo>
                                <a:cubicBezTo>
                                  <a:pt x="52" y="77"/>
                                  <a:pt x="51" y="73"/>
                                  <a:pt x="46" y="71"/>
                                </a:cubicBezTo>
                                <a:cubicBezTo>
                                  <a:pt x="47" y="77"/>
                                  <a:pt x="46" y="82"/>
                                  <a:pt x="41" y="82"/>
                                </a:cubicBezTo>
                                <a:cubicBezTo>
                                  <a:pt x="40" y="82"/>
                                  <a:pt x="39" y="82"/>
                                  <a:pt x="37" y="81"/>
                                </a:cubicBezTo>
                                <a:cubicBezTo>
                                  <a:pt x="40" y="90"/>
                                  <a:pt x="31" y="88"/>
                                  <a:pt x="32" y="97"/>
                                </a:cubicBezTo>
                                <a:cubicBezTo>
                                  <a:pt x="33" y="102"/>
                                  <a:pt x="43" y="97"/>
                                  <a:pt x="41" y="105"/>
                                </a:cubicBezTo>
                                <a:cubicBezTo>
                                  <a:pt x="41" y="105"/>
                                  <a:pt x="41" y="105"/>
                                  <a:pt x="41" y="105"/>
                                </a:cubicBezTo>
                                <a:cubicBezTo>
                                  <a:pt x="46" y="105"/>
                                  <a:pt x="47" y="102"/>
                                  <a:pt x="51" y="100"/>
                                </a:cubicBezTo>
                                <a:cubicBezTo>
                                  <a:pt x="50" y="108"/>
                                  <a:pt x="59" y="105"/>
                                  <a:pt x="58" y="114"/>
                                </a:cubicBezTo>
                                <a:cubicBezTo>
                                  <a:pt x="42" y="115"/>
                                  <a:pt x="39" y="130"/>
                                  <a:pt x="34" y="143"/>
                                </a:cubicBezTo>
                                <a:cubicBezTo>
                                  <a:pt x="35" y="134"/>
                                  <a:pt x="30" y="132"/>
                                  <a:pt x="30" y="124"/>
                                </a:cubicBezTo>
                                <a:cubicBezTo>
                                  <a:pt x="29" y="125"/>
                                  <a:pt x="27" y="125"/>
                                  <a:pt x="26" y="125"/>
                                </a:cubicBezTo>
                                <a:cubicBezTo>
                                  <a:pt x="23" y="125"/>
                                  <a:pt x="20" y="123"/>
                                  <a:pt x="15" y="122"/>
                                </a:cubicBezTo>
                                <a:cubicBezTo>
                                  <a:pt x="12" y="129"/>
                                  <a:pt x="20" y="134"/>
                                  <a:pt x="17" y="136"/>
                                </a:cubicBezTo>
                                <a:cubicBezTo>
                                  <a:pt x="14" y="135"/>
                                  <a:pt x="13" y="135"/>
                                  <a:pt x="11" y="135"/>
                                </a:cubicBezTo>
                                <a:cubicBezTo>
                                  <a:pt x="7" y="135"/>
                                  <a:pt x="5" y="137"/>
                                  <a:pt x="0" y="138"/>
                                </a:cubicBezTo>
                                <a:cubicBezTo>
                                  <a:pt x="0" y="152"/>
                                  <a:pt x="21" y="148"/>
                                  <a:pt x="13" y="165"/>
                                </a:cubicBezTo>
                                <a:cubicBezTo>
                                  <a:pt x="14" y="165"/>
                                  <a:pt x="15" y="165"/>
                                  <a:pt x="16" y="165"/>
                                </a:cubicBezTo>
                                <a:cubicBezTo>
                                  <a:pt x="17" y="165"/>
                                  <a:pt x="18" y="165"/>
                                  <a:pt x="20" y="165"/>
                                </a:cubicBezTo>
                                <a:cubicBezTo>
                                  <a:pt x="21" y="165"/>
                                  <a:pt x="23" y="165"/>
                                  <a:pt x="24" y="165"/>
                                </a:cubicBezTo>
                                <a:cubicBezTo>
                                  <a:pt x="26" y="165"/>
                                  <a:pt x="28" y="165"/>
                                  <a:pt x="29" y="167"/>
                                </a:cubicBezTo>
                                <a:cubicBezTo>
                                  <a:pt x="24" y="172"/>
                                  <a:pt x="29" y="179"/>
                                  <a:pt x="29" y="186"/>
                                </a:cubicBezTo>
                                <a:cubicBezTo>
                                  <a:pt x="34" y="181"/>
                                  <a:pt x="39" y="176"/>
                                  <a:pt x="42" y="168"/>
                                </a:cubicBezTo>
                                <a:cubicBezTo>
                                  <a:pt x="42" y="174"/>
                                  <a:pt x="47" y="175"/>
                                  <a:pt x="53" y="175"/>
                                </a:cubicBezTo>
                                <a:cubicBezTo>
                                  <a:pt x="54" y="168"/>
                                  <a:pt x="51" y="166"/>
                                  <a:pt x="51" y="160"/>
                                </a:cubicBezTo>
                                <a:cubicBezTo>
                                  <a:pt x="52" y="160"/>
                                  <a:pt x="53" y="160"/>
                                  <a:pt x="54" y="160"/>
                                </a:cubicBezTo>
                                <a:cubicBezTo>
                                  <a:pt x="59" y="160"/>
                                  <a:pt x="62" y="158"/>
                                  <a:pt x="66" y="158"/>
                                </a:cubicBezTo>
                                <a:cubicBezTo>
                                  <a:pt x="69" y="149"/>
                                  <a:pt x="60" y="150"/>
                                  <a:pt x="58" y="145"/>
                                </a:cubicBezTo>
                                <a:cubicBezTo>
                                  <a:pt x="58" y="145"/>
                                  <a:pt x="58" y="145"/>
                                  <a:pt x="58" y="145"/>
                                </a:cubicBezTo>
                                <a:cubicBezTo>
                                  <a:pt x="62" y="145"/>
                                  <a:pt x="60" y="140"/>
                                  <a:pt x="63" y="139"/>
                                </a:cubicBezTo>
                                <a:cubicBezTo>
                                  <a:pt x="75" y="142"/>
                                  <a:pt x="74" y="139"/>
                                  <a:pt x="82" y="143"/>
                                </a:cubicBezTo>
                                <a:cubicBezTo>
                                  <a:pt x="84" y="134"/>
                                  <a:pt x="86" y="138"/>
                                  <a:pt x="85" y="122"/>
                                </a:cubicBezTo>
                                <a:cubicBezTo>
                                  <a:pt x="83" y="122"/>
                                  <a:pt x="82" y="122"/>
                                  <a:pt x="80" y="122"/>
                                </a:cubicBezTo>
                                <a:cubicBezTo>
                                  <a:pt x="80" y="122"/>
                                  <a:pt x="79" y="122"/>
                                  <a:pt x="79" y="122"/>
                                </a:cubicBezTo>
                                <a:cubicBezTo>
                                  <a:pt x="78" y="122"/>
                                  <a:pt x="78" y="122"/>
                                  <a:pt x="77" y="122"/>
                                </a:cubicBezTo>
                                <a:cubicBezTo>
                                  <a:pt x="76" y="122"/>
                                  <a:pt x="75" y="122"/>
                                  <a:pt x="73" y="121"/>
                                </a:cubicBezTo>
                                <a:cubicBezTo>
                                  <a:pt x="73" y="117"/>
                                  <a:pt x="74" y="115"/>
                                  <a:pt x="77" y="114"/>
                                </a:cubicBezTo>
                                <a:cubicBezTo>
                                  <a:pt x="83" y="113"/>
                                  <a:pt x="89" y="111"/>
                                  <a:pt x="94" y="111"/>
                                </a:cubicBezTo>
                                <a:cubicBezTo>
                                  <a:pt x="99" y="111"/>
                                  <a:pt x="103" y="112"/>
                                  <a:pt x="107" y="115"/>
                                </a:cubicBezTo>
                                <a:cubicBezTo>
                                  <a:pt x="105" y="116"/>
                                  <a:pt x="106" y="118"/>
                                  <a:pt x="106" y="121"/>
                                </a:cubicBezTo>
                                <a:cubicBezTo>
                                  <a:pt x="103" y="118"/>
                                  <a:pt x="100" y="117"/>
                                  <a:pt x="96" y="117"/>
                                </a:cubicBezTo>
                                <a:cubicBezTo>
                                  <a:pt x="95" y="117"/>
                                  <a:pt x="93" y="117"/>
                                  <a:pt x="92" y="117"/>
                                </a:cubicBezTo>
                                <a:cubicBezTo>
                                  <a:pt x="91" y="126"/>
                                  <a:pt x="99" y="134"/>
                                  <a:pt x="90" y="138"/>
                                </a:cubicBezTo>
                                <a:cubicBezTo>
                                  <a:pt x="93" y="142"/>
                                  <a:pt x="99" y="143"/>
                                  <a:pt x="102" y="146"/>
                                </a:cubicBezTo>
                                <a:cubicBezTo>
                                  <a:pt x="98" y="148"/>
                                  <a:pt x="94" y="152"/>
                                  <a:pt x="94" y="158"/>
                                </a:cubicBezTo>
                                <a:cubicBezTo>
                                  <a:pt x="95" y="159"/>
                                  <a:pt x="96" y="160"/>
                                  <a:pt x="98" y="160"/>
                                </a:cubicBezTo>
                                <a:cubicBezTo>
                                  <a:pt x="102" y="160"/>
                                  <a:pt x="106" y="153"/>
                                  <a:pt x="109" y="151"/>
                                </a:cubicBezTo>
                                <a:cubicBezTo>
                                  <a:pt x="107" y="159"/>
                                  <a:pt x="113" y="159"/>
                                  <a:pt x="116" y="162"/>
                                </a:cubicBezTo>
                                <a:cubicBezTo>
                                  <a:pt x="121" y="154"/>
                                  <a:pt x="118" y="147"/>
                                  <a:pt x="116" y="139"/>
                                </a:cubicBezTo>
                                <a:cubicBezTo>
                                  <a:pt x="124" y="131"/>
                                  <a:pt x="132" y="128"/>
                                  <a:pt x="140" y="128"/>
                                </a:cubicBezTo>
                                <a:cubicBezTo>
                                  <a:pt x="143" y="128"/>
                                  <a:pt x="148" y="129"/>
                                  <a:pt x="152" y="130"/>
                                </a:cubicBezTo>
                                <a:cubicBezTo>
                                  <a:pt x="178" y="143"/>
                                  <a:pt x="213" y="163"/>
                                  <a:pt x="246" y="163"/>
                                </a:cubicBezTo>
                                <a:cubicBezTo>
                                  <a:pt x="250" y="163"/>
                                  <a:pt x="255" y="163"/>
                                  <a:pt x="260" y="162"/>
                                </a:cubicBezTo>
                                <a:cubicBezTo>
                                  <a:pt x="267" y="178"/>
                                  <a:pt x="281" y="187"/>
                                  <a:pt x="290" y="201"/>
                                </a:cubicBezTo>
                                <a:cubicBezTo>
                                  <a:pt x="283" y="198"/>
                                  <a:pt x="276" y="197"/>
                                  <a:pt x="270" y="197"/>
                                </a:cubicBezTo>
                                <a:cubicBezTo>
                                  <a:pt x="246" y="197"/>
                                  <a:pt x="229" y="215"/>
                                  <a:pt x="213" y="225"/>
                                </a:cubicBezTo>
                                <a:cubicBezTo>
                                  <a:pt x="214" y="222"/>
                                  <a:pt x="211" y="221"/>
                                  <a:pt x="210" y="220"/>
                                </a:cubicBezTo>
                                <a:cubicBezTo>
                                  <a:pt x="219" y="212"/>
                                  <a:pt x="223" y="200"/>
                                  <a:pt x="222" y="182"/>
                                </a:cubicBezTo>
                                <a:cubicBezTo>
                                  <a:pt x="221" y="182"/>
                                  <a:pt x="221" y="182"/>
                                  <a:pt x="221" y="182"/>
                                </a:cubicBezTo>
                                <a:cubicBezTo>
                                  <a:pt x="219" y="182"/>
                                  <a:pt x="219" y="183"/>
                                  <a:pt x="218" y="185"/>
                                </a:cubicBezTo>
                                <a:cubicBezTo>
                                  <a:pt x="218" y="186"/>
                                  <a:pt x="217" y="187"/>
                                  <a:pt x="216" y="187"/>
                                </a:cubicBezTo>
                                <a:cubicBezTo>
                                  <a:pt x="215" y="187"/>
                                  <a:pt x="215" y="187"/>
                                  <a:pt x="215" y="187"/>
                                </a:cubicBezTo>
                                <a:cubicBezTo>
                                  <a:pt x="213" y="177"/>
                                  <a:pt x="207" y="170"/>
                                  <a:pt x="200" y="165"/>
                                </a:cubicBezTo>
                                <a:cubicBezTo>
                                  <a:pt x="196" y="175"/>
                                  <a:pt x="192" y="185"/>
                                  <a:pt x="191" y="198"/>
                                </a:cubicBezTo>
                                <a:cubicBezTo>
                                  <a:pt x="186" y="181"/>
                                  <a:pt x="171" y="178"/>
                                  <a:pt x="155" y="175"/>
                                </a:cubicBezTo>
                                <a:cubicBezTo>
                                  <a:pt x="157" y="190"/>
                                  <a:pt x="157" y="195"/>
                                  <a:pt x="164" y="204"/>
                                </a:cubicBezTo>
                                <a:cubicBezTo>
                                  <a:pt x="163" y="204"/>
                                  <a:pt x="163" y="204"/>
                                  <a:pt x="162" y="204"/>
                                </a:cubicBezTo>
                                <a:cubicBezTo>
                                  <a:pt x="162" y="204"/>
                                  <a:pt x="162" y="204"/>
                                  <a:pt x="162" y="204"/>
                                </a:cubicBezTo>
                                <a:cubicBezTo>
                                  <a:pt x="161" y="204"/>
                                  <a:pt x="161" y="204"/>
                                  <a:pt x="161" y="204"/>
                                </a:cubicBezTo>
                                <a:cubicBezTo>
                                  <a:pt x="159" y="204"/>
                                  <a:pt x="157" y="205"/>
                                  <a:pt x="157" y="206"/>
                                </a:cubicBezTo>
                                <a:cubicBezTo>
                                  <a:pt x="162" y="209"/>
                                  <a:pt x="162" y="217"/>
                                  <a:pt x="167" y="220"/>
                                </a:cubicBezTo>
                                <a:cubicBezTo>
                                  <a:pt x="163" y="227"/>
                                  <a:pt x="155" y="230"/>
                                  <a:pt x="147" y="233"/>
                                </a:cubicBezTo>
                                <a:cubicBezTo>
                                  <a:pt x="150" y="235"/>
                                  <a:pt x="151" y="239"/>
                                  <a:pt x="156" y="239"/>
                                </a:cubicBezTo>
                                <a:cubicBezTo>
                                  <a:pt x="157" y="239"/>
                                  <a:pt x="158" y="239"/>
                                  <a:pt x="159" y="239"/>
                                </a:cubicBezTo>
                                <a:cubicBezTo>
                                  <a:pt x="155" y="250"/>
                                  <a:pt x="175" y="250"/>
                                  <a:pt x="184" y="254"/>
                                </a:cubicBezTo>
                                <a:cubicBezTo>
                                  <a:pt x="161" y="257"/>
                                  <a:pt x="159" y="275"/>
                                  <a:pt x="150" y="290"/>
                                </a:cubicBezTo>
                                <a:cubicBezTo>
                                  <a:pt x="151" y="291"/>
                                  <a:pt x="153" y="291"/>
                                  <a:pt x="154" y="291"/>
                                </a:cubicBezTo>
                                <a:cubicBezTo>
                                  <a:pt x="159" y="291"/>
                                  <a:pt x="165" y="287"/>
                                  <a:pt x="167" y="283"/>
                                </a:cubicBezTo>
                                <a:cubicBezTo>
                                  <a:pt x="167" y="288"/>
                                  <a:pt x="171" y="287"/>
                                  <a:pt x="174" y="288"/>
                                </a:cubicBezTo>
                                <a:cubicBezTo>
                                  <a:pt x="182" y="282"/>
                                  <a:pt x="189" y="276"/>
                                  <a:pt x="193" y="266"/>
                                </a:cubicBezTo>
                                <a:cubicBezTo>
                                  <a:pt x="191" y="285"/>
                                  <a:pt x="197" y="295"/>
                                  <a:pt x="207" y="302"/>
                                </a:cubicBezTo>
                                <a:cubicBezTo>
                                  <a:pt x="208" y="296"/>
                                  <a:pt x="208" y="290"/>
                                  <a:pt x="214" y="290"/>
                                </a:cubicBezTo>
                                <a:cubicBezTo>
                                  <a:pt x="215" y="290"/>
                                  <a:pt x="215" y="290"/>
                                  <a:pt x="215" y="290"/>
                                </a:cubicBezTo>
                                <a:cubicBezTo>
                                  <a:pt x="215" y="283"/>
                                  <a:pt x="215" y="276"/>
                                  <a:pt x="217" y="274"/>
                                </a:cubicBezTo>
                                <a:cubicBezTo>
                                  <a:pt x="219" y="274"/>
                                  <a:pt x="219" y="273"/>
                                  <a:pt x="220" y="273"/>
                                </a:cubicBezTo>
                                <a:cubicBezTo>
                                  <a:pt x="223" y="275"/>
                                  <a:pt x="227" y="279"/>
                                  <a:pt x="230" y="279"/>
                                </a:cubicBezTo>
                                <a:cubicBezTo>
                                  <a:pt x="232" y="279"/>
                                  <a:pt x="233" y="278"/>
                                  <a:pt x="234" y="276"/>
                                </a:cubicBezTo>
                                <a:cubicBezTo>
                                  <a:pt x="235" y="279"/>
                                  <a:pt x="238" y="283"/>
                                  <a:pt x="241" y="283"/>
                                </a:cubicBezTo>
                                <a:cubicBezTo>
                                  <a:pt x="242" y="283"/>
                                  <a:pt x="243" y="282"/>
                                  <a:pt x="244" y="280"/>
                                </a:cubicBezTo>
                                <a:cubicBezTo>
                                  <a:pt x="249" y="289"/>
                                  <a:pt x="257" y="295"/>
                                  <a:pt x="266" y="298"/>
                                </a:cubicBezTo>
                                <a:cubicBezTo>
                                  <a:pt x="247" y="303"/>
                                  <a:pt x="237" y="310"/>
                                  <a:pt x="232" y="326"/>
                                </a:cubicBezTo>
                                <a:cubicBezTo>
                                  <a:pt x="233" y="326"/>
                                  <a:pt x="233" y="326"/>
                                  <a:pt x="233" y="326"/>
                                </a:cubicBezTo>
                                <a:cubicBezTo>
                                  <a:pt x="235" y="326"/>
                                  <a:pt x="237" y="326"/>
                                  <a:pt x="239" y="326"/>
                                </a:cubicBezTo>
                                <a:cubicBezTo>
                                  <a:pt x="241" y="325"/>
                                  <a:pt x="242" y="325"/>
                                  <a:pt x="244" y="325"/>
                                </a:cubicBezTo>
                                <a:cubicBezTo>
                                  <a:pt x="247" y="325"/>
                                  <a:pt x="249" y="326"/>
                                  <a:pt x="251" y="329"/>
                                </a:cubicBezTo>
                                <a:cubicBezTo>
                                  <a:pt x="260" y="324"/>
                                  <a:pt x="264" y="322"/>
                                  <a:pt x="273" y="316"/>
                                </a:cubicBezTo>
                                <a:cubicBezTo>
                                  <a:pt x="270" y="326"/>
                                  <a:pt x="272" y="342"/>
                                  <a:pt x="278" y="348"/>
                                </a:cubicBezTo>
                                <a:cubicBezTo>
                                  <a:pt x="283" y="339"/>
                                  <a:pt x="291" y="335"/>
                                  <a:pt x="294" y="324"/>
                                </a:cubicBezTo>
                                <a:cubicBezTo>
                                  <a:pt x="295" y="324"/>
                                  <a:pt x="295" y="324"/>
                                  <a:pt x="296" y="324"/>
                                </a:cubicBezTo>
                                <a:cubicBezTo>
                                  <a:pt x="303" y="324"/>
                                  <a:pt x="300" y="333"/>
                                  <a:pt x="306" y="334"/>
                                </a:cubicBezTo>
                                <a:cubicBezTo>
                                  <a:pt x="306" y="332"/>
                                  <a:pt x="308" y="332"/>
                                  <a:pt x="309" y="331"/>
                                </a:cubicBezTo>
                                <a:cubicBezTo>
                                  <a:pt x="308" y="341"/>
                                  <a:pt x="323" y="337"/>
                                  <a:pt x="325" y="345"/>
                                </a:cubicBezTo>
                                <a:cubicBezTo>
                                  <a:pt x="335" y="333"/>
                                  <a:pt x="323" y="318"/>
                                  <a:pt x="321" y="310"/>
                                </a:cubicBezTo>
                                <a:cubicBezTo>
                                  <a:pt x="325" y="312"/>
                                  <a:pt x="329" y="315"/>
                                  <a:pt x="332" y="315"/>
                                </a:cubicBezTo>
                                <a:cubicBezTo>
                                  <a:pt x="334" y="315"/>
                                  <a:pt x="336" y="314"/>
                                  <a:pt x="338" y="312"/>
                                </a:cubicBezTo>
                                <a:cubicBezTo>
                                  <a:pt x="343" y="318"/>
                                  <a:pt x="356" y="323"/>
                                  <a:pt x="350" y="333"/>
                                </a:cubicBezTo>
                                <a:cubicBezTo>
                                  <a:pt x="354" y="333"/>
                                  <a:pt x="356" y="335"/>
                                  <a:pt x="359" y="335"/>
                                </a:cubicBezTo>
                                <a:cubicBezTo>
                                  <a:pt x="360" y="335"/>
                                  <a:pt x="361" y="335"/>
                                  <a:pt x="362" y="334"/>
                                </a:cubicBezTo>
                                <a:cubicBezTo>
                                  <a:pt x="358" y="339"/>
                                  <a:pt x="363" y="342"/>
                                  <a:pt x="362" y="348"/>
                                </a:cubicBezTo>
                                <a:cubicBezTo>
                                  <a:pt x="367" y="346"/>
                                  <a:pt x="373" y="345"/>
                                  <a:pt x="371" y="336"/>
                                </a:cubicBezTo>
                                <a:cubicBezTo>
                                  <a:pt x="374" y="338"/>
                                  <a:pt x="376" y="341"/>
                                  <a:pt x="381" y="341"/>
                                </a:cubicBezTo>
                                <a:cubicBezTo>
                                  <a:pt x="381" y="341"/>
                                  <a:pt x="381" y="341"/>
                                  <a:pt x="381" y="341"/>
                                </a:cubicBezTo>
                                <a:cubicBezTo>
                                  <a:pt x="382" y="336"/>
                                  <a:pt x="379" y="335"/>
                                  <a:pt x="379" y="331"/>
                                </a:cubicBezTo>
                                <a:cubicBezTo>
                                  <a:pt x="380" y="331"/>
                                  <a:pt x="380" y="331"/>
                                  <a:pt x="380" y="331"/>
                                </a:cubicBezTo>
                                <a:cubicBezTo>
                                  <a:pt x="380" y="331"/>
                                  <a:pt x="381" y="331"/>
                                  <a:pt x="381" y="331"/>
                                </a:cubicBezTo>
                                <a:cubicBezTo>
                                  <a:pt x="382" y="331"/>
                                  <a:pt x="382" y="331"/>
                                  <a:pt x="383" y="331"/>
                                </a:cubicBezTo>
                                <a:cubicBezTo>
                                  <a:pt x="387" y="331"/>
                                  <a:pt x="391" y="331"/>
                                  <a:pt x="391" y="326"/>
                                </a:cubicBezTo>
                                <a:cubicBezTo>
                                  <a:pt x="387" y="320"/>
                                  <a:pt x="385" y="319"/>
                                  <a:pt x="390" y="312"/>
                                </a:cubicBezTo>
                                <a:cubicBezTo>
                                  <a:pt x="389" y="312"/>
                                  <a:pt x="389" y="312"/>
                                  <a:pt x="388" y="312"/>
                                </a:cubicBezTo>
                                <a:cubicBezTo>
                                  <a:pt x="384" y="312"/>
                                  <a:pt x="380" y="311"/>
                                  <a:pt x="378" y="309"/>
                                </a:cubicBezTo>
                                <a:cubicBezTo>
                                  <a:pt x="383" y="303"/>
                                  <a:pt x="392" y="298"/>
                                  <a:pt x="397" y="298"/>
                                </a:cubicBezTo>
                                <a:cubicBezTo>
                                  <a:pt x="415" y="304"/>
                                  <a:pt x="449" y="364"/>
                                  <a:pt x="459" y="380"/>
                                </a:cubicBezTo>
                                <a:cubicBezTo>
                                  <a:pt x="459" y="380"/>
                                  <a:pt x="459" y="380"/>
                                  <a:pt x="459" y="380"/>
                                </a:cubicBezTo>
                                <a:cubicBezTo>
                                  <a:pt x="457" y="380"/>
                                  <a:pt x="444" y="377"/>
                                  <a:pt x="439" y="371"/>
                                </a:cubicBezTo>
                                <a:cubicBezTo>
                                  <a:pt x="441" y="363"/>
                                  <a:pt x="432" y="336"/>
                                  <a:pt x="412" y="326"/>
                                </a:cubicBezTo>
                                <a:cubicBezTo>
                                  <a:pt x="403" y="340"/>
                                  <a:pt x="404" y="344"/>
                                  <a:pt x="407" y="355"/>
                                </a:cubicBezTo>
                                <a:cubicBezTo>
                                  <a:pt x="402" y="353"/>
                                  <a:pt x="392" y="349"/>
                                  <a:pt x="383" y="349"/>
                                </a:cubicBezTo>
                                <a:cubicBezTo>
                                  <a:pt x="379" y="349"/>
                                  <a:pt x="376" y="350"/>
                                  <a:pt x="372" y="352"/>
                                </a:cubicBezTo>
                                <a:cubicBezTo>
                                  <a:pt x="372" y="364"/>
                                  <a:pt x="384" y="377"/>
                                  <a:pt x="388" y="381"/>
                                </a:cubicBezTo>
                                <a:cubicBezTo>
                                  <a:pt x="385" y="379"/>
                                  <a:pt x="381" y="378"/>
                                  <a:pt x="377" y="378"/>
                                </a:cubicBezTo>
                                <a:cubicBezTo>
                                  <a:pt x="368" y="378"/>
                                  <a:pt x="360" y="381"/>
                                  <a:pt x="357" y="387"/>
                                </a:cubicBezTo>
                                <a:cubicBezTo>
                                  <a:pt x="359" y="391"/>
                                  <a:pt x="367" y="390"/>
                                  <a:pt x="367" y="396"/>
                                </a:cubicBezTo>
                                <a:cubicBezTo>
                                  <a:pt x="369" y="396"/>
                                  <a:pt x="370" y="396"/>
                                  <a:pt x="371" y="396"/>
                                </a:cubicBezTo>
                                <a:cubicBezTo>
                                  <a:pt x="374" y="396"/>
                                  <a:pt x="376" y="396"/>
                                  <a:pt x="378" y="395"/>
                                </a:cubicBezTo>
                                <a:cubicBezTo>
                                  <a:pt x="380" y="395"/>
                                  <a:pt x="382" y="394"/>
                                  <a:pt x="384" y="394"/>
                                </a:cubicBezTo>
                                <a:cubicBezTo>
                                  <a:pt x="385" y="394"/>
                                  <a:pt x="387" y="395"/>
                                  <a:pt x="388" y="396"/>
                                </a:cubicBezTo>
                                <a:cubicBezTo>
                                  <a:pt x="379" y="398"/>
                                  <a:pt x="379" y="409"/>
                                  <a:pt x="378" y="418"/>
                                </a:cubicBezTo>
                                <a:cubicBezTo>
                                  <a:pt x="392" y="415"/>
                                  <a:pt x="388" y="413"/>
                                  <a:pt x="402" y="408"/>
                                </a:cubicBezTo>
                                <a:cubicBezTo>
                                  <a:pt x="401" y="393"/>
                                  <a:pt x="412" y="389"/>
                                  <a:pt x="424" y="389"/>
                                </a:cubicBezTo>
                                <a:cubicBezTo>
                                  <a:pt x="438" y="389"/>
                                  <a:pt x="454" y="394"/>
                                  <a:pt x="461" y="398"/>
                                </a:cubicBezTo>
                                <a:cubicBezTo>
                                  <a:pt x="490" y="481"/>
                                  <a:pt x="505" y="578"/>
                                  <a:pt x="566" y="629"/>
                                </a:cubicBezTo>
                                <a:cubicBezTo>
                                  <a:pt x="557" y="659"/>
                                  <a:pt x="554" y="695"/>
                                  <a:pt x="552" y="731"/>
                                </a:cubicBezTo>
                                <a:cubicBezTo>
                                  <a:pt x="533" y="682"/>
                                  <a:pt x="497" y="649"/>
                                  <a:pt x="429" y="649"/>
                                </a:cubicBezTo>
                                <a:cubicBezTo>
                                  <a:pt x="425" y="649"/>
                                  <a:pt x="421" y="649"/>
                                  <a:pt x="417" y="649"/>
                                </a:cubicBezTo>
                                <a:cubicBezTo>
                                  <a:pt x="410" y="623"/>
                                  <a:pt x="451" y="630"/>
                                  <a:pt x="467" y="620"/>
                                </a:cubicBezTo>
                                <a:cubicBezTo>
                                  <a:pt x="467" y="617"/>
                                  <a:pt x="465" y="616"/>
                                  <a:pt x="465" y="613"/>
                                </a:cubicBezTo>
                                <a:cubicBezTo>
                                  <a:pt x="476" y="612"/>
                                  <a:pt x="485" y="608"/>
                                  <a:pt x="487" y="598"/>
                                </a:cubicBezTo>
                                <a:cubicBezTo>
                                  <a:pt x="480" y="596"/>
                                  <a:pt x="470" y="597"/>
                                  <a:pt x="465" y="594"/>
                                </a:cubicBezTo>
                                <a:cubicBezTo>
                                  <a:pt x="475" y="593"/>
                                  <a:pt x="478" y="584"/>
                                  <a:pt x="482" y="576"/>
                                </a:cubicBezTo>
                                <a:cubicBezTo>
                                  <a:pt x="480" y="575"/>
                                  <a:pt x="478" y="574"/>
                                  <a:pt x="477" y="572"/>
                                </a:cubicBezTo>
                                <a:cubicBezTo>
                                  <a:pt x="481" y="565"/>
                                  <a:pt x="486" y="559"/>
                                  <a:pt x="487" y="548"/>
                                </a:cubicBezTo>
                                <a:cubicBezTo>
                                  <a:pt x="486" y="548"/>
                                  <a:pt x="486" y="548"/>
                                  <a:pt x="485" y="548"/>
                                </a:cubicBezTo>
                                <a:cubicBezTo>
                                  <a:pt x="473" y="548"/>
                                  <a:pt x="467" y="554"/>
                                  <a:pt x="461" y="560"/>
                                </a:cubicBezTo>
                                <a:cubicBezTo>
                                  <a:pt x="462" y="556"/>
                                  <a:pt x="461" y="553"/>
                                  <a:pt x="457" y="553"/>
                                </a:cubicBezTo>
                                <a:cubicBezTo>
                                  <a:pt x="456" y="553"/>
                                  <a:pt x="456" y="553"/>
                                  <a:pt x="456" y="553"/>
                                </a:cubicBezTo>
                                <a:cubicBezTo>
                                  <a:pt x="439" y="566"/>
                                  <a:pt x="423" y="583"/>
                                  <a:pt x="415" y="610"/>
                                </a:cubicBezTo>
                                <a:cubicBezTo>
                                  <a:pt x="417" y="582"/>
                                  <a:pt x="434" y="569"/>
                                  <a:pt x="432" y="538"/>
                                </a:cubicBezTo>
                                <a:cubicBezTo>
                                  <a:pt x="432" y="538"/>
                                  <a:pt x="431" y="538"/>
                                  <a:pt x="431" y="538"/>
                                </a:cubicBezTo>
                                <a:cubicBezTo>
                                  <a:pt x="430" y="538"/>
                                  <a:pt x="430" y="538"/>
                                  <a:pt x="430" y="538"/>
                                </a:cubicBezTo>
                                <a:cubicBezTo>
                                  <a:pt x="429" y="538"/>
                                  <a:pt x="429" y="538"/>
                                  <a:pt x="429" y="538"/>
                                </a:cubicBezTo>
                                <a:cubicBezTo>
                                  <a:pt x="428" y="538"/>
                                  <a:pt x="426" y="538"/>
                                  <a:pt x="426" y="536"/>
                                </a:cubicBezTo>
                                <a:cubicBezTo>
                                  <a:pt x="429" y="532"/>
                                  <a:pt x="429" y="524"/>
                                  <a:pt x="429" y="516"/>
                                </a:cubicBezTo>
                                <a:cubicBezTo>
                                  <a:pt x="428" y="516"/>
                                  <a:pt x="428" y="515"/>
                                  <a:pt x="427" y="515"/>
                                </a:cubicBezTo>
                                <a:cubicBezTo>
                                  <a:pt x="421" y="515"/>
                                  <a:pt x="421" y="521"/>
                                  <a:pt x="417" y="522"/>
                                </a:cubicBezTo>
                                <a:cubicBezTo>
                                  <a:pt x="418" y="509"/>
                                  <a:pt x="416" y="498"/>
                                  <a:pt x="407" y="495"/>
                                </a:cubicBezTo>
                                <a:cubicBezTo>
                                  <a:pt x="401" y="503"/>
                                  <a:pt x="395" y="510"/>
                                  <a:pt x="393" y="522"/>
                                </a:cubicBezTo>
                                <a:cubicBezTo>
                                  <a:pt x="390" y="522"/>
                                  <a:pt x="391" y="517"/>
                                  <a:pt x="388" y="517"/>
                                </a:cubicBezTo>
                                <a:cubicBezTo>
                                  <a:pt x="387" y="517"/>
                                  <a:pt x="387" y="517"/>
                                  <a:pt x="386" y="517"/>
                                </a:cubicBezTo>
                                <a:cubicBezTo>
                                  <a:pt x="386" y="518"/>
                                  <a:pt x="385" y="519"/>
                                  <a:pt x="384" y="519"/>
                                </a:cubicBezTo>
                                <a:cubicBezTo>
                                  <a:pt x="383" y="519"/>
                                  <a:pt x="383" y="519"/>
                                  <a:pt x="383" y="519"/>
                                </a:cubicBezTo>
                                <a:cubicBezTo>
                                  <a:pt x="383" y="530"/>
                                  <a:pt x="384" y="541"/>
                                  <a:pt x="379" y="548"/>
                                </a:cubicBezTo>
                                <a:cubicBezTo>
                                  <a:pt x="378" y="542"/>
                                  <a:pt x="376" y="537"/>
                                  <a:pt x="371" y="534"/>
                                </a:cubicBezTo>
                                <a:cubicBezTo>
                                  <a:pt x="364" y="541"/>
                                  <a:pt x="370" y="553"/>
                                  <a:pt x="362" y="557"/>
                                </a:cubicBezTo>
                                <a:cubicBezTo>
                                  <a:pt x="362" y="563"/>
                                  <a:pt x="369" y="570"/>
                                  <a:pt x="366" y="574"/>
                                </a:cubicBezTo>
                                <a:cubicBezTo>
                                  <a:pt x="365" y="570"/>
                                  <a:pt x="362" y="569"/>
                                  <a:pt x="359" y="569"/>
                                </a:cubicBezTo>
                                <a:cubicBezTo>
                                  <a:pt x="355" y="569"/>
                                  <a:pt x="351" y="571"/>
                                  <a:pt x="350" y="574"/>
                                </a:cubicBezTo>
                                <a:cubicBezTo>
                                  <a:pt x="350" y="569"/>
                                  <a:pt x="348" y="567"/>
                                  <a:pt x="343" y="567"/>
                                </a:cubicBezTo>
                                <a:cubicBezTo>
                                  <a:pt x="343" y="571"/>
                                  <a:pt x="340" y="572"/>
                                  <a:pt x="338" y="576"/>
                                </a:cubicBezTo>
                                <a:cubicBezTo>
                                  <a:pt x="339" y="562"/>
                                  <a:pt x="325" y="563"/>
                                  <a:pt x="318" y="557"/>
                                </a:cubicBezTo>
                                <a:cubicBezTo>
                                  <a:pt x="315" y="597"/>
                                  <a:pt x="324" y="628"/>
                                  <a:pt x="347" y="646"/>
                                </a:cubicBezTo>
                                <a:cubicBezTo>
                                  <a:pt x="326" y="633"/>
                                  <a:pt x="310" y="622"/>
                                  <a:pt x="283" y="622"/>
                                </a:cubicBezTo>
                                <a:cubicBezTo>
                                  <a:pt x="278" y="622"/>
                                  <a:pt x="273" y="623"/>
                                  <a:pt x="268" y="623"/>
                                </a:cubicBezTo>
                                <a:cubicBezTo>
                                  <a:pt x="268" y="628"/>
                                  <a:pt x="277" y="631"/>
                                  <a:pt x="273" y="634"/>
                                </a:cubicBezTo>
                                <a:cubicBezTo>
                                  <a:pt x="261" y="635"/>
                                  <a:pt x="247" y="634"/>
                                  <a:pt x="239" y="639"/>
                                </a:cubicBezTo>
                                <a:cubicBezTo>
                                  <a:pt x="247" y="649"/>
                                  <a:pt x="263" y="650"/>
                                  <a:pt x="275" y="656"/>
                                </a:cubicBezTo>
                                <a:cubicBezTo>
                                  <a:pt x="270" y="657"/>
                                  <a:pt x="268" y="661"/>
                                  <a:pt x="266" y="664"/>
                                </a:cubicBezTo>
                                <a:cubicBezTo>
                                  <a:pt x="275" y="669"/>
                                  <a:pt x="284" y="670"/>
                                  <a:pt x="294" y="670"/>
                                </a:cubicBezTo>
                                <a:cubicBezTo>
                                  <a:pt x="311" y="670"/>
                                  <a:pt x="329" y="665"/>
                                  <a:pt x="343" y="664"/>
                                </a:cubicBezTo>
                                <a:cubicBezTo>
                                  <a:pt x="311" y="670"/>
                                  <a:pt x="296" y="701"/>
                                  <a:pt x="296" y="733"/>
                                </a:cubicBezTo>
                                <a:cubicBezTo>
                                  <a:pt x="304" y="728"/>
                                  <a:pt x="314" y="725"/>
                                  <a:pt x="321" y="719"/>
                                </a:cubicBezTo>
                                <a:cubicBezTo>
                                  <a:pt x="321" y="726"/>
                                  <a:pt x="321" y="726"/>
                                  <a:pt x="321" y="726"/>
                                </a:cubicBezTo>
                                <a:cubicBezTo>
                                  <a:pt x="334" y="724"/>
                                  <a:pt x="339" y="715"/>
                                  <a:pt x="347" y="709"/>
                                </a:cubicBezTo>
                                <a:cubicBezTo>
                                  <a:pt x="348" y="712"/>
                                  <a:pt x="351" y="712"/>
                                  <a:pt x="354" y="712"/>
                                </a:cubicBezTo>
                                <a:cubicBezTo>
                                  <a:pt x="355" y="712"/>
                                  <a:pt x="357" y="712"/>
                                  <a:pt x="358" y="712"/>
                                </a:cubicBezTo>
                                <a:cubicBezTo>
                                  <a:pt x="359" y="712"/>
                                  <a:pt x="359" y="712"/>
                                  <a:pt x="360" y="712"/>
                                </a:cubicBezTo>
                                <a:cubicBezTo>
                                  <a:pt x="361" y="712"/>
                                  <a:pt x="362" y="712"/>
                                  <a:pt x="362" y="712"/>
                                </a:cubicBezTo>
                                <a:cubicBezTo>
                                  <a:pt x="355" y="720"/>
                                  <a:pt x="359" y="728"/>
                                  <a:pt x="359" y="741"/>
                                </a:cubicBezTo>
                                <a:cubicBezTo>
                                  <a:pt x="359" y="741"/>
                                  <a:pt x="359" y="741"/>
                                  <a:pt x="359" y="741"/>
                                </a:cubicBezTo>
                                <a:cubicBezTo>
                                  <a:pt x="362" y="741"/>
                                  <a:pt x="364" y="740"/>
                                  <a:pt x="365" y="738"/>
                                </a:cubicBezTo>
                                <a:cubicBezTo>
                                  <a:pt x="366" y="736"/>
                                  <a:pt x="367" y="735"/>
                                  <a:pt x="370" y="735"/>
                                </a:cubicBezTo>
                                <a:cubicBezTo>
                                  <a:pt x="371" y="735"/>
                                  <a:pt x="371" y="735"/>
                                  <a:pt x="371" y="735"/>
                                </a:cubicBezTo>
                                <a:cubicBezTo>
                                  <a:pt x="370" y="744"/>
                                  <a:pt x="363" y="751"/>
                                  <a:pt x="367" y="760"/>
                                </a:cubicBezTo>
                                <a:cubicBezTo>
                                  <a:pt x="368" y="760"/>
                                  <a:pt x="368" y="760"/>
                                  <a:pt x="368" y="760"/>
                                </a:cubicBezTo>
                                <a:cubicBezTo>
                                  <a:pt x="370" y="760"/>
                                  <a:pt x="371" y="759"/>
                                  <a:pt x="372" y="758"/>
                                </a:cubicBezTo>
                                <a:cubicBezTo>
                                  <a:pt x="373" y="757"/>
                                  <a:pt x="374" y="755"/>
                                  <a:pt x="375" y="755"/>
                                </a:cubicBezTo>
                                <a:cubicBezTo>
                                  <a:pt x="375" y="755"/>
                                  <a:pt x="375" y="756"/>
                                  <a:pt x="376" y="757"/>
                                </a:cubicBezTo>
                                <a:cubicBezTo>
                                  <a:pt x="374" y="763"/>
                                  <a:pt x="376" y="773"/>
                                  <a:pt x="379" y="779"/>
                                </a:cubicBezTo>
                                <a:cubicBezTo>
                                  <a:pt x="380" y="779"/>
                                  <a:pt x="381" y="779"/>
                                  <a:pt x="382" y="779"/>
                                </a:cubicBezTo>
                                <a:cubicBezTo>
                                  <a:pt x="392" y="779"/>
                                  <a:pt x="390" y="767"/>
                                  <a:pt x="395" y="762"/>
                                </a:cubicBezTo>
                                <a:cubicBezTo>
                                  <a:pt x="396" y="764"/>
                                  <a:pt x="396" y="767"/>
                                  <a:pt x="400" y="767"/>
                                </a:cubicBezTo>
                                <a:cubicBezTo>
                                  <a:pt x="400" y="767"/>
                                  <a:pt x="401" y="767"/>
                                  <a:pt x="402" y="767"/>
                                </a:cubicBezTo>
                                <a:cubicBezTo>
                                  <a:pt x="412" y="747"/>
                                  <a:pt x="407" y="721"/>
                                  <a:pt x="408" y="697"/>
                                </a:cubicBezTo>
                                <a:cubicBezTo>
                                  <a:pt x="414" y="744"/>
                                  <a:pt x="455" y="742"/>
                                  <a:pt x="453" y="782"/>
                                </a:cubicBezTo>
                                <a:cubicBezTo>
                                  <a:pt x="449" y="786"/>
                                  <a:pt x="446" y="791"/>
                                  <a:pt x="439" y="791"/>
                                </a:cubicBezTo>
                                <a:cubicBezTo>
                                  <a:pt x="445" y="799"/>
                                  <a:pt x="452" y="806"/>
                                  <a:pt x="463" y="808"/>
                                </a:cubicBezTo>
                                <a:cubicBezTo>
                                  <a:pt x="445" y="812"/>
                                  <a:pt x="442" y="831"/>
                                  <a:pt x="438" y="849"/>
                                </a:cubicBezTo>
                                <a:cubicBezTo>
                                  <a:pt x="438" y="844"/>
                                  <a:pt x="434" y="840"/>
                                  <a:pt x="429" y="840"/>
                                </a:cubicBezTo>
                                <a:cubicBezTo>
                                  <a:pt x="427" y="840"/>
                                  <a:pt x="425" y="841"/>
                                  <a:pt x="424" y="842"/>
                                </a:cubicBezTo>
                                <a:cubicBezTo>
                                  <a:pt x="422" y="840"/>
                                  <a:pt x="422" y="836"/>
                                  <a:pt x="420" y="834"/>
                                </a:cubicBezTo>
                                <a:cubicBezTo>
                                  <a:pt x="420" y="834"/>
                                  <a:pt x="420" y="834"/>
                                  <a:pt x="419" y="834"/>
                                </a:cubicBezTo>
                                <a:cubicBezTo>
                                  <a:pt x="417" y="834"/>
                                  <a:pt x="416" y="835"/>
                                  <a:pt x="415" y="837"/>
                                </a:cubicBezTo>
                                <a:cubicBezTo>
                                  <a:pt x="415" y="839"/>
                                  <a:pt x="414" y="841"/>
                                  <a:pt x="411" y="841"/>
                                </a:cubicBezTo>
                                <a:cubicBezTo>
                                  <a:pt x="411" y="841"/>
                                  <a:pt x="411" y="841"/>
                                  <a:pt x="410" y="841"/>
                                </a:cubicBezTo>
                                <a:cubicBezTo>
                                  <a:pt x="412" y="825"/>
                                  <a:pt x="405" y="818"/>
                                  <a:pt x="396" y="813"/>
                                </a:cubicBezTo>
                                <a:cubicBezTo>
                                  <a:pt x="390" y="819"/>
                                  <a:pt x="393" y="834"/>
                                  <a:pt x="388" y="842"/>
                                </a:cubicBezTo>
                                <a:cubicBezTo>
                                  <a:pt x="388" y="840"/>
                                  <a:pt x="387" y="839"/>
                                  <a:pt x="385" y="839"/>
                                </a:cubicBezTo>
                                <a:cubicBezTo>
                                  <a:pt x="384" y="839"/>
                                  <a:pt x="383" y="839"/>
                                  <a:pt x="383" y="839"/>
                                </a:cubicBezTo>
                                <a:cubicBezTo>
                                  <a:pt x="374" y="871"/>
                                  <a:pt x="379" y="901"/>
                                  <a:pt x="400" y="919"/>
                                </a:cubicBezTo>
                                <a:cubicBezTo>
                                  <a:pt x="381" y="904"/>
                                  <a:pt x="368" y="884"/>
                                  <a:pt x="352" y="866"/>
                                </a:cubicBezTo>
                                <a:cubicBezTo>
                                  <a:pt x="350" y="867"/>
                                  <a:pt x="349" y="868"/>
                                  <a:pt x="347" y="868"/>
                                </a:cubicBezTo>
                                <a:cubicBezTo>
                                  <a:pt x="339" y="868"/>
                                  <a:pt x="329" y="859"/>
                                  <a:pt x="320" y="858"/>
                                </a:cubicBezTo>
                                <a:cubicBezTo>
                                  <a:pt x="317" y="863"/>
                                  <a:pt x="325" y="866"/>
                                  <a:pt x="321" y="868"/>
                                </a:cubicBezTo>
                                <a:cubicBezTo>
                                  <a:pt x="309" y="866"/>
                                  <a:pt x="299" y="861"/>
                                  <a:pt x="289" y="858"/>
                                </a:cubicBezTo>
                                <a:cubicBezTo>
                                  <a:pt x="286" y="874"/>
                                  <a:pt x="306" y="881"/>
                                  <a:pt x="314" y="892"/>
                                </a:cubicBezTo>
                                <a:cubicBezTo>
                                  <a:pt x="313" y="892"/>
                                  <a:pt x="313" y="892"/>
                                  <a:pt x="312" y="892"/>
                                </a:cubicBezTo>
                                <a:cubicBezTo>
                                  <a:pt x="310" y="892"/>
                                  <a:pt x="309" y="892"/>
                                  <a:pt x="308" y="893"/>
                                </a:cubicBezTo>
                                <a:cubicBezTo>
                                  <a:pt x="307" y="893"/>
                                  <a:pt x="306" y="894"/>
                                  <a:pt x="304" y="894"/>
                                </a:cubicBezTo>
                                <a:cubicBezTo>
                                  <a:pt x="304" y="894"/>
                                  <a:pt x="304" y="894"/>
                                  <a:pt x="304" y="894"/>
                                </a:cubicBezTo>
                                <a:cubicBezTo>
                                  <a:pt x="304" y="905"/>
                                  <a:pt x="315" y="906"/>
                                  <a:pt x="323" y="909"/>
                                </a:cubicBezTo>
                                <a:cubicBezTo>
                                  <a:pt x="320" y="912"/>
                                  <a:pt x="323" y="913"/>
                                  <a:pt x="323" y="918"/>
                                </a:cubicBezTo>
                                <a:cubicBezTo>
                                  <a:pt x="342" y="921"/>
                                  <a:pt x="364" y="922"/>
                                  <a:pt x="381" y="928"/>
                                </a:cubicBezTo>
                                <a:cubicBezTo>
                                  <a:pt x="377" y="927"/>
                                  <a:pt x="374" y="927"/>
                                  <a:pt x="371" y="927"/>
                                </a:cubicBezTo>
                                <a:cubicBezTo>
                                  <a:pt x="349" y="927"/>
                                  <a:pt x="336" y="936"/>
                                  <a:pt x="321" y="943"/>
                                </a:cubicBezTo>
                                <a:cubicBezTo>
                                  <a:pt x="320" y="959"/>
                                  <a:pt x="303" y="959"/>
                                  <a:pt x="302" y="976"/>
                                </a:cubicBezTo>
                                <a:cubicBezTo>
                                  <a:pt x="308" y="976"/>
                                  <a:pt x="314" y="977"/>
                                  <a:pt x="319" y="977"/>
                                </a:cubicBezTo>
                                <a:cubicBezTo>
                                  <a:pt x="324" y="977"/>
                                  <a:pt x="329" y="976"/>
                                  <a:pt x="333" y="972"/>
                                </a:cubicBezTo>
                                <a:cubicBezTo>
                                  <a:pt x="334" y="978"/>
                                  <a:pt x="330" y="977"/>
                                  <a:pt x="331" y="983"/>
                                </a:cubicBezTo>
                                <a:cubicBezTo>
                                  <a:pt x="346" y="979"/>
                                  <a:pt x="356" y="981"/>
                                  <a:pt x="364" y="972"/>
                                </a:cubicBezTo>
                                <a:cubicBezTo>
                                  <a:pt x="361" y="984"/>
                                  <a:pt x="372" y="981"/>
                                  <a:pt x="378" y="984"/>
                                </a:cubicBezTo>
                                <a:cubicBezTo>
                                  <a:pt x="365" y="987"/>
                                  <a:pt x="364" y="1000"/>
                                  <a:pt x="361" y="1012"/>
                                </a:cubicBezTo>
                                <a:cubicBezTo>
                                  <a:pt x="361" y="1012"/>
                                  <a:pt x="362" y="1012"/>
                                  <a:pt x="363" y="1012"/>
                                </a:cubicBezTo>
                                <a:cubicBezTo>
                                  <a:pt x="365" y="1012"/>
                                  <a:pt x="367" y="1011"/>
                                  <a:pt x="368" y="1010"/>
                                </a:cubicBezTo>
                                <a:cubicBezTo>
                                  <a:pt x="370" y="1010"/>
                                  <a:pt x="372" y="1009"/>
                                  <a:pt x="373" y="1009"/>
                                </a:cubicBezTo>
                                <a:cubicBezTo>
                                  <a:pt x="373" y="1009"/>
                                  <a:pt x="374" y="1009"/>
                                  <a:pt x="374" y="1010"/>
                                </a:cubicBezTo>
                                <a:cubicBezTo>
                                  <a:pt x="372" y="1020"/>
                                  <a:pt x="362" y="1021"/>
                                  <a:pt x="362" y="1034"/>
                                </a:cubicBezTo>
                                <a:cubicBezTo>
                                  <a:pt x="363" y="1034"/>
                                  <a:pt x="363" y="1034"/>
                                  <a:pt x="364" y="1034"/>
                                </a:cubicBezTo>
                                <a:cubicBezTo>
                                  <a:pt x="365" y="1034"/>
                                  <a:pt x="366" y="1034"/>
                                  <a:pt x="367" y="1033"/>
                                </a:cubicBezTo>
                                <a:cubicBezTo>
                                  <a:pt x="368" y="1033"/>
                                  <a:pt x="369" y="1032"/>
                                  <a:pt x="369" y="1032"/>
                                </a:cubicBezTo>
                                <a:cubicBezTo>
                                  <a:pt x="370" y="1032"/>
                                  <a:pt x="370" y="1033"/>
                                  <a:pt x="371" y="1034"/>
                                </a:cubicBezTo>
                                <a:cubicBezTo>
                                  <a:pt x="364" y="1037"/>
                                  <a:pt x="366" y="1048"/>
                                  <a:pt x="366" y="1058"/>
                                </a:cubicBezTo>
                                <a:cubicBezTo>
                                  <a:pt x="366" y="1058"/>
                                  <a:pt x="367" y="1058"/>
                                  <a:pt x="368" y="1058"/>
                                </a:cubicBezTo>
                                <a:cubicBezTo>
                                  <a:pt x="379" y="1058"/>
                                  <a:pt x="383" y="1050"/>
                                  <a:pt x="388" y="1044"/>
                                </a:cubicBezTo>
                                <a:cubicBezTo>
                                  <a:pt x="388" y="1049"/>
                                  <a:pt x="387" y="1054"/>
                                  <a:pt x="391" y="1054"/>
                                </a:cubicBezTo>
                                <a:cubicBezTo>
                                  <a:pt x="395" y="1048"/>
                                  <a:pt x="399" y="1043"/>
                                  <a:pt x="403" y="1037"/>
                                </a:cubicBezTo>
                                <a:cubicBezTo>
                                  <a:pt x="404" y="1039"/>
                                  <a:pt x="405" y="1040"/>
                                  <a:pt x="407" y="1041"/>
                                </a:cubicBezTo>
                                <a:cubicBezTo>
                                  <a:pt x="419" y="1026"/>
                                  <a:pt x="418" y="998"/>
                                  <a:pt x="429" y="983"/>
                                </a:cubicBezTo>
                                <a:cubicBezTo>
                                  <a:pt x="421" y="1005"/>
                                  <a:pt x="421" y="1022"/>
                                  <a:pt x="431" y="1041"/>
                                </a:cubicBezTo>
                                <a:cubicBezTo>
                                  <a:pt x="431" y="1041"/>
                                  <a:pt x="432" y="1041"/>
                                  <a:pt x="432" y="1041"/>
                                </a:cubicBezTo>
                                <a:cubicBezTo>
                                  <a:pt x="439" y="1041"/>
                                  <a:pt x="439" y="1051"/>
                                  <a:pt x="444" y="1056"/>
                                </a:cubicBezTo>
                                <a:cubicBezTo>
                                  <a:pt x="437" y="1061"/>
                                  <a:pt x="435" y="1073"/>
                                  <a:pt x="439" y="1080"/>
                                </a:cubicBezTo>
                                <a:cubicBezTo>
                                  <a:pt x="437" y="1080"/>
                                  <a:pt x="437" y="1078"/>
                                  <a:pt x="435" y="1078"/>
                                </a:cubicBezTo>
                                <a:cubicBezTo>
                                  <a:pt x="434" y="1078"/>
                                  <a:pt x="434" y="1078"/>
                                  <a:pt x="434" y="1078"/>
                                </a:cubicBezTo>
                                <a:cubicBezTo>
                                  <a:pt x="435" y="1086"/>
                                  <a:pt x="435" y="1084"/>
                                  <a:pt x="436" y="1092"/>
                                </a:cubicBezTo>
                                <a:cubicBezTo>
                                  <a:pt x="433" y="1094"/>
                                  <a:pt x="429" y="1095"/>
                                  <a:pt x="426" y="1095"/>
                                </a:cubicBezTo>
                                <a:cubicBezTo>
                                  <a:pt x="424" y="1095"/>
                                  <a:pt x="421" y="1094"/>
                                  <a:pt x="419" y="1094"/>
                                </a:cubicBezTo>
                                <a:cubicBezTo>
                                  <a:pt x="420" y="1107"/>
                                  <a:pt x="429" y="1114"/>
                                  <a:pt x="436" y="1121"/>
                                </a:cubicBezTo>
                                <a:cubicBezTo>
                                  <a:pt x="434" y="1121"/>
                                  <a:pt x="433" y="1121"/>
                                  <a:pt x="431" y="1121"/>
                                </a:cubicBezTo>
                                <a:cubicBezTo>
                                  <a:pt x="420" y="1121"/>
                                  <a:pt x="408" y="1125"/>
                                  <a:pt x="414" y="1130"/>
                                </a:cubicBezTo>
                                <a:cubicBezTo>
                                  <a:pt x="410" y="1132"/>
                                  <a:pt x="405" y="1133"/>
                                  <a:pt x="403" y="1138"/>
                                </a:cubicBezTo>
                                <a:cubicBezTo>
                                  <a:pt x="409" y="1140"/>
                                  <a:pt x="416" y="1141"/>
                                  <a:pt x="423" y="1141"/>
                                </a:cubicBezTo>
                                <a:cubicBezTo>
                                  <a:pt x="428" y="1141"/>
                                  <a:pt x="434" y="1140"/>
                                  <a:pt x="438" y="1138"/>
                                </a:cubicBezTo>
                                <a:cubicBezTo>
                                  <a:pt x="434" y="1145"/>
                                  <a:pt x="433" y="1158"/>
                                  <a:pt x="439" y="1164"/>
                                </a:cubicBezTo>
                                <a:cubicBezTo>
                                  <a:pt x="446" y="1158"/>
                                  <a:pt x="450" y="1150"/>
                                  <a:pt x="460" y="1147"/>
                                </a:cubicBezTo>
                                <a:cubicBezTo>
                                  <a:pt x="462" y="1158"/>
                                  <a:pt x="470" y="1163"/>
                                  <a:pt x="479" y="1167"/>
                                </a:cubicBezTo>
                                <a:cubicBezTo>
                                  <a:pt x="483" y="1160"/>
                                  <a:pt x="480" y="1148"/>
                                  <a:pt x="482" y="1142"/>
                                </a:cubicBezTo>
                                <a:cubicBezTo>
                                  <a:pt x="491" y="1147"/>
                                  <a:pt x="489" y="1143"/>
                                  <a:pt x="497" y="1147"/>
                                </a:cubicBezTo>
                                <a:cubicBezTo>
                                  <a:pt x="499" y="1136"/>
                                  <a:pt x="489" y="1133"/>
                                  <a:pt x="496" y="1126"/>
                                </a:cubicBezTo>
                                <a:cubicBezTo>
                                  <a:pt x="491" y="1123"/>
                                  <a:pt x="481" y="1124"/>
                                  <a:pt x="475" y="1121"/>
                                </a:cubicBezTo>
                                <a:cubicBezTo>
                                  <a:pt x="488" y="1117"/>
                                  <a:pt x="499" y="1115"/>
                                  <a:pt x="508" y="1115"/>
                                </a:cubicBezTo>
                                <a:cubicBezTo>
                                  <a:pt x="567" y="1115"/>
                                  <a:pt x="530" y="1206"/>
                                  <a:pt x="504" y="1278"/>
                                </a:cubicBezTo>
                                <a:cubicBezTo>
                                  <a:pt x="500" y="1274"/>
                                  <a:pt x="486" y="1275"/>
                                  <a:pt x="491" y="1266"/>
                                </a:cubicBezTo>
                                <a:cubicBezTo>
                                  <a:pt x="478" y="1266"/>
                                  <a:pt x="470" y="1262"/>
                                  <a:pt x="460" y="1260"/>
                                </a:cubicBezTo>
                                <a:cubicBezTo>
                                  <a:pt x="455" y="1264"/>
                                  <a:pt x="442" y="1267"/>
                                  <a:pt x="435" y="1267"/>
                                </a:cubicBezTo>
                                <a:cubicBezTo>
                                  <a:pt x="434" y="1267"/>
                                  <a:pt x="433" y="1267"/>
                                  <a:pt x="432" y="1266"/>
                                </a:cubicBezTo>
                                <a:cubicBezTo>
                                  <a:pt x="462" y="1258"/>
                                  <a:pt x="486" y="1247"/>
                                  <a:pt x="501" y="1227"/>
                                </a:cubicBezTo>
                                <a:cubicBezTo>
                                  <a:pt x="498" y="1226"/>
                                  <a:pt x="492" y="1227"/>
                                  <a:pt x="491" y="1224"/>
                                </a:cubicBezTo>
                                <a:cubicBezTo>
                                  <a:pt x="498" y="1220"/>
                                  <a:pt x="502" y="1214"/>
                                  <a:pt x="504" y="1205"/>
                                </a:cubicBezTo>
                                <a:cubicBezTo>
                                  <a:pt x="504" y="1205"/>
                                  <a:pt x="503" y="1205"/>
                                  <a:pt x="503" y="1205"/>
                                </a:cubicBezTo>
                                <a:cubicBezTo>
                                  <a:pt x="501" y="1205"/>
                                  <a:pt x="501" y="1204"/>
                                  <a:pt x="501" y="1203"/>
                                </a:cubicBezTo>
                                <a:cubicBezTo>
                                  <a:pt x="501" y="1202"/>
                                  <a:pt x="500" y="1201"/>
                                  <a:pt x="499" y="1201"/>
                                </a:cubicBezTo>
                                <a:cubicBezTo>
                                  <a:pt x="499" y="1201"/>
                                  <a:pt x="498" y="1201"/>
                                  <a:pt x="497" y="1201"/>
                                </a:cubicBezTo>
                                <a:cubicBezTo>
                                  <a:pt x="492" y="1205"/>
                                  <a:pt x="483" y="1206"/>
                                  <a:pt x="477" y="1210"/>
                                </a:cubicBezTo>
                                <a:cubicBezTo>
                                  <a:pt x="478" y="1208"/>
                                  <a:pt x="479" y="1205"/>
                                  <a:pt x="479" y="1201"/>
                                </a:cubicBezTo>
                                <a:cubicBezTo>
                                  <a:pt x="468" y="1202"/>
                                  <a:pt x="462" y="1214"/>
                                  <a:pt x="455" y="1214"/>
                                </a:cubicBezTo>
                                <a:cubicBezTo>
                                  <a:pt x="454" y="1214"/>
                                  <a:pt x="454" y="1214"/>
                                  <a:pt x="453" y="1213"/>
                                </a:cubicBezTo>
                                <a:cubicBezTo>
                                  <a:pt x="457" y="1211"/>
                                  <a:pt x="459" y="1207"/>
                                  <a:pt x="458" y="1200"/>
                                </a:cubicBezTo>
                                <a:cubicBezTo>
                                  <a:pt x="457" y="1200"/>
                                  <a:pt x="457" y="1200"/>
                                  <a:pt x="457" y="1200"/>
                                </a:cubicBezTo>
                                <a:cubicBezTo>
                                  <a:pt x="453" y="1200"/>
                                  <a:pt x="451" y="1202"/>
                                  <a:pt x="449" y="1204"/>
                                </a:cubicBezTo>
                                <a:cubicBezTo>
                                  <a:pt x="447" y="1206"/>
                                  <a:pt x="446" y="1208"/>
                                  <a:pt x="443" y="1208"/>
                                </a:cubicBezTo>
                                <a:cubicBezTo>
                                  <a:pt x="441" y="1208"/>
                                  <a:pt x="440" y="1208"/>
                                  <a:pt x="438" y="1207"/>
                                </a:cubicBezTo>
                                <a:cubicBezTo>
                                  <a:pt x="437" y="1212"/>
                                  <a:pt x="432" y="1214"/>
                                  <a:pt x="431" y="1219"/>
                                </a:cubicBezTo>
                                <a:cubicBezTo>
                                  <a:pt x="430" y="1208"/>
                                  <a:pt x="424" y="1203"/>
                                  <a:pt x="417" y="1198"/>
                                </a:cubicBezTo>
                                <a:cubicBezTo>
                                  <a:pt x="421" y="1195"/>
                                  <a:pt x="418" y="1183"/>
                                  <a:pt x="417" y="1179"/>
                                </a:cubicBezTo>
                                <a:cubicBezTo>
                                  <a:pt x="416" y="1179"/>
                                  <a:pt x="416" y="1179"/>
                                  <a:pt x="415" y="1179"/>
                                </a:cubicBezTo>
                                <a:cubicBezTo>
                                  <a:pt x="405" y="1179"/>
                                  <a:pt x="405" y="1190"/>
                                  <a:pt x="400" y="1195"/>
                                </a:cubicBezTo>
                                <a:cubicBezTo>
                                  <a:pt x="400" y="1193"/>
                                  <a:pt x="399" y="1191"/>
                                  <a:pt x="397" y="1191"/>
                                </a:cubicBezTo>
                                <a:cubicBezTo>
                                  <a:pt x="397" y="1191"/>
                                  <a:pt x="397" y="1191"/>
                                  <a:pt x="396" y="1191"/>
                                </a:cubicBezTo>
                                <a:cubicBezTo>
                                  <a:pt x="392" y="1194"/>
                                  <a:pt x="392" y="1202"/>
                                  <a:pt x="385" y="1202"/>
                                </a:cubicBezTo>
                                <a:cubicBezTo>
                                  <a:pt x="384" y="1202"/>
                                  <a:pt x="384" y="1202"/>
                                  <a:pt x="383" y="1201"/>
                                </a:cubicBezTo>
                                <a:cubicBezTo>
                                  <a:pt x="380" y="1213"/>
                                  <a:pt x="375" y="1224"/>
                                  <a:pt x="374" y="1237"/>
                                </a:cubicBezTo>
                                <a:cubicBezTo>
                                  <a:pt x="370" y="1213"/>
                                  <a:pt x="364" y="1190"/>
                                  <a:pt x="345" y="1179"/>
                                </a:cubicBezTo>
                                <a:cubicBezTo>
                                  <a:pt x="345" y="1182"/>
                                  <a:pt x="346" y="1186"/>
                                  <a:pt x="343" y="1186"/>
                                </a:cubicBezTo>
                                <a:cubicBezTo>
                                  <a:pt x="335" y="1182"/>
                                  <a:pt x="334" y="1170"/>
                                  <a:pt x="323" y="1169"/>
                                </a:cubicBezTo>
                                <a:cubicBezTo>
                                  <a:pt x="318" y="1181"/>
                                  <a:pt x="327" y="1192"/>
                                  <a:pt x="331" y="1200"/>
                                </a:cubicBezTo>
                                <a:cubicBezTo>
                                  <a:pt x="330" y="1199"/>
                                  <a:pt x="328" y="1198"/>
                                  <a:pt x="325" y="1198"/>
                                </a:cubicBezTo>
                                <a:cubicBezTo>
                                  <a:pt x="322" y="1198"/>
                                  <a:pt x="320" y="1199"/>
                                  <a:pt x="320" y="1201"/>
                                </a:cubicBezTo>
                                <a:cubicBezTo>
                                  <a:pt x="322" y="1211"/>
                                  <a:pt x="332" y="1211"/>
                                  <a:pt x="328" y="1222"/>
                                </a:cubicBezTo>
                                <a:cubicBezTo>
                                  <a:pt x="335" y="1229"/>
                                  <a:pt x="350" y="1237"/>
                                  <a:pt x="352" y="1244"/>
                                </a:cubicBezTo>
                                <a:cubicBezTo>
                                  <a:pt x="346" y="1241"/>
                                  <a:pt x="338" y="1239"/>
                                  <a:pt x="329" y="1239"/>
                                </a:cubicBezTo>
                                <a:cubicBezTo>
                                  <a:pt x="313" y="1239"/>
                                  <a:pt x="297" y="1245"/>
                                  <a:pt x="290" y="1253"/>
                                </a:cubicBezTo>
                                <a:cubicBezTo>
                                  <a:pt x="297" y="1256"/>
                                  <a:pt x="303" y="1261"/>
                                  <a:pt x="311" y="1263"/>
                                </a:cubicBezTo>
                                <a:cubicBezTo>
                                  <a:pt x="310" y="1267"/>
                                  <a:pt x="306" y="1266"/>
                                  <a:pt x="309" y="1270"/>
                                </a:cubicBezTo>
                                <a:cubicBezTo>
                                  <a:pt x="310" y="1270"/>
                                  <a:pt x="310" y="1270"/>
                                  <a:pt x="311" y="1270"/>
                                </a:cubicBezTo>
                                <a:cubicBezTo>
                                  <a:pt x="314" y="1270"/>
                                  <a:pt x="317" y="1271"/>
                                  <a:pt x="320" y="1272"/>
                                </a:cubicBezTo>
                                <a:cubicBezTo>
                                  <a:pt x="322" y="1273"/>
                                  <a:pt x="325" y="1273"/>
                                  <a:pt x="329" y="1273"/>
                                </a:cubicBezTo>
                                <a:cubicBezTo>
                                  <a:pt x="330" y="1273"/>
                                  <a:pt x="331" y="1273"/>
                                  <a:pt x="331" y="1273"/>
                                </a:cubicBezTo>
                                <a:cubicBezTo>
                                  <a:pt x="330" y="1279"/>
                                  <a:pt x="333" y="1282"/>
                                  <a:pt x="335" y="1285"/>
                                </a:cubicBezTo>
                                <a:cubicBezTo>
                                  <a:pt x="327" y="1288"/>
                                  <a:pt x="322" y="1293"/>
                                  <a:pt x="318" y="1299"/>
                                </a:cubicBezTo>
                                <a:cubicBezTo>
                                  <a:pt x="318" y="1301"/>
                                  <a:pt x="319" y="1301"/>
                                  <a:pt x="320" y="1301"/>
                                </a:cubicBezTo>
                                <a:cubicBezTo>
                                  <a:pt x="321" y="1301"/>
                                  <a:pt x="322" y="1301"/>
                                  <a:pt x="323" y="1301"/>
                                </a:cubicBezTo>
                                <a:cubicBezTo>
                                  <a:pt x="324" y="1301"/>
                                  <a:pt x="325" y="1300"/>
                                  <a:pt x="326" y="1300"/>
                                </a:cubicBezTo>
                                <a:cubicBezTo>
                                  <a:pt x="327" y="1300"/>
                                  <a:pt x="328" y="1301"/>
                                  <a:pt x="328" y="1302"/>
                                </a:cubicBezTo>
                                <a:cubicBezTo>
                                  <a:pt x="321" y="1305"/>
                                  <a:pt x="315" y="1310"/>
                                  <a:pt x="309" y="1314"/>
                                </a:cubicBezTo>
                                <a:cubicBezTo>
                                  <a:pt x="311" y="1316"/>
                                  <a:pt x="316" y="1315"/>
                                  <a:pt x="314" y="1319"/>
                                </a:cubicBezTo>
                                <a:cubicBezTo>
                                  <a:pt x="306" y="1321"/>
                                  <a:pt x="305" y="1329"/>
                                  <a:pt x="302" y="1335"/>
                                </a:cubicBezTo>
                                <a:cubicBezTo>
                                  <a:pt x="303" y="1335"/>
                                  <a:pt x="304" y="1335"/>
                                  <a:pt x="305" y="1335"/>
                                </a:cubicBezTo>
                                <a:cubicBezTo>
                                  <a:pt x="306" y="1335"/>
                                  <a:pt x="308" y="1335"/>
                                  <a:pt x="309" y="1335"/>
                                </a:cubicBezTo>
                                <a:cubicBezTo>
                                  <a:pt x="311" y="1335"/>
                                  <a:pt x="312" y="1335"/>
                                  <a:pt x="313" y="1335"/>
                                </a:cubicBezTo>
                                <a:cubicBezTo>
                                  <a:pt x="317" y="1335"/>
                                  <a:pt x="319" y="1335"/>
                                  <a:pt x="321" y="1333"/>
                                </a:cubicBezTo>
                                <a:cubicBezTo>
                                  <a:pt x="321" y="1337"/>
                                  <a:pt x="318" y="1339"/>
                                  <a:pt x="323" y="1340"/>
                                </a:cubicBezTo>
                                <a:cubicBezTo>
                                  <a:pt x="341" y="1338"/>
                                  <a:pt x="357" y="1320"/>
                                  <a:pt x="367" y="1311"/>
                                </a:cubicBezTo>
                                <a:cubicBezTo>
                                  <a:pt x="357" y="1321"/>
                                  <a:pt x="357" y="1337"/>
                                  <a:pt x="352" y="1345"/>
                                </a:cubicBezTo>
                                <a:cubicBezTo>
                                  <a:pt x="353" y="1348"/>
                                  <a:pt x="357" y="1348"/>
                                  <a:pt x="359" y="1350"/>
                                </a:cubicBezTo>
                                <a:cubicBezTo>
                                  <a:pt x="356" y="1352"/>
                                  <a:pt x="356" y="1366"/>
                                  <a:pt x="360" y="1366"/>
                                </a:cubicBezTo>
                                <a:cubicBezTo>
                                  <a:pt x="361" y="1366"/>
                                  <a:pt x="361" y="1366"/>
                                  <a:pt x="361" y="1366"/>
                                </a:cubicBezTo>
                                <a:cubicBezTo>
                                  <a:pt x="364" y="1361"/>
                                  <a:pt x="367" y="1353"/>
                                  <a:pt x="373" y="1353"/>
                                </a:cubicBezTo>
                                <a:cubicBezTo>
                                  <a:pt x="374" y="1353"/>
                                  <a:pt x="375" y="1353"/>
                                  <a:pt x="376" y="1354"/>
                                </a:cubicBezTo>
                                <a:cubicBezTo>
                                  <a:pt x="380" y="1351"/>
                                  <a:pt x="378" y="1342"/>
                                  <a:pt x="381" y="1338"/>
                                </a:cubicBezTo>
                                <a:cubicBezTo>
                                  <a:pt x="384" y="1343"/>
                                  <a:pt x="385" y="1349"/>
                                  <a:pt x="391" y="1350"/>
                                </a:cubicBezTo>
                                <a:cubicBezTo>
                                  <a:pt x="400" y="1332"/>
                                  <a:pt x="386" y="1309"/>
                                  <a:pt x="395" y="1294"/>
                                </a:cubicBezTo>
                                <a:cubicBezTo>
                                  <a:pt x="455" y="1352"/>
                                  <a:pt x="421" y="1419"/>
                                  <a:pt x="369" y="1468"/>
                                </a:cubicBezTo>
                                <a:cubicBezTo>
                                  <a:pt x="337" y="1499"/>
                                  <a:pt x="306" y="1536"/>
                                  <a:pt x="272" y="1545"/>
                                </a:cubicBezTo>
                                <a:cubicBezTo>
                                  <a:pt x="276" y="1541"/>
                                  <a:pt x="270" y="1538"/>
                                  <a:pt x="272" y="1532"/>
                                </a:cubicBezTo>
                                <a:cubicBezTo>
                                  <a:pt x="271" y="1531"/>
                                  <a:pt x="270" y="1531"/>
                                  <a:pt x="269" y="1531"/>
                                </a:cubicBezTo>
                                <a:cubicBezTo>
                                  <a:pt x="267" y="1531"/>
                                  <a:pt x="267" y="1534"/>
                                  <a:pt x="265" y="1535"/>
                                </a:cubicBezTo>
                                <a:cubicBezTo>
                                  <a:pt x="269" y="1524"/>
                                  <a:pt x="261" y="1523"/>
                                  <a:pt x="260" y="1513"/>
                                </a:cubicBezTo>
                                <a:cubicBezTo>
                                  <a:pt x="247" y="1515"/>
                                  <a:pt x="243" y="1533"/>
                                  <a:pt x="244" y="1544"/>
                                </a:cubicBezTo>
                                <a:cubicBezTo>
                                  <a:pt x="237" y="1539"/>
                                  <a:pt x="233" y="1531"/>
                                  <a:pt x="222" y="1530"/>
                                </a:cubicBezTo>
                                <a:cubicBezTo>
                                  <a:pt x="222" y="1539"/>
                                  <a:pt x="221" y="1548"/>
                                  <a:pt x="227" y="1550"/>
                                </a:cubicBezTo>
                                <a:cubicBezTo>
                                  <a:pt x="219" y="1550"/>
                                  <a:pt x="219" y="1550"/>
                                  <a:pt x="219" y="1550"/>
                                </a:cubicBezTo>
                                <a:cubicBezTo>
                                  <a:pt x="224" y="1561"/>
                                  <a:pt x="236" y="1565"/>
                                  <a:pt x="246" y="1571"/>
                                </a:cubicBezTo>
                                <a:cubicBezTo>
                                  <a:pt x="224" y="1573"/>
                                  <a:pt x="194" y="1576"/>
                                  <a:pt x="186" y="1597"/>
                                </a:cubicBezTo>
                                <a:cubicBezTo>
                                  <a:pt x="186" y="1580"/>
                                  <a:pt x="188" y="1573"/>
                                  <a:pt x="186" y="1557"/>
                                </a:cubicBezTo>
                                <a:cubicBezTo>
                                  <a:pt x="219" y="1549"/>
                                  <a:pt x="224" y="1472"/>
                                  <a:pt x="253" y="1472"/>
                                </a:cubicBezTo>
                                <a:cubicBezTo>
                                  <a:pt x="259" y="1472"/>
                                  <a:pt x="266" y="1475"/>
                                  <a:pt x="275" y="1484"/>
                                </a:cubicBezTo>
                                <a:cubicBezTo>
                                  <a:pt x="274" y="1474"/>
                                  <a:pt x="282" y="1474"/>
                                  <a:pt x="285" y="1470"/>
                                </a:cubicBezTo>
                                <a:cubicBezTo>
                                  <a:pt x="281" y="1469"/>
                                  <a:pt x="278" y="1467"/>
                                  <a:pt x="275" y="1465"/>
                                </a:cubicBezTo>
                                <a:cubicBezTo>
                                  <a:pt x="276" y="1463"/>
                                  <a:pt x="277" y="1460"/>
                                  <a:pt x="277" y="1456"/>
                                </a:cubicBezTo>
                                <a:cubicBezTo>
                                  <a:pt x="276" y="1456"/>
                                  <a:pt x="276" y="1456"/>
                                  <a:pt x="276" y="1456"/>
                                </a:cubicBezTo>
                                <a:cubicBezTo>
                                  <a:pt x="268" y="1456"/>
                                  <a:pt x="270" y="1446"/>
                                  <a:pt x="265" y="1443"/>
                                </a:cubicBezTo>
                                <a:cubicBezTo>
                                  <a:pt x="262" y="1446"/>
                                  <a:pt x="261" y="1450"/>
                                  <a:pt x="258" y="1453"/>
                                </a:cubicBezTo>
                                <a:cubicBezTo>
                                  <a:pt x="254" y="1445"/>
                                  <a:pt x="265" y="1437"/>
                                  <a:pt x="274" y="1437"/>
                                </a:cubicBezTo>
                                <a:cubicBezTo>
                                  <a:pt x="276" y="1437"/>
                                  <a:pt x="277" y="1437"/>
                                  <a:pt x="278" y="1438"/>
                                </a:cubicBezTo>
                                <a:cubicBezTo>
                                  <a:pt x="273" y="1443"/>
                                  <a:pt x="276" y="1455"/>
                                  <a:pt x="286" y="1455"/>
                                </a:cubicBezTo>
                                <a:cubicBezTo>
                                  <a:pt x="286" y="1455"/>
                                  <a:pt x="287" y="1455"/>
                                  <a:pt x="287" y="1455"/>
                                </a:cubicBezTo>
                                <a:cubicBezTo>
                                  <a:pt x="290" y="1449"/>
                                  <a:pt x="291" y="1443"/>
                                  <a:pt x="299" y="1443"/>
                                </a:cubicBezTo>
                                <a:cubicBezTo>
                                  <a:pt x="299" y="1444"/>
                                  <a:pt x="300" y="1444"/>
                                  <a:pt x="302" y="1444"/>
                                </a:cubicBezTo>
                                <a:cubicBezTo>
                                  <a:pt x="302" y="1444"/>
                                  <a:pt x="302" y="1444"/>
                                  <a:pt x="302" y="1444"/>
                                </a:cubicBezTo>
                                <a:cubicBezTo>
                                  <a:pt x="300" y="1447"/>
                                  <a:pt x="301" y="1452"/>
                                  <a:pt x="301" y="1456"/>
                                </a:cubicBezTo>
                                <a:cubicBezTo>
                                  <a:pt x="307" y="1456"/>
                                  <a:pt x="308" y="1451"/>
                                  <a:pt x="314" y="1451"/>
                                </a:cubicBezTo>
                                <a:cubicBezTo>
                                  <a:pt x="317" y="1454"/>
                                  <a:pt x="316" y="1460"/>
                                  <a:pt x="321" y="1460"/>
                                </a:cubicBezTo>
                                <a:cubicBezTo>
                                  <a:pt x="321" y="1460"/>
                                  <a:pt x="321" y="1460"/>
                                  <a:pt x="321" y="1460"/>
                                </a:cubicBezTo>
                                <a:cubicBezTo>
                                  <a:pt x="322" y="1457"/>
                                  <a:pt x="322" y="1453"/>
                                  <a:pt x="325" y="1451"/>
                                </a:cubicBezTo>
                                <a:cubicBezTo>
                                  <a:pt x="326" y="1453"/>
                                  <a:pt x="331" y="1455"/>
                                  <a:pt x="335" y="1455"/>
                                </a:cubicBezTo>
                                <a:cubicBezTo>
                                  <a:pt x="337" y="1455"/>
                                  <a:pt x="339" y="1454"/>
                                  <a:pt x="340" y="1453"/>
                                </a:cubicBezTo>
                                <a:cubicBezTo>
                                  <a:pt x="335" y="1451"/>
                                  <a:pt x="337" y="1443"/>
                                  <a:pt x="331" y="1441"/>
                                </a:cubicBezTo>
                                <a:cubicBezTo>
                                  <a:pt x="334" y="1439"/>
                                  <a:pt x="338" y="1437"/>
                                  <a:pt x="338" y="1432"/>
                                </a:cubicBezTo>
                                <a:cubicBezTo>
                                  <a:pt x="329" y="1431"/>
                                  <a:pt x="339" y="1417"/>
                                  <a:pt x="333" y="1410"/>
                                </a:cubicBezTo>
                                <a:cubicBezTo>
                                  <a:pt x="330" y="1413"/>
                                  <a:pt x="324" y="1414"/>
                                  <a:pt x="321" y="1417"/>
                                </a:cubicBezTo>
                                <a:cubicBezTo>
                                  <a:pt x="321" y="1413"/>
                                  <a:pt x="319" y="1410"/>
                                  <a:pt x="316" y="1408"/>
                                </a:cubicBezTo>
                                <a:cubicBezTo>
                                  <a:pt x="312" y="1412"/>
                                  <a:pt x="305" y="1424"/>
                                  <a:pt x="313" y="1428"/>
                                </a:cubicBezTo>
                                <a:cubicBezTo>
                                  <a:pt x="307" y="1425"/>
                                  <a:pt x="300" y="1422"/>
                                  <a:pt x="292" y="1422"/>
                                </a:cubicBezTo>
                                <a:cubicBezTo>
                                  <a:pt x="289" y="1422"/>
                                  <a:pt x="285" y="1423"/>
                                  <a:pt x="282" y="1424"/>
                                </a:cubicBezTo>
                                <a:cubicBezTo>
                                  <a:pt x="282" y="1412"/>
                                  <a:pt x="282" y="1412"/>
                                  <a:pt x="282" y="1412"/>
                                </a:cubicBezTo>
                                <a:cubicBezTo>
                                  <a:pt x="284" y="1413"/>
                                  <a:pt x="286" y="1413"/>
                                  <a:pt x="287" y="1413"/>
                                </a:cubicBezTo>
                                <a:cubicBezTo>
                                  <a:pt x="288" y="1413"/>
                                  <a:pt x="290" y="1413"/>
                                  <a:pt x="292" y="1412"/>
                                </a:cubicBezTo>
                                <a:cubicBezTo>
                                  <a:pt x="289" y="1406"/>
                                  <a:pt x="293" y="1405"/>
                                  <a:pt x="292" y="1398"/>
                                </a:cubicBezTo>
                                <a:cubicBezTo>
                                  <a:pt x="279" y="1398"/>
                                  <a:pt x="279" y="1395"/>
                                  <a:pt x="268" y="1393"/>
                                </a:cubicBezTo>
                                <a:cubicBezTo>
                                  <a:pt x="264" y="1404"/>
                                  <a:pt x="269" y="1405"/>
                                  <a:pt x="265" y="1414"/>
                                </a:cubicBezTo>
                                <a:cubicBezTo>
                                  <a:pt x="270" y="1416"/>
                                  <a:pt x="276" y="1417"/>
                                  <a:pt x="278" y="1417"/>
                                </a:cubicBezTo>
                                <a:cubicBezTo>
                                  <a:pt x="270" y="1438"/>
                                  <a:pt x="247" y="1444"/>
                                  <a:pt x="236" y="1463"/>
                                </a:cubicBezTo>
                                <a:cubicBezTo>
                                  <a:pt x="239" y="1442"/>
                                  <a:pt x="225" y="1438"/>
                                  <a:pt x="217" y="1427"/>
                                </a:cubicBezTo>
                                <a:cubicBezTo>
                                  <a:pt x="222" y="1428"/>
                                  <a:pt x="227" y="1429"/>
                                  <a:pt x="233" y="1429"/>
                                </a:cubicBezTo>
                                <a:cubicBezTo>
                                  <a:pt x="234" y="1429"/>
                                  <a:pt x="236" y="1429"/>
                                  <a:pt x="237" y="1429"/>
                                </a:cubicBezTo>
                                <a:cubicBezTo>
                                  <a:pt x="233" y="1421"/>
                                  <a:pt x="248" y="1424"/>
                                  <a:pt x="246" y="1414"/>
                                </a:cubicBezTo>
                                <a:cubicBezTo>
                                  <a:pt x="245" y="1414"/>
                                  <a:pt x="244" y="1414"/>
                                  <a:pt x="244" y="1414"/>
                                </a:cubicBezTo>
                                <a:cubicBezTo>
                                  <a:pt x="241" y="1414"/>
                                  <a:pt x="240" y="1413"/>
                                  <a:pt x="238" y="1413"/>
                                </a:cubicBezTo>
                                <a:cubicBezTo>
                                  <a:pt x="236" y="1412"/>
                                  <a:pt x="235" y="1412"/>
                                  <a:pt x="233" y="1412"/>
                                </a:cubicBezTo>
                                <a:cubicBezTo>
                                  <a:pt x="232" y="1412"/>
                                  <a:pt x="230" y="1412"/>
                                  <a:pt x="229" y="1414"/>
                                </a:cubicBezTo>
                                <a:cubicBezTo>
                                  <a:pt x="235" y="1408"/>
                                  <a:pt x="238" y="1395"/>
                                  <a:pt x="232" y="1391"/>
                                </a:cubicBezTo>
                                <a:cubicBezTo>
                                  <a:pt x="224" y="1397"/>
                                  <a:pt x="218" y="1396"/>
                                  <a:pt x="210" y="1402"/>
                                </a:cubicBezTo>
                                <a:cubicBezTo>
                                  <a:pt x="208" y="1400"/>
                                  <a:pt x="208" y="1395"/>
                                  <a:pt x="204" y="1395"/>
                                </a:cubicBezTo>
                                <a:cubicBezTo>
                                  <a:pt x="203" y="1395"/>
                                  <a:pt x="203" y="1395"/>
                                  <a:pt x="203" y="1395"/>
                                </a:cubicBezTo>
                                <a:cubicBezTo>
                                  <a:pt x="199" y="1399"/>
                                  <a:pt x="196" y="1406"/>
                                  <a:pt x="195" y="1414"/>
                                </a:cubicBezTo>
                                <a:cubicBezTo>
                                  <a:pt x="193" y="1407"/>
                                  <a:pt x="187" y="1405"/>
                                  <a:pt x="183" y="1402"/>
                                </a:cubicBezTo>
                                <a:cubicBezTo>
                                  <a:pt x="181" y="1404"/>
                                  <a:pt x="181" y="1404"/>
                                  <a:pt x="180" y="1404"/>
                                </a:cubicBezTo>
                                <a:cubicBezTo>
                                  <a:pt x="180" y="1404"/>
                                  <a:pt x="180" y="1403"/>
                                  <a:pt x="179" y="1403"/>
                                </a:cubicBezTo>
                                <a:cubicBezTo>
                                  <a:pt x="178" y="1402"/>
                                  <a:pt x="177" y="1402"/>
                                  <a:pt x="176" y="1402"/>
                                </a:cubicBezTo>
                                <a:cubicBezTo>
                                  <a:pt x="175" y="1402"/>
                                  <a:pt x="175" y="1402"/>
                                  <a:pt x="174" y="1402"/>
                                </a:cubicBezTo>
                                <a:cubicBezTo>
                                  <a:pt x="177" y="1411"/>
                                  <a:pt x="179" y="1419"/>
                                  <a:pt x="188" y="1422"/>
                                </a:cubicBezTo>
                                <a:cubicBezTo>
                                  <a:pt x="181" y="1424"/>
                                  <a:pt x="174" y="1425"/>
                                  <a:pt x="174" y="1434"/>
                                </a:cubicBezTo>
                                <a:cubicBezTo>
                                  <a:pt x="179" y="1436"/>
                                  <a:pt x="186" y="1435"/>
                                  <a:pt x="190" y="1438"/>
                                </a:cubicBezTo>
                                <a:cubicBezTo>
                                  <a:pt x="187" y="1442"/>
                                  <a:pt x="188" y="1449"/>
                                  <a:pt x="188" y="1456"/>
                                </a:cubicBezTo>
                                <a:cubicBezTo>
                                  <a:pt x="195" y="1455"/>
                                  <a:pt x="201" y="1453"/>
                                  <a:pt x="203" y="1446"/>
                                </a:cubicBezTo>
                                <a:cubicBezTo>
                                  <a:pt x="208" y="1458"/>
                                  <a:pt x="204" y="1468"/>
                                  <a:pt x="195" y="1473"/>
                                </a:cubicBezTo>
                                <a:cubicBezTo>
                                  <a:pt x="190" y="1471"/>
                                  <a:pt x="187" y="1467"/>
                                  <a:pt x="181" y="1467"/>
                                </a:cubicBezTo>
                                <a:cubicBezTo>
                                  <a:pt x="177" y="1471"/>
                                  <a:pt x="183" y="1479"/>
                                  <a:pt x="177" y="1479"/>
                                </a:cubicBezTo>
                                <a:cubicBezTo>
                                  <a:pt x="177" y="1479"/>
                                  <a:pt x="175" y="1479"/>
                                  <a:pt x="174" y="1479"/>
                                </a:cubicBezTo>
                                <a:cubicBezTo>
                                  <a:pt x="173" y="1487"/>
                                  <a:pt x="179" y="1488"/>
                                  <a:pt x="184" y="1491"/>
                                </a:cubicBezTo>
                                <a:cubicBezTo>
                                  <a:pt x="178" y="1494"/>
                                  <a:pt x="175" y="1500"/>
                                  <a:pt x="171" y="1506"/>
                                </a:cubicBezTo>
                                <a:cubicBezTo>
                                  <a:pt x="164" y="1491"/>
                                  <a:pt x="150" y="1483"/>
                                  <a:pt x="130" y="1482"/>
                                </a:cubicBezTo>
                                <a:cubicBezTo>
                                  <a:pt x="137" y="1479"/>
                                  <a:pt x="145" y="1478"/>
                                  <a:pt x="148" y="1472"/>
                                </a:cubicBezTo>
                                <a:cubicBezTo>
                                  <a:pt x="144" y="1467"/>
                                  <a:pt x="147" y="1464"/>
                                  <a:pt x="147" y="1455"/>
                                </a:cubicBezTo>
                                <a:cubicBezTo>
                                  <a:pt x="140" y="1456"/>
                                  <a:pt x="134" y="1458"/>
                                  <a:pt x="131" y="1463"/>
                                </a:cubicBezTo>
                                <a:cubicBezTo>
                                  <a:pt x="132" y="1452"/>
                                  <a:pt x="132" y="1441"/>
                                  <a:pt x="121" y="1441"/>
                                </a:cubicBezTo>
                                <a:cubicBezTo>
                                  <a:pt x="121" y="1441"/>
                                  <a:pt x="121" y="1441"/>
                                  <a:pt x="121" y="1441"/>
                                </a:cubicBezTo>
                                <a:cubicBezTo>
                                  <a:pt x="118" y="1448"/>
                                  <a:pt x="113" y="1454"/>
                                  <a:pt x="111" y="1463"/>
                                </a:cubicBezTo>
                                <a:cubicBezTo>
                                  <a:pt x="110" y="1464"/>
                                  <a:pt x="109" y="1464"/>
                                  <a:pt x="108" y="1464"/>
                                </a:cubicBezTo>
                                <a:cubicBezTo>
                                  <a:pt x="103" y="1464"/>
                                  <a:pt x="103" y="1460"/>
                                  <a:pt x="99" y="1460"/>
                                </a:cubicBezTo>
                                <a:cubicBezTo>
                                  <a:pt x="97" y="1469"/>
                                  <a:pt x="103" y="1479"/>
                                  <a:pt x="101" y="1482"/>
                                </a:cubicBezTo>
                                <a:cubicBezTo>
                                  <a:pt x="98" y="1480"/>
                                  <a:pt x="96" y="1480"/>
                                  <a:pt x="94" y="1480"/>
                                </a:cubicBezTo>
                                <a:cubicBezTo>
                                  <a:pt x="91" y="1480"/>
                                  <a:pt x="89" y="1481"/>
                                  <a:pt x="86" y="1482"/>
                                </a:cubicBezTo>
                                <a:cubicBezTo>
                                  <a:pt x="83" y="1483"/>
                                  <a:pt x="81" y="1484"/>
                                  <a:pt x="78" y="1484"/>
                                </a:cubicBezTo>
                                <a:cubicBezTo>
                                  <a:pt x="77" y="1484"/>
                                  <a:pt x="77" y="1484"/>
                                  <a:pt x="77" y="1484"/>
                                </a:cubicBezTo>
                                <a:cubicBezTo>
                                  <a:pt x="82" y="1492"/>
                                  <a:pt x="92" y="1495"/>
                                  <a:pt x="101" y="1496"/>
                                </a:cubicBezTo>
                                <a:cubicBezTo>
                                  <a:pt x="95" y="1497"/>
                                  <a:pt x="93" y="1503"/>
                                  <a:pt x="94" y="1511"/>
                                </a:cubicBezTo>
                                <a:cubicBezTo>
                                  <a:pt x="95" y="1511"/>
                                  <a:pt x="95" y="1511"/>
                                  <a:pt x="96" y="1511"/>
                                </a:cubicBezTo>
                                <a:cubicBezTo>
                                  <a:pt x="103" y="1511"/>
                                  <a:pt x="105" y="1506"/>
                                  <a:pt x="113" y="1506"/>
                                </a:cubicBezTo>
                                <a:cubicBezTo>
                                  <a:pt x="113" y="1514"/>
                                  <a:pt x="118" y="1519"/>
                                  <a:pt x="121" y="1525"/>
                                </a:cubicBezTo>
                                <a:cubicBezTo>
                                  <a:pt x="121" y="1522"/>
                                  <a:pt x="123" y="1521"/>
                                  <a:pt x="126" y="1521"/>
                                </a:cubicBezTo>
                                <a:cubicBezTo>
                                  <a:pt x="127" y="1521"/>
                                  <a:pt x="127" y="1521"/>
                                  <a:pt x="128" y="1521"/>
                                </a:cubicBezTo>
                                <a:cubicBezTo>
                                  <a:pt x="128" y="1516"/>
                                  <a:pt x="129" y="1512"/>
                                  <a:pt x="131" y="1509"/>
                                </a:cubicBezTo>
                                <a:cubicBezTo>
                                  <a:pt x="137" y="1512"/>
                                  <a:pt x="137" y="1520"/>
                                  <a:pt x="142" y="1525"/>
                                </a:cubicBezTo>
                                <a:cubicBezTo>
                                  <a:pt x="141" y="1525"/>
                                  <a:pt x="141" y="1525"/>
                                  <a:pt x="141" y="1525"/>
                                </a:cubicBezTo>
                                <a:cubicBezTo>
                                  <a:pt x="139" y="1525"/>
                                  <a:pt x="137" y="1526"/>
                                  <a:pt x="137" y="1528"/>
                                </a:cubicBezTo>
                                <a:cubicBezTo>
                                  <a:pt x="137" y="1528"/>
                                  <a:pt x="138" y="1528"/>
                                  <a:pt x="138" y="1528"/>
                                </a:cubicBezTo>
                                <a:cubicBezTo>
                                  <a:pt x="141" y="1528"/>
                                  <a:pt x="143" y="1529"/>
                                  <a:pt x="143" y="1532"/>
                                </a:cubicBezTo>
                                <a:cubicBezTo>
                                  <a:pt x="142" y="1535"/>
                                  <a:pt x="137" y="1534"/>
                                  <a:pt x="138" y="1540"/>
                                </a:cubicBezTo>
                                <a:cubicBezTo>
                                  <a:pt x="148" y="1539"/>
                                  <a:pt x="154" y="1538"/>
                                  <a:pt x="162" y="1537"/>
                                </a:cubicBezTo>
                                <a:cubicBezTo>
                                  <a:pt x="164" y="1528"/>
                                  <a:pt x="163" y="1528"/>
                                  <a:pt x="159" y="1523"/>
                                </a:cubicBezTo>
                                <a:cubicBezTo>
                                  <a:pt x="161" y="1522"/>
                                  <a:pt x="164" y="1521"/>
                                  <a:pt x="166" y="1521"/>
                                </a:cubicBezTo>
                                <a:cubicBezTo>
                                  <a:pt x="180" y="1521"/>
                                  <a:pt x="177" y="1547"/>
                                  <a:pt x="181" y="1559"/>
                                </a:cubicBezTo>
                                <a:cubicBezTo>
                                  <a:pt x="171" y="1559"/>
                                  <a:pt x="171" y="1559"/>
                                  <a:pt x="171" y="1559"/>
                                </a:cubicBezTo>
                                <a:cubicBezTo>
                                  <a:pt x="174" y="1557"/>
                                  <a:pt x="177" y="1543"/>
                                  <a:pt x="171" y="1542"/>
                                </a:cubicBezTo>
                                <a:cubicBezTo>
                                  <a:pt x="165" y="1546"/>
                                  <a:pt x="159" y="1549"/>
                                  <a:pt x="155" y="1554"/>
                                </a:cubicBezTo>
                                <a:cubicBezTo>
                                  <a:pt x="152" y="1553"/>
                                  <a:pt x="151" y="1549"/>
                                  <a:pt x="146" y="1549"/>
                                </a:cubicBezTo>
                                <a:cubicBezTo>
                                  <a:pt x="145" y="1549"/>
                                  <a:pt x="145" y="1549"/>
                                  <a:pt x="145" y="1549"/>
                                </a:cubicBezTo>
                                <a:cubicBezTo>
                                  <a:pt x="144" y="1553"/>
                                  <a:pt x="144" y="1558"/>
                                  <a:pt x="142" y="1561"/>
                                </a:cubicBezTo>
                                <a:cubicBezTo>
                                  <a:pt x="137" y="1558"/>
                                  <a:pt x="134" y="1555"/>
                                  <a:pt x="127" y="1555"/>
                                </a:cubicBezTo>
                                <a:cubicBezTo>
                                  <a:pt x="126" y="1555"/>
                                  <a:pt x="124" y="1555"/>
                                  <a:pt x="123" y="1556"/>
                                </a:cubicBezTo>
                                <a:cubicBezTo>
                                  <a:pt x="126" y="1562"/>
                                  <a:pt x="130" y="1567"/>
                                  <a:pt x="135" y="1571"/>
                                </a:cubicBezTo>
                                <a:cubicBezTo>
                                  <a:pt x="129" y="1572"/>
                                  <a:pt x="130" y="1579"/>
                                  <a:pt x="124" y="1581"/>
                                </a:cubicBezTo>
                                <a:cubicBezTo>
                                  <a:pt x="130" y="1581"/>
                                  <a:pt x="135" y="1582"/>
                                  <a:pt x="138" y="1585"/>
                                </a:cubicBezTo>
                                <a:cubicBezTo>
                                  <a:pt x="136" y="1587"/>
                                  <a:pt x="140" y="1593"/>
                                  <a:pt x="138" y="1600"/>
                                </a:cubicBezTo>
                                <a:cubicBezTo>
                                  <a:pt x="143" y="1598"/>
                                  <a:pt x="147" y="1596"/>
                                  <a:pt x="151" y="1596"/>
                                </a:cubicBezTo>
                                <a:cubicBezTo>
                                  <a:pt x="153" y="1596"/>
                                  <a:pt x="156" y="1597"/>
                                  <a:pt x="159" y="1600"/>
                                </a:cubicBezTo>
                                <a:cubicBezTo>
                                  <a:pt x="165" y="1593"/>
                                  <a:pt x="159" y="1582"/>
                                  <a:pt x="159" y="1579"/>
                                </a:cubicBezTo>
                                <a:cubicBezTo>
                                  <a:pt x="176" y="1596"/>
                                  <a:pt x="173" y="1619"/>
                                  <a:pt x="167" y="1644"/>
                                </a:cubicBezTo>
                                <a:cubicBezTo>
                                  <a:pt x="172" y="1632"/>
                                  <a:pt x="179" y="1623"/>
                                  <a:pt x="191" y="1623"/>
                                </a:cubicBezTo>
                                <a:cubicBezTo>
                                  <a:pt x="194" y="1623"/>
                                  <a:pt x="197" y="1624"/>
                                  <a:pt x="201" y="1626"/>
                                </a:cubicBezTo>
                                <a:cubicBezTo>
                                  <a:pt x="200" y="1627"/>
                                  <a:pt x="199" y="1627"/>
                                  <a:pt x="198" y="1627"/>
                                </a:cubicBezTo>
                                <a:cubicBezTo>
                                  <a:pt x="198" y="1627"/>
                                  <a:pt x="197" y="1627"/>
                                  <a:pt x="196" y="1627"/>
                                </a:cubicBezTo>
                                <a:cubicBezTo>
                                  <a:pt x="196" y="1627"/>
                                  <a:pt x="195" y="1627"/>
                                  <a:pt x="195" y="1627"/>
                                </a:cubicBezTo>
                                <a:cubicBezTo>
                                  <a:pt x="193" y="1627"/>
                                  <a:pt x="192" y="1627"/>
                                  <a:pt x="191" y="1629"/>
                                </a:cubicBezTo>
                                <a:cubicBezTo>
                                  <a:pt x="193" y="1636"/>
                                  <a:pt x="195" y="1635"/>
                                  <a:pt x="193" y="1643"/>
                                </a:cubicBezTo>
                                <a:cubicBezTo>
                                  <a:pt x="193" y="1643"/>
                                  <a:pt x="193" y="1644"/>
                                  <a:pt x="194" y="1644"/>
                                </a:cubicBezTo>
                                <a:cubicBezTo>
                                  <a:pt x="195" y="1644"/>
                                  <a:pt x="196" y="1643"/>
                                  <a:pt x="198" y="1643"/>
                                </a:cubicBezTo>
                                <a:cubicBezTo>
                                  <a:pt x="199" y="1643"/>
                                  <a:pt x="201" y="1642"/>
                                  <a:pt x="202" y="1642"/>
                                </a:cubicBezTo>
                                <a:cubicBezTo>
                                  <a:pt x="203" y="1642"/>
                                  <a:pt x="204" y="1642"/>
                                  <a:pt x="205" y="1643"/>
                                </a:cubicBezTo>
                                <a:cubicBezTo>
                                  <a:pt x="205" y="1676"/>
                                  <a:pt x="171" y="1702"/>
                                  <a:pt x="162" y="1737"/>
                                </a:cubicBezTo>
                                <a:cubicBezTo>
                                  <a:pt x="160" y="1718"/>
                                  <a:pt x="158" y="1688"/>
                                  <a:pt x="162" y="1663"/>
                                </a:cubicBezTo>
                                <a:cubicBezTo>
                                  <a:pt x="157" y="1683"/>
                                  <a:pt x="152" y="1702"/>
                                  <a:pt x="155" y="1720"/>
                                </a:cubicBezTo>
                                <a:cubicBezTo>
                                  <a:pt x="164" y="1772"/>
                                  <a:pt x="120" y="1811"/>
                                  <a:pt x="123" y="1862"/>
                                </a:cubicBezTo>
                                <a:cubicBezTo>
                                  <a:pt x="124" y="1861"/>
                                  <a:pt x="125" y="1861"/>
                                  <a:pt x="125" y="1861"/>
                                </a:cubicBezTo>
                                <a:cubicBezTo>
                                  <a:pt x="128" y="1861"/>
                                  <a:pt x="129" y="1862"/>
                                  <a:pt x="130" y="1863"/>
                                </a:cubicBezTo>
                                <a:cubicBezTo>
                                  <a:pt x="131" y="1864"/>
                                  <a:pt x="132" y="1866"/>
                                  <a:pt x="134" y="1866"/>
                                </a:cubicBezTo>
                                <a:cubicBezTo>
                                  <a:pt x="135" y="1866"/>
                                  <a:pt x="136" y="1865"/>
                                  <a:pt x="137" y="1865"/>
                                </a:cubicBezTo>
                                <a:cubicBezTo>
                                  <a:pt x="153" y="1765"/>
                                  <a:pt x="194" y="1690"/>
                                  <a:pt x="246" y="1626"/>
                                </a:cubicBezTo>
                                <a:cubicBezTo>
                                  <a:pt x="249" y="1626"/>
                                  <a:pt x="247" y="1631"/>
                                  <a:pt x="251" y="1631"/>
                                </a:cubicBezTo>
                                <a:cubicBezTo>
                                  <a:pt x="251" y="1631"/>
                                  <a:pt x="251" y="1631"/>
                                  <a:pt x="251" y="1631"/>
                                </a:cubicBezTo>
                                <a:cubicBezTo>
                                  <a:pt x="259" y="1624"/>
                                  <a:pt x="262" y="1612"/>
                                  <a:pt x="268" y="1603"/>
                                </a:cubicBezTo>
                                <a:cubicBezTo>
                                  <a:pt x="271" y="1612"/>
                                  <a:pt x="281" y="1613"/>
                                  <a:pt x="290" y="1615"/>
                                </a:cubicBezTo>
                                <a:cubicBezTo>
                                  <a:pt x="291" y="1602"/>
                                  <a:pt x="286" y="1595"/>
                                  <a:pt x="280" y="1588"/>
                                </a:cubicBezTo>
                                <a:cubicBezTo>
                                  <a:pt x="286" y="1591"/>
                                  <a:pt x="290" y="1592"/>
                                  <a:pt x="296" y="1592"/>
                                </a:cubicBezTo>
                                <a:cubicBezTo>
                                  <a:pt x="298" y="1592"/>
                                  <a:pt x="301" y="1592"/>
                                  <a:pt x="304" y="1591"/>
                                </a:cubicBezTo>
                                <a:cubicBezTo>
                                  <a:pt x="302" y="1582"/>
                                  <a:pt x="317" y="1588"/>
                                  <a:pt x="318" y="1581"/>
                                </a:cubicBezTo>
                                <a:cubicBezTo>
                                  <a:pt x="309" y="1580"/>
                                  <a:pt x="303" y="1570"/>
                                  <a:pt x="294" y="1570"/>
                                </a:cubicBezTo>
                                <a:cubicBezTo>
                                  <a:pt x="291" y="1570"/>
                                  <a:pt x="289" y="1571"/>
                                  <a:pt x="285" y="1573"/>
                                </a:cubicBezTo>
                                <a:cubicBezTo>
                                  <a:pt x="318" y="1543"/>
                                  <a:pt x="368" y="1470"/>
                                  <a:pt x="412" y="1470"/>
                                </a:cubicBezTo>
                                <a:cubicBezTo>
                                  <a:pt x="424" y="1470"/>
                                  <a:pt x="435" y="1475"/>
                                  <a:pt x="446" y="1487"/>
                                </a:cubicBezTo>
                                <a:cubicBezTo>
                                  <a:pt x="456" y="1499"/>
                                  <a:pt x="465" y="1514"/>
                                  <a:pt x="469" y="1529"/>
                                </a:cubicBezTo>
                                <a:cubicBezTo>
                                  <a:pt x="469" y="1529"/>
                                  <a:pt x="469" y="1530"/>
                                  <a:pt x="469" y="1530"/>
                                </a:cubicBezTo>
                                <a:cubicBezTo>
                                  <a:pt x="470" y="1534"/>
                                  <a:pt x="471" y="1538"/>
                                  <a:pt x="471" y="1542"/>
                                </a:cubicBezTo>
                                <a:cubicBezTo>
                                  <a:pt x="458" y="1539"/>
                                  <a:pt x="453" y="1519"/>
                                  <a:pt x="438" y="1516"/>
                                </a:cubicBezTo>
                                <a:cubicBezTo>
                                  <a:pt x="437" y="1519"/>
                                  <a:pt x="439" y="1525"/>
                                  <a:pt x="436" y="1525"/>
                                </a:cubicBezTo>
                                <a:cubicBezTo>
                                  <a:pt x="436" y="1525"/>
                                  <a:pt x="436" y="1525"/>
                                  <a:pt x="436" y="1525"/>
                                </a:cubicBezTo>
                                <a:cubicBezTo>
                                  <a:pt x="435" y="1524"/>
                                  <a:pt x="433" y="1523"/>
                                  <a:pt x="432" y="1523"/>
                                </a:cubicBezTo>
                                <a:cubicBezTo>
                                  <a:pt x="430" y="1523"/>
                                  <a:pt x="428" y="1524"/>
                                  <a:pt x="427" y="1524"/>
                                </a:cubicBezTo>
                                <a:cubicBezTo>
                                  <a:pt x="425" y="1525"/>
                                  <a:pt x="423" y="1525"/>
                                  <a:pt x="420" y="1525"/>
                                </a:cubicBezTo>
                                <a:cubicBezTo>
                                  <a:pt x="419" y="1525"/>
                                  <a:pt x="418" y="1525"/>
                                  <a:pt x="417" y="1525"/>
                                </a:cubicBezTo>
                                <a:cubicBezTo>
                                  <a:pt x="420" y="1537"/>
                                  <a:pt x="431" y="1541"/>
                                  <a:pt x="439" y="1549"/>
                                </a:cubicBezTo>
                                <a:cubicBezTo>
                                  <a:pt x="438" y="1549"/>
                                  <a:pt x="437" y="1549"/>
                                  <a:pt x="436" y="1549"/>
                                </a:cubicBezTo>
                                <a:cubicBezTo>
                                  <a:pt x="419" y="1549"/>
                                  <a:pt x="411" y="1557"/>
                                  <a:pt x="407" y="1569"/>
                                </a:cubicBezTo>
                                <a:cubicBezTo>
                                  <a:pt x="414" y="1571"/>
                                  <a:pt x="418" y="1574"/>
                                  <a:pt x="424" y="1574"/>
                                </a:cubicBezTo>
                                <a:cubicBezTo>
                                  <a:pt x="426" y="1574"/>
                                  <a:pt x="428" y="1573"/>
                                  <a:pt x="431" y="1573"/>
                                </a:cubicBezTo>
                                <a:cubicBezTo>
                                  <a:pt x="431" y="1579"/>
                                  <a:pt x="431" y="1579"/>
                                  <a:pt x="431" y="1579"/>
                                </a:cubicBezTo>
                                <a:cubicBezTo>
                                  <a:pt x="436" y="1578"/>
                                  <a:pt x="444" y="1579"/>
                                  <a:pt x="446" y="1574"/>
                                </a:cubicBezTo>
                                <a:cubicBezTo>
                                  <a:pt x="446" y="1588"/>
                                  <a:pt x="444" y="1600"/>
                                  <a:pt x="439" y="1612"/>
                                </a:cubicBezTo>
                                <a:cubicBezTo>
                                  <a:pt x="440" y="1612"/>
                                  <a:pt x="441" y="1612"/>
                                  <a:pt x="442" y="1612"/>
                                </a:cubicBezTo>
                                <a:cubicBezTo>
                                  <a:pt x="457" y="1612"/>
                                  <a:pt x="469" y="1599"/>
                                  <a:pt x="475" y="1586"/>
                                </a:cubicBezTo>
                                <a:cubicBezTo>
                                  <a:pt x="472" y="1602"/>
                                  <a:pt x="475" y="1610"/>
                                  <a:pt x="479" y="1622"/>
                                </a:cubicBezTo>
                                <a:cubicBezTo>
                                  <a:pt x="479" y="1622"/>
                                  <a:pt x="480" y="1622"/>
                                  <a:pt x="481" y="1622"/>
                                </a:cubicBezTo>
                                <a:cubicBezTo>
                                  <a:pt x="484" y="1622"/>
                                  <a:pt x="486" y="1622"/>
                                  <a:pt x="487" y="1621"/>
                                </a:cubicBezTo>
                                <a:cubicBezTo>
                                  <a:pt x="489" y="1627"/>
                                  <a:pt x="491" y="1634"/>
                                  <a:pt x="497" y="1636"/>
                                </a:cubicBezTo>
                                <a:cubicBezTo>
                                  <a:pt x="497" y="1617"/>
                                  <a:pt x="497" y="1617"/>
                                  <a:pt x="497" y="1617"/>
                                </a:cubicBezTo>
                                <a:cubicBezTo>
                                  <a:pt x="504" y="1617"/>
                                  <a:pt x="504" y="1617"/>
                                  <a:pt x="504" y="1617"/>
                                </a:cubicBezTo>
                                <a:cubicBezTo>
                                  <a:pt x="505" y="1598"/>
                                  <a:pt x="494" y="1592"/>
                                  <a:pt x="489" y="1579"/>
                                </a:cubicBezTo>
                                <a:cubicBezTo>
                                  <a:pt x="494" y="1586"/>
                                  <a:pt x="503" y="1588"/>
                                  <a:pt x="513" y="1588"/>
                                </a:cubicBezTo>
                                <a:cubicBezTo>
                                  <a:pt x="520" y="1588"/>
                                  <a:pt x="528" y="1587"/>
                                  <a:pt x="535" y="1586"/>
                                </a:cubicBezTo>
                                <a:cubicBezTo>
                                  <a:pt x="538" y="1581"/>
                                  <a:pt x="529" y="1576"/>
                                  <a:pt x="525" y="1573"/>
                                </a:cubicBezTo>
                                <a:cubicBezTo>
                                  <a:pt x="526" y="1573"/>
                                  <a:pt x="526" y="1573"/>
                                  <a:pt x="527" y="1573"/>
                                </a:cubicBezTo>
                                <a:cubicBezTo>
                                  <a:pt x="534" y="1573"/>
                                  <a:pt x="521" y="1561"/>
                                  <a:pt x="526" y="1559"/>
                                </a:cubicBezTo>
                                <a:cubicBezTo>
                                  <a:pt x="528" y="1559"/>
                                  <a:pt x="528" y="1559"/>
                                  <a:pt x="529" y="1559"/>
                                </a:cubicBezTo>
                                <a:cubicBezTo>
                                  <a:pt x="533" y="1559"/>
                                  <a:pt x="535" y="1558"/>
                                  <a:pt x="537" y="1557"/>
                                </a:cubicBezTo>
                                <a:cubicBezTo>
                                  <a:pt x="539" y="1556"/>
                                  <a:pt x="542" y="1556"/>
                                  <a:pt x="545" y="1556"/>
                                </a:cubicBezTo>
                                <a:cubicBezTo>
                                  <a:pt x="545" y="1556"/>
                                  <a:pt x="545" y="1556"/>
                                  <a:pt x="545" y="1556"/>
                                </a:cubicBezTo>
                                <a:cubicBezTo>
                                  <a:pt x="546" y="1549"/>
                                  <a:pt x="537" y="1553"/>
                                  <a:pt x="537" y="1549"/>
                                </a:cubicBezTo>
                                <a:cubicBezTo>
                                  <a:pt x="537" y="1549"/>
                                  <a:pt x="538" y="1549"/>
                                  <a:pt x="538" y="1549"/>
                                </a:cubicBezTo>
                                <a:cubicBezTo>
                                  <a:pt x="547" y="1549"/>
                                  <a:pt x="555" y="1545"/>
                                  <a:pt x="552" y="1538"/>
                                </a:cubicBezTo>
                                <a:cubicBezTo>
                                  <a:pt x="553" y="1539"/>
                                  <a:pt x="553" y="1539"/>
                                  <a:pt x="554" y="1539"/>
                                </a:cubicBezTo>
                                <a:cubicBezTo>
                                  <a:pt x="562" y="1539"/>
                                  <a:pt x="564" y="1529"/>
                                  <a:pt x="564" y="1526"/>
                                </a:cubicBezTo>
                                <a:cubicBezTo>
                                  <a:pt x="565" y="1527"/>
                                  <a:pt x="566" y="1527"/>
                                  <a:pt x="567" y="1527"/>
                                </a:cubicBezTo>
                                <a:cubicBezTo>
                                  <a:pt x="575" y="1527"/>
                                  <a:pt x="580" y="1524"/>
                                  <a:pt x="588" y="1523"/>
                                </a:cubicBezTo>
                                <a:cubicBezTo>
                                  <a:pt x="588" y="1526"/>
                                  <a:pt x="588" y="1528"/>
                                  <a:pt x="590" y="1530"/>
                                </a:cubicBezTo>
                                <a:cubicBezTo>
                                  <a:pt x="605" y="1524"/>
                                  <a:pt x="615" y="1530"/>
                                  <a:pt x="626" y="1518"/>
                                </a:cubicBezTo>
                                <a:cubicBezTo>
                                  <a:pt x="626" y="1520"/>
                                  <a:pt x="626" y="1521"/>
                                  <a:pt x="628" y="1521"/>
                                </a:cubicBezTo>
                                <a:cubicBezTo>
                                  <a:pt x="628" y="1521"/>
                                  <a:pt x="629" y="1521"/>
                                  <a:pt x="629" y="1521"/>
                                </a:cubicBezTo>
                                <a:cubicBezTo>
                                  <a:pt x="641" y="1512"/>
                                  <a:pt x="655" y="1495"/>
                                  <a:pt x="665" y="1489"/>
                                </a:cubicBezTo>
                                <a:cubicBezTo>
                                  <a:pt x="649" y="1515"/>
                                  <a:pt x="623" y="1531"/>
                                  <a:pt x="610" y="1561"/>
                                </a:cubicBezTo>
                                <a:cubicBezTo>
                                  <a:pt x="611" y="1561"/>
                                  <a:pt x="611" y="1561"/>
                                  <a:pt x="612" y="1561"/>
                                </a:cubicBezTo>
                                <a:cubicBezTo>
                                  <a:pt x="612" y="1561"/>
                                  <a:pt x="612" y="1561"/>
                                  <a:pt x="612" y="1561"/>
                                </a:cubicBezTo>
                                <a:cubicBezTo>
                                  <a:pt x="613" y="1561"/>
                                  <a:pt x="613" y="1561"/>
                                  <a:pt x="613" y="1561"/>
                                </a:cubicBezTo>
                                <a:cubicBezTo>
                                  <a:pt x="615" y="1561"/>
                                  <a:pt x="617" y="1561"/>
                                  <a:pt x="617" y="1562"/>
                                </a:cubicBezTo>
                                <a:cubicBezTo>
                                  <a:pt x="613" y="1571"/>
                                  <a:pt x="607" y="1578"/>
                                  <a:pt x="605" y="1588"/>
                                </a:cubicBezTo>
                                <a:cubicBezTo>
                                  <a:pt x="606" y="1588"/>
                                  <a:pt x="608" y="1588"/>
                                  <a:pt x="609" y="1588"/>
                                </a:cubicBezTo>
                                <a:cubicBezTo>
                                  <a:pt x="614" y="1588"/>
                                  <a:pt x="616" y="1586"/>
                                  <a:pt x="620" y="1585"/>
                                </a:cubicBezTo>
                                <a:cubicBezTo>
                                  <a:pt x="615" y="1593"/>
                                  <a:pt x="614" y="1610"/>
                                  <a:pt x="617" y="1622"/>
                                </a:cubicBezTo>
                                <a:cubicBezTo>
                                  <a:pt x="633" y="1617"/>
                                  <a:pt x="641" y="1604"/>
                                  <a:pt x="650" y="1591"/>
                                </a:cubicBezTo>
                                <a:cubicBezTo>
                                  <a:pt x="646" y="1597"/>
                                  <a:pt x="650" y="1600"/>
                                  <a:pt x="650" y="1607"/>
                                </a:cubicBezTo>
                                <a:cubicBezTo>
                                  <a:pt x="665" y="1602"/>
                                  <a:pt x="664" y="1582"/>
                                  <a:pt x="674" y="1571"/>
                                </a:cubicBezTo>
                                <a:cubicBezTo>
                                  <a:pt x="678" y="1576"/>
                                  <a:pt x="672" y="1592"/>
                                  <a:pt x="679" y="1595"/>
                                </a:cubicBezTo>
                                <a:cubicBezTo>
                                  <a:pt x="682" y="1587"/>
                                  <a:pt x="691" y="1584"/>
                                  <a:pt x="691" y="1573"/>
                                </a:cubicBezTo>
                                <a:cubicBezTo>
                                  <a:pt x="692" y="1574"/>
                                  <a:pt x="693" y="1574"/>
                                  <a:pt x="694" y="1574"/>
                                </a:cubicBezTo>
                                <a:cubicBezTo>
                                  <a:pt x="695" y="1574"/>
                                  <a:pt x="696" y="1574"/>
                                  <a:pt x="697" y="1573"/>
                                </a:cubicBezTo>
                                <a:cubicBezTo>
                                  <a:pt x="699" y="1566"/>
                                  <a:pt x="701" y="1559"/>
                                  <a:pt x="703" y="1552"/>
                                </a:cubicBezTo>
                                <a:cubicBezTo>
                                  <a:pt x="704" y="1558"/>
                                  <a:pt x="708" y="1562"/>
                                  <a:pt x="713" y="1564"/>
                                </a:cubicBezTo>
                                <a:cubicBezTo>
                                  <a:pt x="714" y="1564"/>
                                  <a:pt x="715" y="1565"/>
                                  <a:pt x="715" y="1565"/>
                                </a:cubicBezTo>
                                <a:cubicBezTo>
                                  <a:pt x="717" y="1565"/>
                                  <a:pt x="719" y="1563"/>
                                  <a:pt x="720" y="1562"/>
                                </a:cubicBezTo>
                                <a:cubicBezTo>
                                  <a:pt x="721" y="1561"/>
                                  <a:pt x="722" y="1560"/>
                                  <a:pt x="723" y="1560"/>
                                </a:cubicBezTo>
                                <a:cubicBezTo>
                                  <a:pt x="724" y="1560"/>
                                  <a:pt x="724" y="1560"/>
                                  <a:pt x="725" y="1561"/>
                                </a:cubicBezTo>
                                <a:cubicBezTo>
                                  <a:pt x="720" y="1578"/>
                                  <a:pt x="732" y="1591"/>
                                  <a:pt x="735" y="1607"/>
                                </a:cubicBezTo>
                                <a:cubicBezTo>
                                  <a:pt x="741" y="1605"/>
                                  <a:pt x="741" y="1597"/>
                                  <a:pt x="747" y="1595"/>
                                </a:cubicBezTo>
                                <a:cubicBezTo>
                                  <a:pt x="746" y="1616"/>
                                  <a:pt x="757" y="1626"/>
                                  <a:pt x="768" y="1636"/>
                                </a:cubicBezTo>
                                <a:cubicBezTo>
                                  <a:pt x="778" y="1625"/>
                                  <a:pt x="776" y="1601"/>
                                  <a:pt x="788" y="1591"/>
                                </a:cubicBezTo>
                                <a:cubicBezTo>
                                  <a:pt x="791" y="1553"/>
                                  <a:pt x="775" y="1524"/>
                                  <a:pt x="764" y="1506"/>
                                </a:cubicBezTo>
                                <a:cubicBezTo>
                                  <a:pt x="786" y="1525"/>
                                  <a:pt x="800" y="1551"/>
                                  <a:pt x="824" y="1568"/>
                                </a:cubicBezTo>
                                <a:cubicBezTo>
                                  <a:pt x="826" y="1566"/>
                                  <a:pt x="824" y="1560"/>
                                  <a:pt x="828" y="1560"/>
                                </a:cubicBezTo>
                                <a:cubicBezTo>
                                  <a:pt x="828" y="1560"/>
                                  <a:pt x="829" y="1561"/>
                                  <a:pt x="829" y="1561"/>
                                </a:cubicBezTo>
                                <a:cubicBezTo>
                                  <a:pt x="837" y="1569"/>
                                  <a:pt x="848" y="1574"/>
                                  <a:pt x="860" y="1578"/>
                                </a:cubicBezTo>
                                <a:cubicBezTo>
                                  <a:pt x="860" y="1569"/>
                                  <a:pt x="860" y="1560"/>
                                  <a:pt x="855" y="1557"/>
                                </a:cubicBezTo>
                                <a:cubicBezTo>
                                  <a:pt x="868" y="1562"/>
                                  <a:pt x="883" y="1571"/>
                                  <a:pt x="900" y="1571"/>
                                </a:cubicBezTo>
                                <a:cubicBezTo>
                                  <a:pt x="904" y="1571"/>
                                  <a:pt x="909" y="1570"/>
                                  <a:pt x="913" y="1569"/>
                                </a:cubicBezTo>
                                <a:cubicBezTo>
                                  <a:pt x="913" y="1569"/>
                                  <a:pt x="913" y="1569"/>
                                  <a:pt x="913" y="1569"/>
                                </a:cubicBezTo>
                                <a:cubicBezTo>
                                  <a:pt x="908" y="1549"/>
                                  <a:pt x="884" y="1548"/>
                                  <a:pt x="877" y="1530"/>
                                </a:cubicBezTo>
                                <a:cubicBezTo>
                                  <a:pt x="878" y="1530"/>
                                  <a:pt x="879" y="1530"/>
                                  <a:pt x="880" y="1530"/>
                                </a:cubicBezTo>
                                <a:cubicBezTo>
                                  <a:pt x="881" y="1530"/>
                                  <a:pt x="882" y="1530"/>
                                  <a:pt x="884" y="1530"/>
                                </a:cubicBezTo>
                                <a:cubicBezTo>
                                  <a:pt x="885" y="1530"/>
                                  <a:pt x="886" y="1530"/>
                                  <a:pt x="888" y="1530"/>
                                </a:cubicBezTo>
                                <a:cubicBezTo>
                                  <a:pt x="890" y="1530"/>
                                  <a:pt x="892" y="1530"/>
                                  <a:pt x="892" y="1528"/>
                                </a:cubicBezTo>
                                <a:cubicBezTo>
                                  <a:pt x="886" y="1515"/>
                                  <a:pt x="859" y="1513"/>
                                  <a:pt x="860" y="1497"/>
                                </a:cubicBezTo>
                                <a:cubicBezTo>
                                  <a:pt x="827" y="1491"/>
                                  <a:pt x="791" y="1487"/>
                                  <a:pt x="761" y="1479"/>
                                </a:cubicBezTo>
                                <a:cubicBezTo>
                                  <a:pt x="768" y="1480"/>
                                  <a:pt x="775" y="1481"/>
                                  <a:pt x="782" y="1481"/>
                                </a:cubicBezTo>
                                <a:cubicBezTo>
                                  <a:pt x="808" y="1481"/>
                                  <a:pt x="831" y="1471"/>
                                  <a:pt x="848" y="1460"/>
                                </a:cubicBezTo>
                                <a:cubicBezTo>
                                  <a:pt x="849" y="1455"/>
                                  <a:pt x="845" y="1456"/>
                                  <a:pt x="845" y="1453"/>
                                </a:cubicBezTo>
                                <a:cubicBezTo>
                                  <a:pt x="853" y="1448"/>
                                  <a:pt x="861" y="1443"/>
                                  <a:pt x="867" y="1436"/>
                                </a:cubicBezTo>
                                <a:cubicBezTo>
                                  <a:pt x="866" y="1436"/>
                                  <a:pt x="865" y="1436"/>
                                  <a:pt x="864" y="1436"/>
                                </a:cubicBezTo>
                                <a:cubicBezTo>
                                  <a:pt x="860" y="1436"/>
                                  <a:pt x="858" y="1435"/>
                                  <a:pt x="858" y="1431"/>
                                </a:cubicBezTo>
                                <a:cubicBezTo>
                                  <a:pt x="873" y="1425"/>
                                  <a:pt x="883" y="1416"/>
                                  <a:pt x="889" y="1402"/>
                                </a:cubicBezTo>
                                <a:cubicBezTo>
                                  <a:pt x="884" y="1399"/>
                                  <a:pt x="876" y="1398"/>
                                  <a:pt x="869" y="1398"/>
                                </a:cubicBezTo>
                                <a:cubicBezTo>
                                  <a:pt x="859" y="1398"/>
                                  <a:pt x="849" y="1400"/>
                                  <a:pt x="845" y="1406"/>
                                </a:cubicBezTo>
                                <a:cubicBezTo>
                                  <a:pt x="847" y="1402"/>
                                  <a:pt x="847" y="1396"/>
                                  <a:pt x="850" y="1391"/>
                                </a:cubicBezTo>
                                <a:cubicBezTo>
                                  <a:pt x="848" y="1391"/>
                                  <a:pt x="846" y="1391"/>
                                  <a:pt x="844" y="1391"/>
                                </a:cubicBezTo>
                                <a:cubicBezTo>
                                  <a:pt x="827" y="1391"/>
                                  <a:pt x="818" y="1404"/>
                                  <a:pt x="809" y="1405"/>
                                </a:cubicBezTo>
                                <a:cubicBezTo>
                                  <a:pt x="813" y="1394"/>
                                  <a:pt x="833" y="1399"/>
                                  <a:pt x="834" y="1385"/>
                                </a:cubicBezTo>
                                <a:cubicBezTo>
                                  <a:pt x="832" y="1380"/>
                                  <a:pt x="824" y="1380"/>
                                  <a:pt x="818" y="1380"/>
                                </a:cubicBezTo>
                                <a:cubicBezTo>
                                  <a:pt x="817" y="1380"/>
                                  <a:pt x="816" y="1380"/>
                                  <a:pt x="816" y="1380"/>
                                </a:cubicBezTo>
                                <a:cubicBezTo>
                                  <a:pt x="815" y="1380"/>
                                  <a:pt x="814" y="1380"/>
                                  <a:pt x="814" y="1380"/>
                                </a:cubicBezTo>
                                <a:cubicBezTo>
                                  <a:pt x="812" y="1380"/>
                                  <a:pt x="810" y="1380"/>
                                  <a:pt x="809" y="1379"/>
                                </a:cubicBezTo>
                                <a:cubicBezTo>
                                  <a:pt x="818" y="1372"/>
                                  <a:pt x="834" y="1371"/>
                                  <a:pt x="834" y="1355"/>
                                </a:cubicBezTo>
                                <a:cubicBezTo>
                                  <a:pt x="833" y="1355"/>
                                  <a:pt x="833" y="1355"/>
                                  <a:pt x="833" y="1355"/>
                                </a:cubicBezTo>
                                <a:cubicBezTo>
                                  <a:pt x="832" y="1355"/>
                                  <a:pt x="831" y="1356"/>
                                  <a:pt x="831" y="1356"/>
                                </a:cubicBezTo>
                                <a:cubicBezTo>
                                  <a:pt x="830" y="1357"/>
                                  <a:pt x="829" y="1357"/>
                                  <a:pt x="829" y="1357"/>
                                </a:cubicBezTo>
                                <a:cubicBezTo>
                                  <a:pt x="828" y="1357"/>
                                  <a:pt x="828" y="1357"/>
                                  <a:pt x="827" y="1355"/>
                                </a:cubicBezTo>
                                <a:cubicBezTo>
                                  <a:pt x="836" y="1351"/>
                                  <a:pt x="844" y="1338"/>
                                  <a:pt x="839" y="1326"/>
                                </a:cubicBezTo>
                                <a:cubicBezTo>
                                  <a:pt x="832" y="1330"/>
                                  <a:pt x="822" y="1339"/>
                                  <a:pt x="814" y="1339"/>
                                </a:cubicBezTo>
                                <a:cubicBezTo>
                                  <a:pt x="813" y="1339"/>
                                  <a:pt x="813" y="1338"/>
                                  <a:pt x="812" y="1338"/>
                                </a:cubicBezTo>
                                <a:cubicBezTo>
                                  <a:pt x="823" y="1325"/>
                                  <a:pt x="836" y="1313"/>
                                  <a:pt x="839" y="1292"/>
                                </a:cubicBezTo>
                                <a:cubicBezTo>
                                  <a:pt x="838" y="1292"/>
                                  <a:pt x="838" y="1292"/>
                                  <a:pt x="837" y="1292"/>
                                </a:cubicBezTo>
                                <a:cubicBezTo>
                                  <a:pt x="832" y="1292"/>
                                  <a:pt x="828" y="1294"/>
                                  <a:pt x="825" y="1296"/>
                                </a:cubicBezTo>
                                <a:cubicBezTo>
                                  <a:pt x="822" y="1299"/>
                                  <a:pt x="820" y="1301"/>
                                  <a:pt x="818" y="1301"/>
                                </a:cubicBezTo>
                                <a:cubicBezTo>
                                  <a:pt x="817" y="1301"/>
                                  <a:pt x="817" y="1301"/>
                                  <a:pt x="817" y="1301"/>
                                </a:cubicBezTo>
                                <a:cubicBezTo>
                                  <a:pt x="829" y="1289"/>
                                  <a:pt x="837" y="1273"/>
                                  <a:pt x="834" y="1248"/>
                                </a:cubicBezTo>
                                <a:cubicBezTo>
                                  <a:pt x="810" y="1248"/>
                                  <a:pt x="803" y="1264"/>
                                  <a:pt x="793" y="1278"/>
                                </a:cubicBezTo>
                                <a:cubicBezTo>
                                  <a:pt x="794" y="1272"/>
                                  <a:pt x="797" y="1262"/>
                                  <a:pt x="793" y="1256"/>
                                </a:cubicBezTo>
                                <a:cubicBezTo>
                                  <a:pt x="776" y="1257"/>
                                  <a:pt x="781" y="1281"/>
                                  <a:pt x="768" y="1285"/>
                                </a:cubicBezTo>
                                <a:cubicBezTo>
                                  <a:pt x="768" y="1281"/>
                                  <a:pt x="767" y="1279"/>
                                  <a:pt x="764" y="1278"/>
                                </a:cubicBezTo>
                                <a:cubicBezTo>
                                  <a:pt x="742" y="1306"/>
                                  <a:pt x="743" y="1356"/>
                                  <a:pt x="721" y="1385"/>
                                </a:cubicBezTo>
                                <a:cubicBezTo>
                                  <a:pt x="730" y="1356"/>
                                  <a:pt x="736" y="1332"/>
                                  <a:pt x="730" y="1297"/>
                                </a:cubicBezTo>
                                <a:cubicBezTo>
                                  <a:pt x="729" y="1296"/>
                                  <a:pt x="727" y="1296"/>
                                  <a:pt x="726" y="1296"/>
                                </a:cubicBezTo>
                                <a:cubicBezTo>
                                  <a:pt x="726" y="1296"/>
                                  <a:pt x="725" y="1296"/>
                                  <a:pt x="725" y="1296"/>
                                </a:cubicBezTo>
                                <a:cubicBezTo>
                                  <a:pt x="724" y="1296"/>
                                  <a:pt x="724" y="1296"/>
                                  <a:pt x="723" y="1296"/>
                                </a:cubicBezTo>
                                <a:cubicBezTo>
                                  <a:pt x="722" y="1296"/>
                                  <a:pt x="722" y="1296"/>
                                  <a:pt x="721" y="1296"/>
                                </a:cubicBezTo>
                                <a:cubicBezTo>
                                  <a:pt x="721" y="1289"/>
                                  <a:pt x="723" y="1280"/>
                                  <a:pt x="720" y="1277"/>
                                </a:cubicBezTo>
                                <a:cubicBezTo>
                                  <a:pt x="719" y="1276"/>
                                  <a:pt x="718" y="1276"/>
                                  <a:pt x="717" y="1276"/>
                                </a:cubicBezTo>
                                <a:cubicBezTo>
                                  <a:pt x="715" y="1276"/>
                                  <a:pt x="714" y="1277"/>
                                  <a:pt x="713" y="1278"/>
                                </a:cubicBezTo>
                                <a:cubicBezTo>
                                  <a:pt x="712" y="1279"/>
                                  <a:pt x="711" y="1280"/>
                                  <a:pt x="710" y="1280"/>
                                </a:cubicBezTo>
                                <a:cubicBezTo>
                                  <a:pt x="709" y="1280"/>
                                  <a:pt x="709" y="1279"/>
                                  <a:pt x="708" y="1278"/>
                                </a:cubicBezTo>
                                <a:cubicBezTo>
                                  <a:pt x="707" y="1262"/>
                                  <a:pt x="700" y="1251"/>
                                  <a:pt x="689" y="1244"/>
                                </a:cubicBezTo>
                                <a:cubicBezTo>
                                  <a:pt x="683" y="1255"/>
                                  <a:pt x="679" y="1267"/>
                                  <a:pt x="680" y="1285"/>
                                </a:cubicBezTo>
                                <a:cubicBezTo>
                                  <a:pt x="678" y="1285"/>
                                  <a:pt x="677" y="1282"/>
                                  <a:pt x="674" y="1282"/>
                                </a:cubicBezTo>
                                <a:cubicBezTo>
                                  <a:pt x="673" y="1282"/>
                                  <a:pt x="673" y="1282"/>
                                  <a:pt x="673" y="1282"/>
                                </a:cubicBezTo>
                                <a:cubicBezTo>
                                  <a:pt x="692" y="1225"/>
                                  <a:pt x="716" y="1152"/>
                                  <a:pt x="717" y="1152"/>
                                </a:cubicBezTo>
                                <a:cubicBezTo>
                                  <a:pt x="717" y="1152"/>
                                  <a:pt x="717" y="1152"/>
                                  <a:pt x="717" y="1152"/>
                                </a:cubicBezTo>
                                <a:cubicBezTo>
                                  <a:pt x="711" y="1152"/>
                                  <a:pt x="694" y="1191"/>
                                  <a:pt x="678" y="1230"/>
                                </a:cubicBezTo>
                                <a:cubicBezTo>
                                  <a:pt x="664" y="1266"/>
                                  <a:pt x="650" y="1301"/>
                                  <a:pt x="646" y="1308"/>
                                </a:cubicBezTo>
                                <a:cubicBezTo>
                                  <a:pt x="653" y="1309"/>
                                  <a:pt x="658" y="1311"/>
                                  <a:pt x="663" y="1315"/>
                                </a:cubicBezTo>
                                <a:cubicBezTo>
                                  <a:pt x="656" y="1333"/>
                                  <a:pt x="652" y="1345"/>
                                  <a:pt x="651" y="1345"/>
                                </a:cubicBezTo>
                                <a:cubicBezTo>
                                  <a:pt x="653" y="1370"/>
                                  <a:pt x="701" y="1389"/>
                                  <a:pt x="701" y="1412"/>
                                </a:cubicBezTo>
                                <a:cubicBezTo>
                                  <a:pt x="701" y="1423"/>
                                  <a:pt x="697" y="1428"/>
                                  <a:pt x="691" y="1428"/>
                                </a:cubicBezTo>
                                <a:cubicBezTo>
                                  <a:pt x="679" y="1428"/>
                                  <a:pt x="657" y="1408"/>
                                  <a:pt x="646" y="1402"/>
                                </a:cubicBezTo>
                                <a:cubicBezTo>
                                  <a:pt x="618" y="1389"/>
                                  <a:pt x="585" y="1381"/>
                                  <a:pt x="552" y="1381"/>
                                </a:cubicBezTo>
                                <a:cubicBezTo>
                                  <a:pt x="512" y="1381"/>
                                  <a:pt x="473" y="1392"/>
                                  <a:pt x="444" y="1414"/>
                                </a:cubicBezTo>
                                <a:cubicBezTo>
                                  <a:pt x="503" y="1358"/>
                                  <a:pt x="528" y="1245"/>
                                  <a:pt x="554" y="1147"/>
                                </a:cubicBezTo>
                                <a:cubicBezTo>
                                  <a:pt x="564" y="1108"/>
                                  <a:pt x="582" y="1067"/>
                                  <a:pt x="629" y="1067"/>
                                </a:cubicBezTo>
                                <a:cubicBezTo>
                                  <a:pt x="635" y="1067"/>
                                  <a:pt x="642" y="1068"/>
                                  <a:pt x="649" y="1070"/>
                                </a:cubicBezTo>
                                <a:cubicBezTo>
                                  <a:pt x="640" y="1079"/>
                                  <a:pt x="619" y="1081"/>
                                  <a:pt x="615" y="1095"/>
                                </a:cubicBezTo>
                                <a:cubicBezTo>
                                  <a:pt x="619" y="1096"/>
                                  <a:pt x="621" y="1097"/>
                                  <a:pt x="622" y="1099"/>
                                </a:cubicBezTo>
                                <a:cubicBezTo>
                                  <a:pt x="620" y="1105"/>
                                  <a:pt x="615" y="1116"/>
                                  <a:pt x="620" y="1121"/>
                                </a:cubicBezTo>
                                <a:cubicBezTo>
                                  <a:pt x="627" y="1112"/>
                                  <a:pt x="642" y="1112"/>
                                  <a:pt x="646" y="1101"/>
                                </a:cubicBezTo>
                                <a:cubicBezTo>
                                  <a:pt x="643" y="1111"/>
                                  <a:pt x="646" y="1122"/>
                                  <a:pt x="646" y="1133"/>
                                </a:cubicBezTo>
                                <a:cubicBezTo>
                                  <a:pt x="647" y="1133"/>
                                  <a:pt x="648" y="1133"/>
                                  <a:pt x="648" y="1133"/>
                                </a:cubicBezTo>
                                <a:cubicBezTo>
                                  <a:pt x="651" y="1133"/>
                                  <a:pt x="652" y="1135"/>
                                  <a:pt x="653" y="1137"/>
                                </a:cubicBezTo>
                                <a:cubicBezTo>
                                  <a:pt x="653" y="1139"/>
                                  <a:pt x="654" y="1142"/>
                                  <a:pt x="657" y="1142"/>
                                </a:cubicBezTo>
                                <a:cubicBezTo>
                                  <a:pt x="657" y="1142"/>
                                  <a:pt x="658" y="1142"/>
                                  <a:pt x="658" y="1142"/>
                                </a:cubicBezTo>
                                <a:cubicBezTo>
                                  <a:pt x="665" y="1140"/>
                                  <a:pt x="661" y="1128"/>
                                  <a:pt x="667" y="1128"/>
                                </a:cubicBezTo>
                                <a:cubicBezTo>
                                  <a:pt x="667" y="1128"/>
                                  <a:pt x="668" y="1128"/>
                                  <a:pt x="668" y="1128"/>
                                </a:cubicBezTo>
                                <a:cubicBezTo>
                                  <a:pt x="670" y="1123"/>
                                  <a:pt x="663" y="1119"/>
                                  <a:pt x="668" y="1116"/>
                                </a:cubicBezTo>
                                <a:cubicBezTo>
                                  <a:pt x="668" y="1120"/>
                                  <a:pt x="672" y="1120"/>
                                  <a:pt x="675" y="1121"/>
                                </a:cubicBezTo>
                                <a:cubicBezTo>
                                  <a:pt x="674" y="1113"/>
                                  <a:pt x="678" y="1110"/>
                                  <a:pt x="675" y="1104"/>
                                </a:cubicBezTo>
                                <a:cubicBezTo>
                                  <a:pt x="676" y="1105"/>
                                  <a:pt x="677" y="1105"/>
                                  <a:pt x="677" y="1105"/>
                                </a:cubicBezTo>
                                <a:cubicBezTo>
                                  <a:pt x="678" y="1105"/>
                                  <a:pt x="679" y="1105"/>
                                  <a:pt x="679" y="1105"/>
                                </a:cubicBezTo>
                                <a:cubicBezTo>
                                  <a:pt x="680" y="1104"/>
                                  <a:pt x="681" y="1104"/>
                                  <a:pt x="682" y="1104"/>
                                </a:cubicBezTo>
                                <a:cubicBezTo>
                                  <a:pt x="683" y="1104"/>
                                  <a:pt x="683" y="1104"/>
                                  <a:pt x="684" y="1104"/>
                                </a:cubicBezTo>
                                <a:cubicBezTo>
                                  <a:pt x="690" y="1116"/>
                                  <a:pt x="702" y="1111"/>
                                  <a:pt x="711" y="1119"/>
                                </a:cubicBezTo>
                                <a:cubicBezTo>
                                  <a:pt x="712" y="1099"/>
                                  <a:pt x="707" y="1085"/>
                                  <a:pt x="694" y="1078"/>
                                </a:cubicBezTo>
                                <a:cubicBezTo>
                                  <a:pt x="702" y="1082"/>
                                  <a:pt x="710" y="1083"/>
                                  <a:pt x="718" y="1083"/>
                                </a:cubicBezTo>
                                <a:cubicBezTo>
                                  <a:pt x="723" y="1083"/>
                                  <a:pt x="728" y="1082"/>
                                  <a:pt x="733" y="1082"/>
                                </a:cubicBezTo>
                                <a:cubicBezTo>
                                  <a:pt x="734" y="1079"/>
                                  <a:pt x="731" y="1078"/>
                                  <a:pt x="732" y="1075"/>
                                </a:cubicBezTo>
                                <a:cubicBezTo>
                                  <a:pt x="741" y="1075"/>
                                  <a:pt x="747" y="1072"/>
                                  <a:pt x="750" y="1066"/>
                                </a:cubicBezTo>
                                <a:cubicBezTo>
                                  <a:pt x="745" y="1065"/>
                                  <a:pt x="738" y="1064"/>
                                  <a:pt x="732" y="1063"/>
                                </a:cubicBezTo>
                                <a:cubicBezTo>
                                  <a:pt x="732" y="1061"/>
                                  <a:pt x="734" y="1060"/>
                                  <a:pt x="733" y="1056"/>
                                </a:cubicBezTo>
                                <a:cubicBezTo>
                                  <a:pt x="727" y="1055"/>
                                  <a:pt x="722" y="1054"/>
                                  <a:pt x="718" y="1054"/>
                                </a:cubicBezTo>
                                <a:cubicBezTo>
                                  <a:pt x="710" y="1054"/>
                                  <a:pt x="703" y="1056"/>
                                  <a:pt x="694" y="1061"/>
                                </a:cubicBezTo>
                                <a:cubicBezTo>
                                  <a:pt x="707" y="1047"/>
                                  <a:pt x="708" y="1035"/>
                                  <a:pt x="709" y="1015"/>
                                </a:cubicBezTo>
                                <a:cubicBezTo>
                                  <a:pt x="698" y="1019"/>
                                  <a:pt x="697" y="1021"/>
                                  <a:pt x="690" y="1021"/>
                                </a:cubicBezTo>
                                <a:cubicBezTo>
                                  <a:pt x="687" y="1021"/>
                                  <a:pt x="684" y="1021"/>
                                  <a:pt x="680" y="1020"/>
                                </a:cubicBezTo>
                                <a:cubicBezTo>
                                  <a:pt x="682" y="1013"/>
                                  <a:pt x="683" y="1003"/>
                                  <a:pt x="679" y="998"/>
                                </a:cubicBezTo>
                                <a:cubicBezTo>
                                  <a:pt x="677" y="1000"/>
                                  <a:pt x="676" y="1003"/>
                                  <a:pt x="674" y="1005"/>
                                </a:cubicBezTo>
                                <a:cubicBezTo>
                                  <a:pt x="674" y="986"/>
                                  <a:pt x="674" y="986"/>
                                  <a:pt x="674" y="986"/>
                                </a:cubicBezTo>
                                <a:cubicBezTo>
                                  <a:pt x="673" y="986"/>
                                  <a:pt x="672" y="986"/>
                                  <a:pt x="671" y="986"/>
                                </a:cubicBezTo>
                                <a:cubicBezTo>
                                  <a:pt x="668" y="986"/>
                                  <a:pt x="669" y="989"/>
                                  <a:pt x="667" y="989"/>
                                </a:cubicBezTo>
                                <a:cubicBezTo>
                                  <a:pt x="668" y="981"/>
                                  <a:pt x="664" y="978"/>
                                  <a:pt x="663" y="972"/>
                                </a:cubicBezTo>
                                <a:cubicBezTo>
                                  <a:pt x="657" y="973"/>
                                  <a:pt x="655" y="983"/>
                                  <a:pt x="650" y="983"/>
                                </a:cubicBezTo>
                                <a:cubicBezTo>
                                  <a:pt x="650" y="983"/>
                                  <a:pt x="649" y="983"/>
                                  <a:pt x="648" y="983"/>
                                </a:cubicBezTo>
                                <a:cubicBezTo>
                                  <a:pt x="643" y="993"/>
                                  <a:pt x="645" y="1014"/>
                                  <a:pt x="644" y="1024"/>
                                </a:cubicBezTo>
                                <a:cubicBezTo>
                                  <a:pt x="637" y="1007"/>
                                  <a:pt x="626" y="1004"/>
                                  <a:pt x="610" y="998"/>
                                </a:cubicBezTo>
                                <a:cubicBezTo>
                                  <a:pt x="615" y="1013"/>
                                  <a:pt x="610" y="1017"/>
                                  <a:pt x="619" y="1027"/>
                                </a:cubicBezTo>
                                <a:cubicBezTo>
                                  <a:pt x="609" y="1027"/>
                                  <a:pt x="609" y="1027"/>
                                  <a:pt x="609" y="1027"/>
                                </a:cubicBezTo>
                                <a:cubicBezTo>
                                  <a:pt x="612" y="1046"/>
                                  <a:pt x="636" y="1051"/>
                                  <a:pt x="647" y="1061"/>
                                </a:cubicBezTo>
                                <a:cubicBezTo>
                                  <a:pt x="642" y="1061"/>
                                  <a:pt x="636" y="1061"/>
                                  <a:pt x="632" y="1061"/>
                                </a:cubicBezTo>
                                <a:cubicBezTo>
                                  <a:pt x="592" y="1061"/>
                                  <a:pt x="582" y="1074"/>
                                  <a:pt x="567" y="1083"/>
                                </a:cubicBezTo>
                                <a:cubicBezTo>
                                  <a:pt x="575" y="1067"/>
                                  <a:pt x="579" y="1045"/>
                                  <a:pt x="586" y="1024"/>
                                </a:cubicBezTo>
                                <a:cubicBezTo>
                                  <a:pt x="620" y="1011"/>
                                  <a:pt x="620" y="936"/>
                                  <a:pt x="640" y="936"/>
                                </a:cubicBezTo>
                                <a:cubicBezTo>
                                  <a:pt x="640" y="936"/>
                                  <a:pt x="640" y="936"/>
                                  <a:pt x="640" y="936"/>
                                </a:cubicBezTo>
                                <a:cubicBezTo>
                                  <a:pt x="639" y="937"/>
                                  <a:pt x="639" y="939"/>
                                  <a:pt x="639" y="942"/>
                                </a:cubicBezTo>
                                <a:cubicBezTo>
                                  <a:pt x="643" y="943"/>
                                  <a:pt x="648" y="945"/>
                                  <a:pt x="648" y="950"/>
                                </a:cubicBezTo>
                                <a:cubicBezTo>
                                  <a:pt x="648" y="950"/>
                                  <a:pt x="649" y="950"/>
                                  <a:pt x="649" y="950"/>
                                </a:cubicBezTo>
                                <a:cubicBezTo>
                                  <a:pt x="654" y="950"/>
                                  <a:pt x="653" y="944"/>
                                  <a:pt x="656" y="942"/>
                                </a:cubicBezTo>
                                <a:cubicBezTo>
                                  <a:pt x="660" y="942"/>
                                  <a:pt x="659" y="947"/>
                                  <a:pt x="663" y="947"/>
                                </a:cubicBezTo>
                                <a:cubicBezTo>
                                  <a:pt x="663" y="947"/>
                                  <a:pt x="664" y="947"/>
                                  <a:pt x="665" y="947"/>
                                </a:cubicBezTo>
                                <a:cubicBezTo>
                                  <a:pt x="666" y="942"/>
                                  <a:pt x="663" y="942"/>
                                  <a:pt x="663" y="938"/>
                                </a:cubicBezTo>
                                <a:cubicBezTo>
                                  <a:pt x="663" y="938"/>
                                  <a:pt x="663" y="938"/>
                                  <a:pt x="663" y="938"/>
                                </a:cubicBezTo>
                                <a:cubicBezTo>
                                  <a:pt x="669" y="938"/>
                                  <a:pt x="672" y="936"/>
                                  <a:pt x="675" y="933"/>
                                </a:cubicBezTo>
                                <a:cubicBezTo>
                                  <a:pt x="671" y="931"/>
                                  <a:pt x="668" y="928"/>
                                  <a:pt x="663" y="926"/>
                                </a:cubicBezTo>
                                <a:cubicBezTo>
                                  <a:pt x="664" y="924"/>
                                  <a:pt x="666" y="923"/>
                                  <a:pt x="665" y="919"/>
                                </a:cubicBezTo>
                                <a:cubicBezTo>
                                  <a:pt x="664" y="919"/>
                                  <a:pt x="664" y="919"/>
                                  <a:pt x="664" y="919"/>
                                </a:cubicBezTo>
                                <a:cubicBezTo>
                                  <a:pt x="655" y="919"/>
                                  <a:pt x="659" y="908"/>
                                  <a:pt x="651" y="907"/>
                                </a:cubicBezTo>
                                <a:cubicBezTo>
                                  <a:pt x="648" y="909"/>
                                  <a:pt x="649" y="915"/>
                                  <a:pt x="646" y="918"/>
                                </a:cubicBezTo>
                                <a:cubicBezTo>
                                  <a:pt x="646" y="915"/>
                                  <a:pt x="645" y="914"/>
                                  <a:pt x="644" y="912"/>
                                </a:cubicBezTo>
                                <a:cubicBezTo>
                                  <a:pt x="648" y="909"/>
                                  <a:pt x="654" y="897"/>
                                  <a:pt x="661" y="897"/>
                                </a:cubicBezTo>
                                <a:cubicBezTo>
                                  <a:pt x="663" y="897"/>
                                  <a:pt x="665" y="898"/>
                                  <a:pt x="667" y="900"/>
                                </a:cubicBezTo>
                                <a:cubicBezTo>
                                  <a:pt x="664" y="902"/>
                                  <a:pt x="664" y="906"/>
                                  <a:pt x="662" y="909"/>
                                </a:cubicBezTo>
                                <a:cubicBezTo>
                                  <a:pt x="666" y="911"/>
                                  <a:pt x="666" y="917"/>
                                  <a:pt x="672" y="918"/>
                                </a:cubicBezTo>
                                <a:cubicBezTo>
                                  <a:pt x="677" y="913"/>
                                  <a:pt x="678" y="906"/>
                                  <a:pt x="687" y="906"/>
                                </a:cubicBezTo>
                                <a:cubicBezTo>
                                  <a:pt x="688" y="906"/>
                                  <a:pt x="688" y="906"/>
                                  <a:pt x="689" y="906"/>
                                </a:cubicBezTo>
                                <a:cubicBezTo>
                                  <a:pt x="687" y="908"/>
                                  <a:pt x="687" y="913"/>
                                  <a:pt x="687" y="918"/>
                                </a:cubicBezTo>
                                <a:cubicBezTo>
                                  <a:pt x="688" y="918"/>
                                  <a:pt x="688" y="918"/>
                                  <a:pt x="688" y="918"/>
                                </a:cubicBezTo>
                                <a:cubicBezTo>
                                  <a:pt x="691" y="918"/>
                                  <a:pt x="693" y="916"/>
                                  <a:pt x="694" y="914"/>
                                </a:cubicBezTo>
                                <a:cubicBezTo>
                                  <a:pt x="696" y="912"/>
                                  <a:pt x="697" y="911"/>
                                  <a:pt x="701" y="911"/>
                                </a:cubicBezTo>
                                <a:cubicBezTo>
                                  <a:pt x="701" y="911"/>
                                  <a:pt x="701" y="911"/>
                                  <a:pt x="701" y="911"/>
                                </a:cubicBezTo>
                                <a:cubicBezTo>
                                  <a:pt x="703" y="914"/>
                                  <a:pt x="703" y="920"/>
                                  <a:pt x="708" y="921"/>
                                </a:cubicBezTo>
                                <a:cubicBezTo>
                                  <a:pt x="711" y="919"/>
                                  <a:pt x="708" y="911"/>
                                  <a:pt x="713" y="911"/>
                                </a:cubicBezTo>
                                <a:cubicBezTo>
                                  <a:pt x="713" y="912"/>
                                  <a:pt x="716" y="913"/>
                                  <a:pt x="720" y="913"/>
                                </a:cubicBezTo>
                                <a:cubicBezTo>
                                  <a:pt x="723" y="913"/>
                                  <a:pt x="726" y="912"/>
                                  <a:pt x="727" y="911"/>
                                </a:cubicBezTo>
                                <a:cubicBezTo>
                                  <a:pt x="722" y="908"/>
                                  <a:pt x="721" y="903"/>
                                  <a:pt x="718" y="899"/>
                                </a:cubicBezTo>
                                <a:cubicBezTo>
                                  <a:pt x="721" y="898"/>
                                  <a:pt x="723" y="894"/>
                                  <a:pt x="723" y="890"/>
                                </a:cubicBezTo>
                                <a:cubicBezTo>
                                  <a:pt x="713" y="890"/>
                                  <a:pt x="723" y="878"/>
                                  <a:pt x="720" y="870"/>
                                </a:cubicBezTo>
                                <a:cubicBezTo>
                                  <a:pt x="713" y="870"/>
                                  <a:pt x="708" y="873"/>
                                  <a:pt x="706" y="878"/>
                                </a:cubicBezTo>
                                <a:cubicBezTo>
                                  <a:pt x="704" y="876"/>
                                  <a:pt x="705" y="870"/>
                                  <a:pt x="700" y="870"/>
                                </a:cubicBezTo>
                                <a:cubicBezTo>
                                  <a:pt x="700" y="870"/>
                                  <a:pt x="700" y="870"/>
                                  <a:pt x="699" y="870"/>
                                </a:cubicBezTo>
                                <a:cubicBezTo>
                                  <a:pt x="697" y="874"/>
                                  <a:pt x="693" y="876"/>
                                  <a:pt x="694" y="883"/>
                                </a:cubicBezTo>
                                <a:cubicBezTo>
                                  <a:pt x="695" y="888"/>
                                  <a:pt x="698" y="889"/>
                                  <a:pt x="701" y="892"/>
                                </a:cubicBezTo>
                                <a:cubicBezTo>
                                  <a:pt x="694" y="891"/>
                                  <a:pt x="691" y="887"/>
                                  <a:pt x="687" y="883"/>
                                </a:cubicBezTo>
                                <a:cubicBezTo>
                                  <a:pt x="679" y="884"/>
                                  <a:pt x="671" y="884"/>
                                  <a:pt x="667" y="889"/>
                                </a:cubicBezTo>
                                <a:cubicBezTo>
                                  <a:pt x="668" y="884"/>
                                  <a:pt x="668" y="881"/>
                                  <a:pt x="667" y="877"/>
                                </a:cubicBezTo>
                                <a:cubicBezTo>
                                  <a:pt x="668" y="877"/>
                                  <a:pt x="668" y="877"/>
                                  <a:pt x="669" y="877"/>
                                </a:cubicBezTo>
                                <a:cubicBezTo>
                                  <a:pt x="671" y="877"/>
                                  <a:pt x="672" y="876"/>
                                  <a:pt x="673" y="876"/>
                                </a:cubicBezTo>
                                <a:cubicBezTo>
                                  <a:pt x="674" y="875"/>
                                  <a:pt x="675" y="875"/>
                                  <a:pt x="677" y="875"/>
                                </a:cubicBezTo>
                                <a:cubicBezTo>
                                  <a:pt x="677" y="875"/>
                                  <a:pt x="677" y="875"/>
                                  <a:pt x="677" y="875"/>
                                </a:cubicBezTo>
                                <a:cubicBezTo>
                                  <a:pt x="675" y="870"/>
                                  <a:pt x="675" y="868"/>
                                  <a:pt x="677" y="863"/>
                                </a:cubicBezTo>
                                <a:cubicBezTo>
                                  <a:pt x="676" y="862"/>
                                  <a:pt x="674" y="862"/>
                                  <a:pt x="673" y="862"/>
                                </a:cubicBezTo>
                                <a:cubicBezTo>
                                  <a:pt x="672" y="862"/>
                                  <a:pt x="671" y="862"/>
                                  <a:pt x="670" y="862"/>
                                </a:cubicBezTo>
                                <a:cubicBezTo>
                                  <a:pt x="670" y="862"/>
                                  <a:pt x="669" y="862"/>
                                  <a:pt x="668" y="862"/>
                                </a:cubicBezTo>
                                <a:cubicBezTo>
                                  <a:pt x="668" y="862"/>
                                  <a:pt x="667" y="862"/>
                                  <a:pt x="667" y="861"/>
                                </a:cubicBezTo>
                                <a:cubicBezTo>
                                  <a:pt x="667" y="854"/>
                                  <a:pt x="664" y="852"/>
                                  <a:pt x="668" y="847"/>
                                </a:cubicBezTo>
                                <a:cubicBezTo>
                                  <a:pt x="669" y="847"/>
                                  <a:pt x="670" y="847"/>
                                  <a:pt x="670" y="847"/>
                                </a:cubicBezTo>
                                <a:cubicBezTo>
                                  <a:pt x="675" y="847"/>
                                  <a:pt x="674" y="854"/>
                                  <a:pt x="679" y="854"/>
                                </a:cubicBezTo>
                                <a:cubicBezTo>
                                  <a:pt x="681" y="851"/>
                                  <a:pt x="682" y="845"/>
                                  <a:pt x="686" y="842"/>
                                </a:cubicBezTo>
                                <a:cubicBezTo>
                                  <a:pt x="688" y="844"/>
                                  <a:pt x="689" y="848"/>
                                  <a:pt x="693" y="848"/>
                                </a:cubicBezTo>
                                <a:cubicBezTo>
                                  <a:pt x="694" y="847"/>
                                  <a:pt x="694" y="847"/>
                                  <a:pt x="694" y="847"/>
                                </a:cubicBezTo>
                                <a:cubicBezTo>
                                  <a:pt x="694" y="843"/>
                                  <a:pt x="694" y="839"/>
                                  <a:pt x="692" y="837"/>
                                </a:cubicBezTo>
                                <a:cubicBezTo>
                                  <a:pt x="698" y="835"/>
                                  <a:pt x="706" y="836"/>
                                  <a:pt x="706" y="829"/>
                                </a:cubicBezTo>
                                <a:cubicBezTo>
                                  <a:pt x="701" y="826"/>
                                  <a:pt x="693" y="826"/>
                                  <a:pt x="691" y="825"/>
                                </a:cubicBezTo>
                                <a:cubicBezTo>
                                  <a:pt x="693" y="825"/>
                                  <a:pt x="693" y="813"/>
                                  <a:pt x="691" y="813"/>
                                </a:cubicBezTo>
                                <a:cubicBezTo>
                                  <a:pt x="690" y="815"/>
                                  <a:pt x="689" y="815"/>
                                  <a:pt x="687" y="815"/>
                                </a:cubicBezTo>
                                <a:cubicBezTo>
                                  <a:pt x="687" y="815"/>
                                  <a:pt x="686" y="815"/>
                                  <a:pt x="686" y="815"/>
                                </a:cubicBezTo>
                                <a:cubicBezTo>
                                  <a:pt x="685" y="815"/>
                                  <a:pt x="685" y="815"/>
                                  <a:pt x="684" y="815"/>
                                </a:cubicBezTo>
                                <a:cubicBezTo>
                                  <a:pt x="684" y="815"/>
                                  <a:pt x="684" y="815"/>
                                  <a:pt x="684" y="815"/>
                                </a:cubicBezTo>
                                <a:cubicBezTo>
                                  <a:pt x="684" y="808"/>
                                  <a:pt x="680" y="805"/>
                                  <a:pt x="675" y="803"/>
                                </a:cubicBezTo>
                                <a:cubicBezTo>
                                  <a:pt x="673" y="806"/>
                                  <a:pt x="673" y="811"/>
                                  <a:pt x="670" y="813"/>
                                </a:cubicBezTo>
                                <a:cubicBezTo>
                                  <a:pt x="667" y="813"/>
                                  <a:pt x="666" y="810"/>
                                  <a:pt x="662" y="810"/>
                                </a:cubicBezTo>
                                <a:cubicBezTo>
                                  <a:pt x="662" y="810"/>
                                  <a:pt x="662" y="810"/>
                                  <a:pt x="662" y="810"/>
                                </a:cubicBezTo>
                                <a:cubicBezTo>
                                  <a:pt x="662" y="822"/>
                                  <a:pt x="662" y="822"/>
                                  <a:pt x="662" y="822"/>
                                </a:cubicBezTo>
                                <a:cubicBezTo>
                                  <a:pt x="664" y="825"/>
                                  <a:pt x="669" y="826"/>
                                  <a:pt x="672" y="829"/>
                                </a:cubicBezTo>
                                <a:cubicBezTo>
                                  <a:pt x="670" y="828"/>
                                  <a:pt x="669" y="828"/>
                                  <a:pt x="668" y="828"/>
                                </a:cubicBezTo>
                                <a:cubicBezTo>
                                  <a:pt x="658" y="828"/>
                                  <a:pt x="655" y="835"/>
                                  <a:pt x="648" y="837"/>
                                </a:cubicBezTo>
                                <a:cubicBezTo>
                                  <a:pt x="652" y="819"/>
                                  <a:pt x="639" y="810"/>
                                  <a:pt x="643" y="798"/>
                                </a:cubicBezTo>
                                <a:cubicBezTo>
                                  <a:pt x="646" y="799"/>
                                  <a:pt x="646" y="804"/>
                                  <a:pt x="650" y="804"/>
                                </a:cubicBezTo>
                                <a:cubicBezTo>
                                  <a:pt x="651" y="804"/>
                                  <a:pt x="652" y="803"/>
                                  <a:pt x="653" y="803"/>
                                </a:cubicBezTo>
                                <a:cubicBezTo>
                                  <a:pt x="653" y="796"/>
                                  <a:pt x="655" y="792"/>
                                  <a:pt x="658" y="789"/>
                                </a:cubicBezTo>
                                <a:cubicBezTo>
                                  <a:pt x="658" y="789"/>
                                  <a:pt x="657" y="789"/>
                                  <a:pt x="657" y="789"/>
                                </a:cubicBezTo>
                                <a:cubicBezTo>
                                  <a:pt x="653" y="789"/>
                                  <a:pt x="652" y="788"/>
                                  <a:pt x="650" y="786"/>
                                </a:cubicBezTo>
                                <a:cubicBezTo>
                                  <a:pt x="648" y="785"/>
                                  <a:pt x="647" y="783"/>
                                  <a:pt x="644" y="783"/>
                                </a:cubicBezTo>
                                <a:cubicBezTo>
                                  <a:pt x="642" y="783"/>
                                  <a:pt x="641" y="784"/>
                                  <a:pt x="639" y="784"/>
                                </a:cubicBezTo>
                                <a:cubicBezTo>
                                  <a:pt x="636" y="790"/>
                                  <a:pt x="641" y="794"/>
                                  <a:pt x="638" y="798"/>
                                </a:cubicBezTo>
                                <a:cubicBezTo>
                                  <a:pt x="634" y="796"/>
                                  <a:pt x="631" y="792"/>
                                  <a:pt x="625" y="792"/>
                                </a:cubicBezTo>
                                <a:cubicBezTo>
                                  <a:pt x="624" y="792"/>
                                  <a:pt x="623" y="793"/>
                                  <a:pt x="622" y="793"/>
                                </a:cubicBezTo>
                                <a:cubicBezTo>
                                  <a:pt x="625" y="790"/>
                                  <a:pt x="626" y="786"/>
                                  <a:pt x="626" y="779"/>
                                </a:cubicBezTo>
                                <a:cubicBezTo>
                                  <a:pt x="624" y="780"/>
                                  <a:pt x="623" y="781"/>
                                  <a:pt x="622" y="781"/>
                                </a:cubicBezTo>
                                <a:cubicBezTo>
                                  <a:pt x="619" y="781"/>
                                  <a:pt x="619" y="776"/>
                                  <a:pt x="614" y="776"/>
                                </a:cubicBezTo>
                                <a:cubicBezTo>
                                  <a:pt x="610" y="777"/>
                                  <a:pt x="610" y="784"/>
                                  <a:pt x="607" y="784"/>
                                </a:cubicBezTo>
                                <a:cubicBezTo>
                                  <a:pt x="607" y="784"/>
                                  <a:pt x="606" y="783"/>
                                  <a:pt x="605" y="782"/>
                                </a:cubicBezTo>
                                <a:cubicBezTo>
                                  <a:pt x="605" y="793"/>
                                  <a:pt x="605" y="793"/>
                                  <a:pt x="605" y="793"/>
                                </a:cubicBezTo>
                                <a:cubicBezTo>
                                  <a:pt x="601" y="793"/>
                                  <a:pt x="597" y="794"/>
                                  <a:pt x="595" y="796"/>
                                </a:cubicBezTo>
                                <a:cubicBezTo>
                                  <a:pt x="600" y="799"/>
                                  <a:pt x="608" y="799"/>
                                  <a:pt x="603" y="806"/>
                                </a:cubicBezTo>
                                <a:cubicBezTo>
                                  <a:pt x="606" y="806"/>
                                  <a:pt x="608" y="805"/>
                                  <a:pt x="609" y="805"/>
                                </a:cubicBezTo>
                                <a:cubicBezTo>
                                  <a:pt x="612" y="805"/>
                                  <a:pt x="614" y="807"/>
                                  <a:pt x="615" y="812"/>
                                </a:cubicBezTo>
                                <a:cubicBezTo>
                                  <a:pt x="616" y="812"/>
                                  <a:pt x="616" y="812"/>
                                  <a:pt x="617" y="812"/>
                                </a:cubicBezTo>
                                <a:cubicBezTo>
                                  <a:pt x="618" y="812"/>
                                  <a:pt x="619" y="810"/>
                                  <a:pt x="619" y="809"/>
                                </a:cubicBezTo>
                                <a:cubicBezTo>
                                  <a:pt x="620" y="808"/>
                                  <a:pt x="620" y="806"/>
                                  <a:pt x="622" y="806"/>
                                </a:cubicBezTo>
                                <a:cubicBezTo>
                                  <a:pt x="622" y="806"/>
                                  <a:pt x="622" y="806"/>
                                  <a:pt x="622" y="806"/>
                                </a:cubicBezTo>
                                <a:cubicBezTo>
                                  <a:pt x="625" y="809"/>
                                  <a:pt x="624" y="814"/>
                                  <a:pt x="624" y="818"/>
                                </a:cubicBezTo>
                                <a:cubicBezTo>
                                  <a:pt x="625" y="819"/>
                                  <a:pt x="626" y="819"/>
                                  <a:pt x="627" y="819"/>
                                </a:cubicBezTo>
                                <a:cubicBezTo>
                                  <a:pt x="634" y="819"/>
                                  <a:pt x="635" y="813"/>
                                  <a:pt x="638" y="810"/>
                                </a:cubicBezTo>
                                <a:cubicBezTo>
                                  <a:pt x="640" y="814"/>
                                  <a:pt x="646" y="822"/>
                                  <a:pt x="643" y="825"/>
                                </a:cubicBezTo>
                                <a:cubicBezTo>
                                  <a:pt x="639" y="825"/>
                                  <a:pt x="642" y="818"/>
                                  <a:pt x="638" y="818"/>
                                </a:cubicBezTo>
                                <a:cubicBezTo>
                                  <a:pt x="638" y="818"/>
                                  <a:pt x="638" y="818"/>
                                  <a:pt x="638" y="818"/>
                                </a:cubicBezTo>
                                <a:cubicBezTo>
                                  <a:pt x="633" y="823"/>
                                  <a:pt x="624" y="823"/>
                                  <a:pt x="619" y="827"/>
                                </a:cubicBezTo>
                                <a:cubicBezTo>
                                  <a:pt x="622" y="830"/>
                                  <a:pt x="622" y="833"/>
                                  <a:pt x="620" y="837"/>
                                </a:cubicBezTo>
                                <a:cubicBezTo>
                                  <a:pt x="622" y="837"/>
                                  <a:pt x="624" y="836"/>
                                  <a:pt x="626" y="836"/>
                                </a:cubicBezTo>
                                <a:cubicBezTo>
                                  <a:pt x="656" y="836"/>
                                  <a:pt x="637" y="917"/>
                                  <a:pt x="624" y="928"/>
                                </a:cubicBezTo>
                                <a:cubicBezTo>
                                  <a:pt x="626" y="908"/>
                                  <a:pt x="612" y="904"/>
                                  <a:pt x="603" y="895"/>
                                </a:cubicBezTo>
                                <a:cubicBezTo>
                                  <a:pt x="604" y="895"/>
                                  <a:pt x="605" y="895"/>
                                  <a:pt x="606" y="895"/>
                                </a:cubicBezTo>
                                <a:cubicBezTo>
                                  <a:pt x="609" y="895"/>
                                  <a:pt x="611" y="895"/>
                                  <a:pt x="612" y="896"/>
                                </a:cubicBezTo>
                                <a:cubicBezTo>
                                  <a:pt x="614" y="896"/>
                                  <a:pt x="616" y="896"/>
                                  <a:pt x="618" y="896"/>
                                </a:cubicBezTo>
                                <a:cubicBezTo>
                                  <a:pt x="619" y="896"/>
                                  <a:pt x="621" y="896"/>
                                  <a:pt x="624" y="895"/>
                                </a:cubicBezTo>
                                <a:cubicBezTo>
                                  <a:pt x="620" y="888"/>
                                  <a:pt x="630" y="887"/>
                                  <a:pt x="631" y="880"/>
                                </a:cubicBezTo>
                                <a:cubicBezTo>
                                  <a:pt x="615" y="880"/>
                                  <a:pt x="615" y="880"/>
                                  <a:pt x="615" y="880"/>
                                </a:cubicBezTo>
                                <a:cubicBezTo>
                                  <a:pt x="620" y="874"/>
                                  <a:pt x="621" y="867"/>
                                  <a:pt x="619" y="858"/>
                                </a:cubicBezTo>
                                <a:cubicBezTo>
                                  <a:pt x="610" y="862"/>
                                  <a:pt x="606" y="864"/>
                                  <a:pt x="597" y="870"/>
                                </a:cubicBezTo>
                                <a:cubicBezTo>
                                  <a:pt x="572" y="816"/>
                                  <a:pt x="544" y="690"/>
                                  <a:pt x="629" y="690"/>
                                </a:cubicBezTo>
                                <a:cubicBezTo>
                                  <a:pt x="629" y="690"/>
                                  <a:pt x="629" y="690"/>
                                  <a:pt x="629" y="690"/>
                                </a:cubicBezTo>
                                <a:cubicBezTo>
                                  <a:pt x="622" y="698"/>
                                  <a:pt x="606" y="707"/>
                                  <a:pt x="610" y="721"/>
                                </a:cubicBezTo>
                                <a:cubicBezTo>
                                  <a:pt x="611" y="720"/>
                                  <a:pt x="612" y="720"/>
                                  <a:pt x="613" y="720"/>
                                </a:cubicBezTo>
                                <a:cubicBezTo>
                                  <a:pt x="617" y="720"/>
                                  <a:pt x="617" y="735"/>
                                  <a:pt x="619" y="740"/>
                                </a:cubicBezTo>
                                <a:cubicBezTo>
                                  <a:pt x="630" y="736"/>
                                  <a:pt x="634" y="725"/>
                                  <a:pt x="638" y="714"/>
                                </a:cubicBezTo>
                                <a:cubicBezTo>
                                  <a:pt x="637" y="736"/>
                                  <a:pt x="649" y="739"/>
                                  <a:pt x="663" y="743"/>
                                </a:cubicBezTo>
                                <a:cubicBezTo>
                                  <a:pt x="663" y="733"/>
                                  <a:pt x="668" y="725"/>
                                  <a:pt x="662" y="719"/>
                                </a:cubicBezTo>
                                <a:cubicBezTo>
                                  <a:pt x="664" y="719"/>
                                  <a:pt x="664" y="721"/>
                                  <a:pt x="666" y="721"/>
                                </a:cubicBezTo>
                                <a:cubicBezTo>
                                  <a:pt x="667" y="721"/>
                                  <a:pt x="667" y="721"/>
                                  <a:pt x="667" y="721"/>
                                </a:cubicBezTo>
                                <a:cubicBezTo>
                                  <a:pt x="667" y="714"/>
                                  <a:pt x="667" y="708"/>
                                  <a:pt x="663" y="705"/>
                                </a:cubicBezTo>
                                <a:cubicBezTo>
                                  <a:pt x="667" y="705"/>
                                  <a:pt x="670" y="704"/>
                                  <a:pt x="673" y="704"/>
                                </a:cubicBezTo>
                                <a:cubicBezTo>
                                  <a:pt x="676" y="704"/>
                                  <a:pt x="679" y="705"/>
                                  <a:pt x="682" y="705"/>
                                </a:cubicBezTo>
                                <a:cubicBezTo>
                                  <a:pt x="685" y="705"/>
                                  <a:pt x="689" y="706"/>
                                  <a:pt x="693" y="706"/>
                                </a:cubicBezTo>
                                <a:cubicBezTo>
                                  <a:pt x="696" y="706"/>
                                  <a:pt x="698" y="706"/>
                                  <a:pt x="701" y="705"/>
                                </a:cubicBezTo>
                                <a:cubicBezTo>
                                  <a:pt x="696" y="692"/>
                                  <a:pt x="687" y="681"/>
                                  <a:pt x="674" y="676"/>
                                </a:cubicBezTo>
                                <a:cubicBezTo>
                                  <a:pt x="675" y="677"/>
                                  <a:pt x="676" y="677"/>
                                  <a:pt x="678" y="677"/>
                                </a:cubicBezTo>
                                <a:cubicBezTo>
                                  <a:pt x="690" y="677"/>
                                  <a:pt x="694" y="668"/>
                                  <a:pt x="704" y="666"/>
                                </a:cubicBezTo>
                                <a:cubicBezTo>
                                  <a:pt x="705" y="663"/>
                                  <a:pt x="702" y="663"/>
                                  <a:pt x="701" y="661"/>
                                </a:cubicBezTo>
                                <a:cubicBezTo>
                                  <a:pt x="705" y="656"/>
                                  <a:pt x="712" y="655"/>
                                  <a:pt x="713" y="647"/>
                                </a:cubicBezTo>
                                <a:cubicBezTo>
                                  <a:pt x="712" y="647"/>
                                  <a:pt x="711" y="646"/>
                                  <a:pt x="710" y="646"/>
                                </a:cubicBezTo>
                                <a:cubicBezTo>
                                  <a:pt x="708" y="646"/>
                                  <a:pt x="706" y="647"/>
                                  <a:pt x="703" y="648"/>
                                </a:cubicBezTo>
                                <a:cubicBezTo>
                                  <a:pt x="701" y="648"/>
                                  <a:pt x="698" y="649"/>
                                  <a:pt x="696" y="649"/>
                                </a:cubicBezTo>
                                <a:cubicBezTo>
                                  <a:pt x="696" y="649"/>
                                  <a:pt x="696" y="649"/>
                                  <a:pt x="696" y="649"/>
                                </a:cubicBezTo>
                                <a:cubicBezTo>
                                  <a:pt x="695" y="647"/>
                                  <a:pt x="696" y="643"/>
                                  <a:pt x="694" y="642"/>
                                </a:cubicBezTo>
                                <a:cubicBezTo>
                                  <a:pt x="683" y="647"/>
                                  <a:pt x="667" y="656"/>
                                  <a:pt x="662" y="661"/>
                                </a:cubicBezTo>
                                <a:cubicBezTo>
                                  <a:pt x="671" y="650"/>
                                  <a:pt x="664" y="634"/>
                                  <a:pt x="662" y="618"/>
                                </a:cubicBezTo>
                                <a:cubicBezTo>
                                  <a:pt x="660" y="618"/>
                                  <a:pt x="659" y="618"/>
                                  <a:pt x="659" y="618"/>
                                </a:cubicBezTo>
                                <a:cubicBezTo>
                                  <a:pt x="653" y="618"/>
                                  <a:pt x="653" y="624"/>
                                  <a:pt x="650" y="627"/>
                                </a:cubicBezTo>
                                <a:cubicBezTo>
                                  <a:pt x="649" y="626"/>
                                  <a:pt x="648" y="625"/>
                                  <a:pt x="647" y="625"/>
                                </a:cubicBezTo>
                                <a:cubicBezTo>
                                  <a:pt x="646" y="625"/>
                                  <a:pt x="644" y="627"/>
                                  <a:pt x="642" y="628"/>
                                </a:cubicBezTo>
                                <a:cubicBezTo>
                                  <a:pt x="641" y="629"/>
                                  <a:pt x="639" y="630"/>
                                  <a:pt x="637" y="630"/>
                                </a:cubicBezTo>
                                <a:cubicBezTo>
                                  <a:pt x="637" y="630"/>
                                  <a:pt x="636" y="630"/>
                                  <a:pt x="636" y="630"/>
                                </a:cubicBezTo>
                                <a:cubicBezTo>
                                  <a:pt x="636" y="621"/>
                                  <a:pt x="633" y="616"/>
                                  <a:pt x="627" y="613"/>
                                </a:cubicBezTo>
                                <a:cubicBezTo>
                                  <a:pt x="627" y="613"/>
                                  <a:pt x="627" y="613"/>
                                  <a:pt x="627" y="613"/>
                                </a:cubicBezTo>
                                <a:cubicBezTo>
                                  <a:pt x="625" y="613"/>
                                  <a:pt x="625" y="615"/>
                                  <a:pt x="626" y="617"/>
                                </a:cubicBezTo>
                                <a:cubicBezTo>
                                  <a:pt x="626" y="618"/>
                                  <a:pt x="626" y="620"/>
                                  <a:pt x="625" y="620"/>
                                </a:cubicBezTo>
                                <a:cubicBezTo>
                                  <a:pt x="624" y="620"/>
                                  <a:pt x="624" y="620"/>
                                  <a:pt x="624" y="620"/>
                                </a:cubicBezTo>
                                <a:cubicBezTo>
                                  <a:pt x="622" y="616"/>
                                  <a:pt x="622" y="610"/>
                                  <a:pt x="619" y="606"/>
                                </a:cubicBezTo>
                                <a:cubicBezTo>
                                  <a:pt x="618" y="606"/>
                                  <a:pt x="618" y="606"/>
                                  <a:pt x="618" y="606"/>
                                </a:cubicBezTo>
                                <a:cubicBezTo>
                                  <a:pt x="617" y="606"/>
                                  <a:pt x="616" y="607"/>
                                  <a:pt x="615" y="607"/>
                                </a:cubicBezTo>
                                <a:cubicBezTo>
                                  <a:pt x="614" y="608"/>
                                  <a:pt x="614" y="608"/>
                                  <a:pt x="612" y="608"/>
                                </a:cubicBezTo>
                                <a:cubicBezTo>
                                  <a:pt x="612" y="608"/>
                                  <a:pt x="612" y="608"/>
                                  <a:pt x="612" y="608"/>
                                </a:cubicBezTo>
                                <a:cubicBezTo>
                                  <a:pt x="610" y="603"/>
                                  <a:pt x="609" y="598"/>
                                  <a:pt x="603" y="598"/>
                                </a:cubicBezTo>
                                <a:cubicBezTo>
                                  <a:pt x="602" y="598"/>
                                  <a:pt x="602" y="598"/>
                                  <a:pt x="602" y="598"/>
                                </a:cubicBezTo>
                                <a:cubicBezTo>
                                  <a:pt x="602" y="603"/>
                                  <a:pt x="598" y="607"/>
                                  <a:pt x="602" y="611"/>
                                </a:cubicBezTo>
                                <a:cubicBezTo>
                                  <a:pt x="595" y="611"/>
                                  <a:pt x="595" y="611"/>
                                  <a:pt x="595" y="611"/>
                                </a:cubicBezTo>
                                <a:cubicBezTo>
                                  <a:pt x="596" y="618"/>
                                  <a:pt x="597" y="624"/>
                                  <a:pt x="597" y="632"/>
                                </a:cubicBezTo>
                                <a:cubicBezTo>
                                  <a:pt x="604" y="635"/>
                                  <a:pt x="610" y="649"/>
                                  <a:pt x="610" y="652"/>
                                </a:cubicBezTo>
                                <a:cubicBezTo>
                                  <a:pt x="606" y="638"/>
                                  <a:pt x="586" y="639"/>
                                  <a:pt x="574" y="635"/>
                                </a:cubicBezTo>
                                <a:cubicBezTo>
                                  <a:pt x="580" y="604"/>
                                  <a:pt x="595" y="547"/>
                                  <a:pt x="622" y="547"/>
                                </a:cubicBezTo>
                                <a:cubicBezTo>
                                  <a:pt x="630" y="547"/>
                                  <a:pt x="638" y="551"/>
                                  <a:pt x="648" y="562"/>
                                </a:cubicBezTo>
                                <a:cubicBezTo>
                                  <a:pt x="645" y="559"/>
                                  <a:pt x="637" y="561"/>
                                  <a:pt x="636" y="557"/>
                                </a:cubicBezTo>
                                <a:cubicBezTo>
                                  <a:pt x="638" y="565"/>
                                  <a:pt x="628" y="561"/>
                                  <a:pt x="629" y="569"/>
                                </a:cubicBezTo>
                                <a:cubicBezTo>
                                  <a:pt x="632" y="569"/>
                                  <a:pt x="636" y="569"/>
                                  <a:pt x="636" y="574"/>
                                </a:cubicBezTo>
                                <a:cubicBezTo>
                                  <a:pt x="634" y="578"/>
                                  <a:pt x="629" y="579"/>
                                  <a:pt x="631" y="588"/>
                                </a:cubicBezTo>
                                <a:cubicBezTo>
                                  <a:pt x="632" y="588"/>
                                  <a:pt x="633" y="588"/>
                                  <a:pt x="635" y="588"/>
                                </a:cubicBezTo>
                                <a:cubicBezTo>
                                  <a:pt x="640" y="588"/>
                                  <a:pt x="647" y="586"/>
                                  <a:pt x="650" y="584"/>
                                </a:cubicBezTo>
                                <a:cubicBezTo>
                                  <a:pt x="651" y="590"/>
                                  <a:pt x="649" y="595"/>
                                  <a:pt x="655" y="599"/>
                                </a:cubicBezTo>
                                <a:cubicBezTo>
                                  <a:pt x="659" y="596"/>
                                  <a:pt x="663" y="593"/>
                                  <a:pt x="665" y="588"/>
                                </a:cubicBezTo>
                                <a:cubicBezTo>
                                  <a:pt x="666" y="596"/>
                                  <a:pt x="677" y="595"/>
                                  <a:pt x="682" y="599"/>
                                </a:cubicBezTo>
                                <a:cubicBezTo>
                                  <a:pt x="681" y="590"/>
                                  <a:pt x="680" y="587"/>
                                  <a:pt x="675" y="579"/>
                                </a:cubicBezTo>
                                <a:cubicBezTo>
                                  <a:pt x="680" y="575"/>
                                  <a:pt x="689" y="576"/>
                                  <a:pt x="691" y="569"/>
                                </a:cubicBezTo>
                                <a:cubicBezTo>
                                  <a:pt x="688" y="566"/>
                                  <a:pt x="682" y="568"/>
                                  <a:pt x="682" y="564"/>
                                </a:cubicBezTo>
                                <a:cubicBezTo>
                                  <a:pt x="686" y="543"/>
                                  <a:pt x="709" y="534"/>
                                  <a:pt x="723" y="519"/>
                                </a:cubicBezTo>
                                <a:cubicBezTo>
                                  <a:pt x="718" y="531"/>
                                  <a:pt x="718" y="544"/>
                                  <a:pt x="720" y="560"/>
                                </a:cubicBezTo>
                                <a:cubicBezTo>
                                  <a:pt x="720" y="560"/>
                                  <a:pt x="720" y="560"/>
                                  <a:pt x="720" y="560"/>
                                </a:cubicBezTo>
                                <a:cubicBezTo>
                                  <a:pt x="723" y="560"/>
                                  <a:pt x="723" y="558"/>
                                  <a:pt x="725" y="557"/>
                                </a:cubicBezTo>
                                <a:cubicBezTo>
                                  <a:pt x="724" y="565"/>
                                  <a:pt x="729" y="567"/>
                                  <a:pt x="733" y="570"/>
                                </a:cubicBezTo>
                                <a:cubicBezTo>
                                  <a:pt x="736" y="566"/>
                                  <a:pt x="740" y="564"/>
                                  <a:pt x="739" y="557"/>
                                </a:cubicBezTo>
                                <a:cubicBezTo>
                                  <a:pt x="739" y="557"/>
                                  <a:pt x="740" y="557"/>
                                  <a:pt x="741" y="557"/>
                                </a:cubicBezTo>
                                <a:cubicBezTo>
                                  <a:pt x="744" y="557"/>
                                  <a:pt x="745" y="556"/>
                                  <a:pt x="747" y="555"/>
                                </a:cubicBezTo>
                                <a:cubicBezTo>
                                  <a:pt x="748" y="551"/>
                                  <a:pt x="745" y="543"/>
                                  <a:pt x="749" y="541"/>
                                </a:cubicBezTo>
                                <a:cubicBezTo>
                                  <a:pt x="749" y="544"/>
                                  <a:pt x="749" y="548"/>
                                  <a:pt x="753" y="548"/>
                                </a:cubicBezTo>
                                <a:cubicBezTo>
                                  <a:pt x="754" y="548"/>
                                  <a:pt x="754" y="548"/>
                                  <a:pt x="754" y="548"/>
                                </a:cubicBezTo>
                                <a:cubicBezTo>
                                  <a:pt x="751" y="536"/>
                                  <a:pt x="764" y="536"/>
                                  <a:pt x="756" y="528"/>
                                </a:cubicBezTo>
                                <a:cubicBezTo>
                                  <a:pt x="757" y="528"/>
                                  <a:pt x="759" y="528"/>
                                  <a:pt x="761" y="528"/>
                                </a:cubicBezTo>
                                <a:cubicBezTo>
                                  <a:pt x="764" y="528"/>
                                  <a:pt x="766" y="527"/>
                                  <a:pt x="768" y="526"/>
                                </a:cubicBezTo>
                                <a:cubicBezTo>
                                  <a:pt x="772" y="543"/>
                                  <a:pt x="787" y="539"/>
                                  <a:pt x="798" y="550"/>
                                </a:cubicBezTo>
                                <a:cubicBezTo>
                                  <a:pt x="799" y="549"/>
                                  <a:pt x="800" y="548"/>
                                  <a:pt x="801" y="548"/>
                                </a:cubicBezTo>
                                <a:cubicBezTo>
                                  <a:pt x="802" y="548"/>
                                  <a:pt x="802" y="548"/>
                                  <a:pt x="802" y="548"/>
                                </a:cubicBezTo>
                                <a:cubicBezTo>
                                  <a:pt x="801" y="525"/>
                                  <a:pt x="794" y="509"/>
                                  <a:pt x="781" y="497"/>
                                </a:cubicBezTo>
                                <a:cubicBezTo>
                                  <a:pt x="793" y="506"/>
                                  <a:pt x="807" y="509"/>
                                  <a:pt x="824" y="509"/>
                                </a:cubicBezTo>
                                <a:cubicBezTo>
                                  <a:pt x="825" y="509"/>
                                  <a:pt x="825" y="509"/>
                                  <a:pt x="826" y="509"/>
                                </a:cubicBezTo>
                                <a:cubicBezTo>
                                  <a:pt x="831" y="506"/>
                                  <a:pt x="822" y="501"/>
                                  <a:pt x="827" y="499"/>
                                </a:cubicBezTo>
                                <a:cubicBezTo>
                                  <a:pt x="837" y="498"/>
                                  <a:pt x="848" y="500"/>
                                  <a:pt x="850" y="492"/>
                                </a:cubicBezTo>
                                <a:cubicBezTo>
                                  <a:pt x="843" y="490"/>
                                  <a:pt x="835" y="488"/>
                                  <a:pt x="831" y="483"/>
                                </a:cubicBezTo>
                                <a:cubicBezTo>
                                  <a:pt x="831" y="481"/>
                                  <a:pt x="834" y="482"/>
                                  <a:pt x="834" y="480"/>
                                </a:cubicBezTo>
                                <a:cubicBezTo>
                                  <a:pt x="828" y="476"/>
                                  <a:pt x="821" y="475"/>
                                  <a:pt x="814" y="475"/>
                                </a:cubicBezTo>
                                <a:cubicBezTo>
                                  <a:pt x="809" y="475"/>
                                  <a:pt x="803" y="476"/>
                                  <a:pt x="797" y="476"/>
                                </a:cubicBezTo>
                                <a:cubicBezTo>
                                  <a:pt x="791" y="477"/>
                                  <a:pt x="786" y="478"/>
                                  <a:pt x="780" y="478"/>
                                </a:cubicBezTo>
                                <a:cubicBezTo>
                                  <a:pt x="780" y="478"/>
                                  <a:pt x="780" y="478"/>
                                  <a:pt x="780" y="478"/>
                                </a:cubicBezTo>
                                <a:cubicBezTo>
                                  <a:pt x="802" y="470"/>
                                  <a:pt x="804" y="448"/>
                                  <a:pt x="809" y="425"/>
                                </a:cubicBezTo>
                                <a:cubicBezTo>
                                  <a:pt x="808" y="425"/>
                                  <a:pt x="807" y="425"/>
                                  <a:pt x="806" y="425"/>
                                </a:cubicBezTo>
                                <a:cubicBezTo>
                                  <a:pt x="800" y="425"/>
                                  <a:pt x="797" y="429"/>
                                  <a:pt x="793" y="432"/>
                                </a:cubicBezTo>
                                <a:cubicBezTo>
                                  <a:pt x="792" y="429"/>
                                  <a:pt x="790" y="429"/>
                                  <a:pt x="787" y="429"/>
                                </a:cubicBezTo>
                                <a:cubicBezTo>
                                  <a:pt x="787" y="429"/>
                                  <a:pt x="786" y="429"/>
                                  <a:pt x="785" y="429"/>
                                </a:cubicBezTo>
                                <a:cubicBezTo>
                                  <a:pt x="785" y="429"/>
                                  <a:pt x="784" y="429"/>
                                  <a:pt x="783" y="429"/>
                                </a:cubicBezTo>
                                <a:cubicBezTo>
                                  <a:pt x="781" y="429"/>
                                  <a:pt x="778" y="428"/>
                                  <a:pt x="774" y="425"/>
                                </a:cubicBezTo>
                                <a:cubicBezTo>
                                  <a:pt x="781" y="421"/>
                                  <a:pt x="774" y="412"/>
                                  <a:pt x="776" y="403"/>
                                </a:cubicBezTo>
                                <a:cubicBezTo>
                                  <a:pt x="776" y="403"/>
                                  <a:pt x="775" y="403"/>
                                  <a:pt x="775" y="403"/>
                                </a:cubicBezTo>
                                <a:cubicBezTo>
                                  <a:pt x="773" y="403"/>
                                  <a:pt x="772" y="404"/>
                                  <a:pt x="770" y="405"/>
                                </a:cubicBezTo>
                                <a:cubicBezTo>
                                  <a:pt x="769" y="406"/>
                                  <a:pt x="768" y="407"/>
                                  <a:pt x="767" y="407"/>
                                </a:cubicBezTo>
                                <a:cubicBezTo>
                                  <a:pt x="767" y="407"/>
                                  <a:pt x="766" y="407"/>
                                  <a:pt x="766" y="406"/>
                                </a:cubicBezTo>
                                <a:cubicBezTo>
                                  <a:pt x="767" y="400"/>
                                  <a:pt x="768" y="395"/>
                                  <a:pt x="768" y="387"/>
                                </a:cubicBezTo>
                                <a:cubicBezTo>
                                  <a:pt x="767" y="388"/>
                                  <a:pt x="766" y="388"/>
                                  <a:pt x="765" y="388"/>
                                </a:cubicBezTo>
                                <a:cubicBezTo>
                                  <a:pt x="759" y="388"/>
                                  <a:pt x="764" y="369"/>
                                  <a:pt x="756" y="369"/>
                                </a:cubicBezTo>
                                <a:cubicBezTo>
                                  <a:pt x="748" y="370"/>
                                  <a:pt x="750" y="382"/>
                                  <a:pt x="743" y="382"/>
                                </a:cubicBezTo>
                                <a:cubicBezTo>
                                  <a:pt x="742" y="382"/>
                                  <a:pt x="740" y="382"/>
                                  <a:pt x="739" y="381"/>
                                </a:cubicBezTo>
                                <a:cubicBezTo>
                                  <a:pt x="730" y="395"/>
                                  <a:pt x="733" y="421"/>
                                  <a:pt x="732" y="439"/>
                                </a:cubicBezTo>
                                <a:cubicBezTo>
                                  <a:pt x="730" y="422"/>
                                  <a:pt x="722" y="404"/>
                                  <a:pt x="708" y="404"/>
                                </a:cubicBezTo>
                                <a:cubicBezTo>
                                  <a:pt x="707" y="404"/>
                                  <a:pt x="707" y="404"/>
                                  <a:pt x="706" y="404"/>
                                </a:cubicBezTo>
                                <a:cubicBezTo>
                                  <a:pt x="706" y="397"/>
                                  <a:pt x="700" y="395"/>
                                  <a:pt x="692" y="394"/>
                                </a:cubicBezTo>
                                <a:cubicBezTo>
                                  <a:pt x="694" y="409"/>
                                  <a:pt x="691" y="419"/>
                                  <a:pt x="697" y="430"/>
                                </a:cubicBezTo>
                                <a:cubicBezTo>
                                  <a:pt x="697" y="430"/>
                                  <a:pt x="696" y="430"/>
                                  <a:pt x="695" y="430"/>
                                </a:cubicBezTo>
                                <a:cubicBezTo>
                                  <a:pt x="694" y="430"/>
                                  <a:pt x="693" y="430"/>
                                  <a:pt x="692" y="430"/>
                                </a:cubicBezTo>
                                <a:cubicBezTo>
                                  <a:pt x="690" y="430"/>
                                  <a:pt x="689" y="430"/>
                                  <a:pt x="688" y="430"/>
                                </a:cubicBezTo>
                                <a:cubicBezTo>
                                  <a:pt x="686" y="430"/>
                                  <a:pt x="684" y="430"/>
                                  <a:pt x="684" y="432"/>
                                </a:cubicBezTo>
                                <a:cubicBezTo>
                                  <a:pt x="695" y="448"/>
                                  <a:pt x="715" y="455"/>
                                  <a:pt x="730" y="468"/>
                                </a:cubicBezTo>
                                <a:cubicBezTo>
                                  <a:pt x="726" y="467"/>
                                  <a:pt x="721" y="467"/>
                                  <a:pt x="717" y="467"/>
                                </a:cubicBezTo>
                                <a:cubicBezTo>
                                  <a:pt x="677" y="467"/>
                                  <a:pt x="633" y="480"/>
                                  <a:pt x="615" y="512"/>
                                </a:cubicBezTo>
                                <a:cubicBezTo>
                                  <a:pt x="613" y="486"/>
                                  <a:pt x="597" y="474"/>
                                  <a:pt x="581" y="463"/>
                                </a:cubicBezTo>
                                <a:cubicBezTo>
                                  <a:pt x="590" y="463"/>
                                  <a:pt x="596" y="465"/>
                                  <a:pt x="603" y="465"/>
                                </a:cubicBezTo>
                                <a:cubicBezTo>
                                  <a:pt x="605" y="465"/>
                                  <a:pt x="608" y="465"/>
                                  <a:pt x="610" y="464"/>
                                </a:cubicBezTo>
                                <a:cubicBezTo>
                                  <a:pt x="614" y="460"/>
                                  <a:pt x="608" y="461"/>
                                  <a:pt x="609" y="456"/>
                                </a:cubicBezTo>
                                <a:cubicBezTo>
                                  <a:pt x="616" y="454"/>
                                  <a:pt x="620" y="451"/>
                                  <a:pt x="622" y="444"/>
                                </a:cubicBezTo>
                                <a:cubicBezTo>
                                  <a:pt x="616" y="442"/>
                                  <a:pt x="612" y="442"/>
                                  <a:pt x="608" y="442"/>
                                </a:cubicBezTo>
                                <a:cubicBezTo>
                                  <a:pt x="606" y="442"/>
                                  <a:pt x="605" y="442"/>
                                  <a:pt x="603" y="442"/>
                                </a:cubicBezTo>
                                <a:cubicBezTo>
                                  <a:pt x="601" y="442"/>
                                  <a:pt x="600" y="442"/>
                                  <a:pt x="598" y="442"/>
                                </a:cubicBezTo>
                                <a:cubicBezTo>
                                  <a:pt x="598" y="442"/>
                                  <a:pt x="597" y="442"/>
                                  <a:pt x="597" y="442"/>
                                </a:cubicBezTo>
                                <a:cubicBezTo>
                                  <a:pt x="608" y="434"/>
                                  <a:pt x="607" y="424"/>
                                  <a:pt x="607" y="411"/>
                                </a:cubicBezTo>
                                <a:cubicBezTo>
                                  <a:pt x="597" y="412"/>
                                  <a:pt x="591" y="417"/>
                                  <a:pt x="586" y="423"/>
                                </a:cubicBezTo>
                                <a:cubicBezTo>
                                  <a:pt x="586" y="418"/>
                                  <a:pt x="586" y="418"/>
                                  <a:pt x="586" y="418"/>
                                </a:cubicBezTo>
                                <a:cubicBezTo>
                                  <a:pt x="586" y="418"/>
                                  <a:pt x="586" y="418"/>
                                  <a:pt x="586" y="418"/>
                                </a:cubicBezTo>
                                <a:cubicBezTo>
                                  <a:pt x="579" y="418"/>
                                  <a:pt x="581" y="426"/>
                                  <a:pt x="574" y="427"/>
                                </a:cubicBezTo>
                                <a:cubicBezTo>
                                  <a:pt x="568" y="426"/>
                                  <a:pt x="567" y="419"/>
                                  <a:pt x="562" y="416"/>
                                </a:cubicBezTo>
                                <a:cubicBezTo>
                                  <a:pt x="562" y="418"/>
                                  <a:pt x="559" y="422"/>
                                  <a:pt x="556" y="422"/>
                                </a:cubicBezTo>
                                <a:cubicBezTo>
                                  <a:pt x="555" y="422"/>
                                  <a:pt x="554" y="421"/>
                                  <a:pt x="554" y="420"/>
                                </a:cubicBezTo>
                                <a:cubicBezTo>
                                  <a:pt x="562" y="419"/>
                                  <a:pt x="560" y="409"/>
                                  <a:pt x="564" y="404"/>
                                </a:cubicBezTo>
                                <a:cubicBezTo>
                                  <a:pt x="564" y="404"/>
                                  <a:pt x="563" y="404"/>
                                  <a:pt x="562" y="404"/>
                                </a:cubicBezTo>
                                <a:cubicBezTo>
                                  <a:pt x="561" y="404"/>
                                  <a:pt x="560" y="404"/>
                                  <a:pt x="559" y="404"/>
                                </a:cubicBezTo>
                                <a:cubicBezTo>
                                  <a:pt x="558" y="405"/>
                                  <a:pt x="557" y="405"/>
                                  <a:pt x="556" y="405"/>
                                </a:cubicBezTo>
                                <a:cubicBezTo>
                                  <a:pt x="554" y="405"/>
                                  <a:pt x="552" y="404"/>
                                  <a:pt x="552" y="403"/>
                                </a:cubicBezTo>
                                <a:cubicBezTo>
                                  <a:pt x="545" y="382"/>
                                  <a:pt x="559" y="371"/>
                                  <a:pt x="562" y="345"/>
                                </a:cubicBezTo>
                                <a:cubicBezTo>
                                  <a:pt x="562" y="356"/>
                                  <a:pt x="568" y="362"/>
                                  <a:pt x="569" y="372"/>
                                </a:cubicBezTo>
                                <a:cubicBezTo>
                                  <a:pt x="570" y="372"/>
                                  <a:pt x="571" y="372"/>
                                  <a:pt x="572" y="372"/>
                                </a:cubicBezTo>
                                <a:cubicBezTo>
                                  <a:pt x="576" y="372"/>
                                  <a:pt x="578" y="375"/>
                                  <a:pt x="578" y="379"/>
                                </a:cubicBezTo>
                                <a:cubicBezTo>
                                  <a:pt x="580" y="378"/>
                                  <a:pt x="581" y="378"/>
                                  <a:pt x="583" y="378"/>
                                </a:cubicBezTo>
                                <a:cubicBezTo>
                                  <a:pt x="585" y="378"/>
                                  <a:pt x="587" y="379"/>
                                  <a:pt x="589" y="380"/>
                                </a:cubicBezTo>
                                <a:cubicBezTo>
                                  <a:pt x="591" y="381"/>
                                  <a:pt x="593" y="382"/>
                                  <a:pt x="596" y="382"/>
                                </a:cubicBezTo>
                                <a:cubicBezTo>
                                  <a:pt x="597" y="382"/>
                                  <a:pt x="597" y="382"/>
                                  <a:pt x="597" y="382"/>
                                </a:cubicBezTo>
                                <a:cubicBezTo>
                                  <a:pt x="596" y="372"/>
                                  <a:pt x="594" y="368"/>
                                  <a:pt x="600" y="363"/>
                                </a:cubicBezTo>
                                <a:cubicBezTo>
                                  <a:pt x="597" y="362"/>
                                  <a:pt x="591" y="353"/>
                                  <a:pt x="593" y="351"/>
                                </a:cubicBezTo>
                                <a:cubicBezTo>
                                  <a:pt x="595" y="353"/>
                                  <a:pt x="597" y="353"/>
                                  <a:pt x="599" y="353"/>
                                </a:cubicBezTo>
                                <a:cubicBezTo>
                                  <a:pt x="600" y="353"/>
                                  <a:pt x="601" y="353"/>
                                  <a:pt x="602" y="353"/>
                                </a:cubicBezTo>
                                <a:cubicBezTo>
                                  <a:pt x="579" y="323"/>
                                  <a:pt x="620" y="339"/>
                                  <a:pt x="638" y="329"/>
                                </a:cubicBezTo>
                                <a:cubicBezTo>
                                  <a:pt x="630" y="314"/>
                                  <a:pt x="618" y="304"/>
                                  <a:pt x="600" y="300"/>
                                </a:cubicBezTo>
                                <a:cubicBezTo>
                                  <a:pt x="613" y="294"/>
                                  <a:pt x="632" y="293"/>
                                  <a:pt x="638" y="280"/>
                                </a:cubicBezTo>
                                <a:cubicBezTo>
                                  <a:pt x="637" y="280"/>
                                  <a:pt x="637" y="280"/>
                                  <a:pt x="637" y="280"/>
                                </a:cubicBezTo>
                                <a:cubicBezTo>
                                  <a:pt x="635" y="280"/>
                                  <a:pt x="633" y="278"/>
                                  <a:pt x="632" y="276"/>
                                </a:cubicBezTo>
                                <a:cubicBezTo>
                                  <a:pt x="638" y="271"/>
                                  <a:pt x="646" y="268"/>
                                  <a:pt x="648" y="259"/>
                                </a:cubicBezTo>
                                <a:cubicBezTo>
                                  <a:pt x="617" y="259"/>
                                  <a:pt x="600" y="262"/>
                                  <a:pt x="586" y="286"/>
                                </a:cubicBezTo>
                                <a:cubicBezTo>
                                  <a:pt x="592" y="270"/>
                                  <a:pt x="591" y="264"/>
                                  <a:pt x="588" y="245"/>
                                </a:cubicBezTo>
                                <a:cubicBezTo>
                                  <a:pt x="588" y="245"/>
                                  <a:pt x="587" y="246"/>
                                  <a:pt x="587" y="246"/>
                                </a:cubicBezTo>
                                <a:cubicBezTo>
                                  <a:pt x="579" y="246"/>
                                  <a:pt x="584" y="233"/>
                                  <a:pt x="579" y="230"/>
                                </a:cubicBezTo>
                                <a:cubicBezTo>
                                  <a:pt x="572" y="231"/>
                                  <a:pt x="571" y="238"/>
                                  <a:pt x="568" y="244"/>
                                </a:cubicBezTo>
                                <a:cubicBezTo>
                                  <a:pt x="565" y="244"/>
                                  <a:pt x="566" y="240"/>
                                  <a:pt x="563" y="240"/>
                                </a:cubicBezTo>
                                <a:cubicBezTo>
                                  <a:pt x="563" y="240"/>
                                  <a:pt x="563" y="240"/>
                                  <a:pt x="562" y="240"/>
                                </a:cubicBezTo>
                                <a:cubicBezTo>
                                  <a:pt x="562" y="247"/>
                                  <a:pt x="562" y="247"/>
                                  <a:pt x="562" y="247"/>
                                </a:cubicBezTo>
                                <a:cubicBezTo>
                                  <a:pt x="561" y="246"/>
                                  <a:pt x="560" y="246"/>
                                  <a:pt x="559" y="246"/>
                                </a:cubicBezTo>
                                <a:cubicBezTo>
                                  <a:pt x="557" y="246"/>
                                  <a:pt x="555" y="248"/>
                                  <a:pt x="552" y="249"/>
                                </a:cubicBezTo>
                                <a:cubicBezTo>
                                  <a:pt x="551" y="238"/>
                                  <a:pt x="545" y="232"/>
                                  <a:pt x="538" y="227"/>
                                </a:cubicBezTo>
                                <a:cubicBezTo>
                                  <a:pt x="538" y="231"/>
                                  <a:pt x="537" y="235"/>
                                  <a:pt x="535" y="237"/>
                                </a:cubicBezTo>
                                <a:cubicBezTo>
                                  <a:pt x="534" y="231"/>
                                  <a:pt x="530" y="228"/>
                                  <a:pt x="530" y="221"/>
                                </a:cubicBezTo>
                                <a:cubicBezTo>
                                  <a:pt x="529" y="221"/>
                                  <a:pt x="528" y="221"/>
                                  <a:pt x="527" y="221"/>
                                </a:cubicBezTo>
                                <a:cubicBezTo>
                                  <a:pt x="524" y="221"/>
                                  <a:pt x="523" y="223"/>
                                  <a:pt x="521" y="225"/>
                                </a:cubicBezTo>
                                <a:cubicBezTo>
                                  <a:pt x="519" y="217"/>
                                  <a:pt x="511" y="216"/>
                                  <a:pt x="506" y="211"/>
                                </a:cubicBezTo>
                                <a:cubicBezTo>
                                  <a:pt x="503" y="219"/>
                                  <a:pt x="505" y="224"/>
                                  <a:pt x="506" y="232"/>
                                </a:cubicBezTo>
                                <a:cubicBezTo>
                                  <a:pt x="504" y="232"/>
                                  <a:pt x="504" y="230"/>
                                  <a:pt x="502" y="230"/>
                                </a:cubicBezTo>
                                <a:cubicBezTo>
                                  <a:pt x="501" y="230"/>
                                  <a:pt x="501" y="230"/>
                                  <a:pt x="501" y="230"/>
                                </a:cubicBezTo>
                                <a:cubicBezTo>
                                  <a:pt x="502" y="253"/>
                                  <a:pt x="514" y="267"/>
                                  <a:pt x="529" y="280"/>
                                </a:cubicBezTo>
                                <a:cubicBezTo>
                                  <a:pt x="517" y="269"/>
                                  <a:pt x="503" y="263"/>
                                  <a:pt x="486" y="263"/>
                                </a:cubicBezTo>
                                <a:cubicBezTo>
                                  <a:pt x="482" y="263"/>
                                  <a:pt x="478" y="264"/>
                                  <a:pt x="473" y="264"/>
                                </a:cubicBezTo>
                                <a:cubicBezTo>
                                  <a:pt x="476" y="275"/>
                                  <a:pt x="483" y="285"/>
                                  <a:pt x="496" y="292"/>
                                </a:cubicBezTo>
                                <a:cubicBezTo>
                                  <a:pt x="490" y="292"/>
                                  <a:pt x="486" y="294"/>
                                  <a:pt x="485" y="298"/>
                                </a:cubicBezTo>
                                <a:cubicBezTo>
                                  <a:pt x="491" y="303"/>
                                  <a:pt x="498" y="305"/>
                                  <a:pt x="507" y="305"/>
                                </a:cubicBezTo>
                                <a:cubicBezTo>
                                  <a:pt x="517" y="305"/>
                                  <a:pt x="527" y="303"/>
                                  <a:pt x="537" y="302"/>
                                </a:cubicBezTo>
                                <a:cubicBezTo>
                                  <a:pt x="538" y="304"/>
                                  <a:pt x="539" y="306"/>
                                  <a:pt x="540" y="309"/>
                                </a:cubicBezTo>
                                <a:cubicBezTo>
                                  <a:pt x="506" y="322"/>
                                  <a:pt x="479" y="344"/>
                                  <a:pt x="475" y="387"/>
                                </a:cubicBezTo>
                                <a:cubicBezTo>
                                  <a:pt x="461" y="359"/>
                                  <a:pt x="431" y="304"/>
                                  <a:pt x="401" y="281"/>
                                </a:cubicBezTo>
                                <a:cubicBezTo>
                                  <a:pt x="391" y="268"/>
                                  <a:pt x="385" y="257"/>
                                  <a:pt x="396" y="245"/>
                                </a:cubicBezTo>
                                <a:cubicBezTo>
                                  <a:pt x="394" y="251"/>
                                  <a:pt x="396" y="253"/>
                                  <a:pt x="396" y="259"/>
                                </a:cubicBezTo>
                                <a:cubicBezTo>
                                  <a:pt x="397" y="259"/>
                                  <a:pt x="398" y="259"/>
                                  <a:pt x="398" y="259"/>
                                </a:cubicBezTo>
                                <a:cubicBezTo>
                                  <a:pt x="400" y="259"/>
                                  <a:pt x="402" y="260"/>
                                  <a:pt x="403" y="261"/>
                                </a:cubicBezTo>
                                <a:cubicBezTo>
                                  <a:pt x="404" y="262"/>
                                  <a:pt x="406" y="263"/>
                                  <a:pt x="408" y="263"/>
                                </a:cubicBezTo>
                                <a:cubicBezTo>
                                  <a:pt x="408" y="263"/>
                                  <a:pt x="408" y="263"/>
                                  <a:pt x="408" y="263"/>
                                </a:cubicBezTo>
                                <a:cubicBezTo>
                                  <a:pt x="409" y="260"/>
                                  <a:pt x="406" y="252"/>
                                  <a:pt x="410" y="252"/>
                                </a:cubicBezTo>
                                <a:cubicBezTo>
                                  <a:pt x="413" y="253"/>
                                  <a:pt x="417" y="254"/>
                                  <a:pt x="421" y="254"/>
                                </a:cubicBezTo>
                                <a:cubicBezTo>
                                  <a:pt x="422" y="254"/>
                                  <a:pt x="423" y="254"/>
                                  <a:pt x="424" y="254"/>
                                </a:cubicBezTo>
                                <a:cubicBezTo>
                                  <a:pt x="425" y="250"/>
                                  <a:pt x="419" y="241"/>
                                  <a:pt x="417" y="235"/>
                                </a:cubicBezTo>
                                <a:cubicBezTo>
                                  <a:pt x="418" y="235"/>
                                  <a:pt x="418" y="235"/>
                                  <a:pt x="418" y="235"/>
                                </a:cubicBezTo>
                                <a:cubicBezTo>
                                  <a:pt x="420" y="235"/>
                                  <a:pt x="422" y="234"/>
                                  <a:pt x="423" y="233"/>
                                </a:cubicBezTo>
                                <a:cubicBezTo>
                                  <a:pt x="425" y="231"/>
                                  <a:pt x="426" y="230"/>
                                  <a:pt x="429" y="230"/>
                                </a:cubicBezTo>
                                <a:cubicBezTo>
                                  <a:pt x="430" y="230"/>
                                  <a:pt x="430" y="230"/>
                                  <a:pt x="431" y="230"/>
                                </a:cubicBezTo>
                                <a:cubicBezTo>
                                  <a:pt x="431" y="222"/>
                                  <a:pt x="419" y="225"/>
                                  <a:pt x="415" y="220"/>
                                </a:cubicBezTo>
                                <a:cubicBezTo>
                                  <a:pt x="422" y="216"/>
                                  <a:pt x="421" y="207"/>
                                  <a:pt x="419" y="201"/>
                                </a:cubicBezTo>
                                <a:cubicBezTo>
                                  <a:pt x="413" y="206"/>
                                  <a:pt x="404" y="207"/>
                                  <a:pt x="403" y="216"/>
                                </a:cubicBezTo>
                                <a:cubicBezTo>
                                  <a:pt x="401" y="210"/>
                                  <a:pt x="396" y="207"/>
                                  <a:pt x="390" y="204"/>
                                </a:cubicBezTo>
                                <a:cubicBezTo>
                                  <a:pt x="390" y="210"/>
                                  <a:pt x="387" y="212"/>
                                  <a:pt x="384" y="215"/>
                                </a:cubicBezTo>
                                <a:cubicBezTo>
                                  <a:pt x="382" y="211"/>
                                  <a:pt x="378" y="210"/>
                                  <a:pt x="375" y="210"/>
                                </a:cubicBezTo>
                                <a:cubicBezTo>
                                  <a:pt x="373" y="210"/>
                                  <a:pt x="371" y="210"/>
                                  <a:pt x="369" y="211"/>
                                </a:cubicBezTo>
                                <a:cubicBezTo>
                                  <a:pt x="367" y="211"/>
                                  <a:pt x="365" y="211"/>
                                  <a:pt x="363" y="211"/>
                                </a:cubicBezTo>
                                <a:cubicBezTo>
                                  <a:pt x="362" y="211"/>
                                  <a:pt x="362" y="211"/>
                                  <a:pt x="362" y="211"/>
                                </a:cubicBezTo>
                                <a:cubicBezTo>
                                  <a:pt x="361" y="223"/>
                                  <a:pt x="371" y="223"/>
                                  <a:pt x="374" y="230"/>
                                </a:cubicBezTo>
                                <a:cubicBezTo>
                                  <a:pt x="372" y="231"/>
                                  <a:pt x="369" y="231"/>
                                  <a:pt x="366" y="231"/>
                                </a:cubicBezTo>
                                <a:cubicBezTo>
                                  <a:pt x="335" y="231"/>
                                  <a:pt x="284" y="199"/>
                                  <a:pt x="306" y="162"/>
                                </a:cubicBezTo>
                                <a:cubicBezTo>
                                  <a:pt x="305" y="168"/>
                                  <a:pt x="306" y="173"/>
                                  <a:pt x="308" y="177"/>
                                </a:cubicBezTo>
                                <a:cubicBezTo>
                                  <a:pt x="308" y="177"/>
                                  <a:pt x="309" y="177"/>
                                  <a:pt x="309" y="177"/>
                                </a:cubicBezTo>
                                <a:cubicBezTo>
                                  <a:pt x="314" y="177"/>
                                  <a:pt x="317" y="179"/>
                                  <a:pt x="321" y="180"/>
                                </a:cubicBezTo>
                                <a:cubicBezTo>
                                  <a:pt x="323" y="175"/>
                                  <a:pt x="319" y="167"/>
                                  <a:pt x="321" y="167"/>
                                </a:cubicBezTo>
                                <a:cubicBezTo>
                                  <a:pt x="323" y="168"/>
                                  <a:pt x="325" y="169"/>
                                  <a:pt x="327" y="169"/>
                                </a:cubicBezTo>
                                <a:cubicBezTo>
                                  <a:pt x="330" y="169"/>
                                  <a:pt x="334" y="168"/>
                                  <a:pt x="337" y="167"/>
                                </a:cubicBezTo>
                                <a:cubicBezTo>
                                  <a:pt x="334" y="159"/>
                                  <a:pt x="330" y="152"/>
                                  <a:pt x="323" y="150"/>
                                </a:cubicBezTo>
                                <a:cubicBezTo>
                                  <a:pt x="330" y="148"/>
                                  <a:pt x="334" y="143"/>
                                  <a:pt x="335" y="136"/>
                                </a:cubicBezTo>
                                <a:cubicBezTo>
                                  <a:pt x="330" y="136"/>
                                  <a:pt x="327" y="135"/>
                                  <a:pt x="324" y="135"/>
                                </a:cubicBezTo>
                                <a:cubicBezTo>
                                  <a:pt x="323" y="135"/>
                                  <a:pt x="321" y="135"/>
                                  <a:pt x="318" y="136"/>
                                </a:cubicBezTo>
                                <a:cubicBezTo>
                                  <a:pt x="324" y="131"/>
                                  <a:pt x="319" y="122"/>
                                  <a:pt x="320" y="114"/>
                                </a:cubicBezTo>
                                <a:cubicBezTo>
                                  <a:pt x="315" y="115"/>
                                  <a:pt x="313" y="120"/>
                                  <a:pt x="308" y="121"/>
                                </a:cubicBezTo>
                                <a:cubicBezTo>
                                  <a:pt x="305" y="124"/>
                                  <a:pt x="307" y="131"/>
                                  <a:pt x="304" y="133"/>
                                </a:cubicBezTo>
                                <a:cubicBezTo>
                                  <a:pt x="300" y="128"/>
                                  <a:pt x="296" y="124"/>
                                  <a:pt x="289" y="122"/>
                                </a:cubicBezTo>
                                <a:cubicBezTo>
                                  <a:pt x="286" y="125"/>
                                  <a:pt x="291" y="132"/>
                                  <a:pt x="285" y="134"/>
                                </a:cubicBezTo>
                                <a:cubicBezTo>
                                  <a:pt x="283" y="134"/>
                                  <a:pt x="281" y="134"/>
                                  <a:pt x="280" y="134"/>
                                </a:cubicBezTo>
                                <a:cubicBezTo>
                                  <a:pt x="277" y="134"/>
                                  <a:pt x="275" y="134"/>
                                  <a:pt x="272" y="135"/>
                                </a:cubicBezTo>
                                <a:cubicBezTo>
                                  <a:pt x="270" y="135"/>
                                  <a:pt x="267" y="136"/>
                                  <a:pt x="263" y="136"/>
                                </a:cubicBezTo>
                                <a:cubicBezTo>
                                  <a:pt x="262" y="136"/>
                                  <a:pt x="262" y="136"/>
                                  <a:pt x="261" y="136"/>
                                </a:cubicBezTo>
                                <a:cubicBezTo>
                                  <a:pt x="260" y="149"/>
                                  <a:pt x="271" y="149"/>
                                  <a:pt x="278" y="153"/>
                                </a:cubicBezTo>
                                <a:cubicBezTo>
                                  <a:pt x="272" y="153"/>
                                  <a:pt x="271" y="159"/>
                                  <a:pt x="266" y="162"/>
                                </a:cubicBezTo>
                                <a:cubicBezTo>
                                  <a:pt x="257" y="149"/>
                                  <a:pt x="247" y="130"/>
                                  <a:pt x="242" y="113"/>
                                </a:cubicBezTo>
                                <a:cubicBezTo>
                                  <a:pt x="248" y="110"/>
                                  <a:pt x="255" y="108"/>
                                  <a:pt x="262" y="105"/>
                                </a:cubicBezTo>
                                <a:cubicBezTo>
                                  <a:pt x="260" y="106"/>
                                  <a:pt x="257" y="112"/>
                                  <a:pt x="260" y="119"/>
                                </a:cubicBezTo>
                                <a:cubicBezTo>
                                  <a:pt x="260" y="117"/>
                                  <a:pt x="261" y="117"/>
                                  <a:pt x="261" y="117"/>
                                </a:cubicBezTo>
                                <a:cubicBezTo>
                                  <a:pt x="263" y="117"/>
                                  <a:pt x="264" y="121"/>
                                  <a:pt x="265" y="122"/>
                                </a:cubicBezTo>
                                <a:cubicBezTo>
                                  <a:pt x="271" y="122"/>
                                  <a:pt x="272" y="118"/>
                                  <a:pt x="276" y="118"/>
                                </a:cubicBezTo>
                                <a:cubicBezTo>
                                  <a:pt x="277" y="118"/>
                                  <a:pt x="278" y="118"/>
                                  <a:pt x="280" y="119"/>
                                </a:cubicBezTo>
                                <a:cubicBezTo>
                                  <a:pt x="276" y="107"/>
                                  <a:pt x="290" y="113"/>
                                  <a:pt x="289" y="105"/>
                                </a:cubicBezTo>
                                <a:cubicBezTo>
                                  <a:pt x="277" y="101"/>
                                  <a:pt x="266" y="82"/>
                                  <a:pt x="277" y="71"/>
                                </a:cubicBezTo>
                                <a:cubicBezTo>
                                  <a:pt x="281" y="79"/>
                                  <a:pt x="288" y="78"/>
                                  <a:pt x="296" y="80"/>
                                </a:cubicBezTo>
                                <a:cubicBezTo>
                                  <a:pt x="295" y="66"/>
                                  <a:pt x="293" y="65"/>
                                  <a:pt x="290" y="50"/>
                                </a:cubicBezTo>
                                <a:cubicBezTo>
                                  <a:pt x="293" y="51"/>
                                  <a:pt x="295" y="52"/>
                                  <a:pt x="296" y="52"/>
                                </a:cubicBezTo>
                                <a:cubicBezTo>
                                  <a:pt x="302" y="52"/>
                                  <a:pt x="306" y="48"/>
                                  <a:pt x="311" y="45"/>
                                </a:cubicBezTo>
                                <a:cubicBezTo>
                                  <a:pt x="307" y="38"/>
                                  <a:pt x="299" y="35"/>
                                  <a:pt x="289" y="33"/>
                                </a:cubicBezTo>
                                <a:cubicBezTo>
                                  <a:pt x="305" y="31"/>
                                  <a:pt x="303" y="19"/>
                                  <a:pt x="308" y="6"/>
                                </a:cubicBezTo>
                                <a:cubicBezTo>
                                  <a:pt x="294" y="8"/>
                                  <a:pt x="287" y="13"/>
                                  <a:pt x="278" y="23"/>
                                </a:cubicBezTo>
                                <a:cubicBezTo>
                                  <a:pt x="278" y="11"/>
                                  <a:pt x="274" y="3"/>
                                  <a:pt x="265" y="1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  <a:alpha val="14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26" style="position:absolute;margin-left:301.8pt;margin-top:-79.35pt;width:214.25pt;height:437.65pt;z-index:251717632" coordorigin="18,12" coordsize="5406,11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">
                <v:shape id="Freeform 114" o:spid="_x0000_s1027" style="position:absolute;left:2783;top:9060;width:12;height:1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RBmsEA&#10;AADbAAAADwAAAGRycy9kb3ducmV2LnhtbERPy4rCMBTdD/gP4QqzG1MFHalNRWRGRWbh6wMuzbUt&#10;bW5qE7Xj15uF4PJw3sm8M7W4UetKywqGgwgEcWZ1ybmC0/H3awrCeWSNtWVS8E8O5mnvI8FY2zvv&#10;6XbwuQgh7GJUUHjfxFK6rCCDbmAb4sCdbWvQB9jmUrd4D+GmlqMomkiDJYeGAhtaFpRVh6tRsN59&#10;H3fr7ehS/Vwz81j9VWhOkVKf/W4xA+Gp82/xy73RCsZhbPgSfoBM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kQZrBAAAA2wAAAA8AAAAAAAAAAAAAAAAAmAIAAGRycy9kb3du&#10;cmV2LnhtbFBLBQYAAAAABAAEAPUAAACGAwAAAAA=&#10;" path="m2,c1,,,1,,2,,2,1,1,2,1,2,1,2,,2,e" fillcolor="white [3212]" stroked="f">
                  <v:fill opacity="13107f"/>
                  <v:path arrowok="t" o:connecttype="custom" o:connectlocs="12,0;0,12;12,6;12,0" o:connectangles="0,0,0,0"/>
                </v:shape>
                <v:shape id="Freeform 115" o:spid="_x0000_s1028" style="position:absolute;left:18;top:12;width:5406;height:11043;visibility:visible;mso-wrap-style:square;v-text-anchor:top" coordsize="913,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9mu8YA&#10;AADbAAAADwAAAGRycy9kb3ducmV2LnhtbESPT2sCMRTE7wW/Q3hCbzVbxaJbo0htacEq+OfQ3h6b&#10;5+7SzcuSRDf99kYo9DjMzG+Y2SKaRlzI+dqygsdBBoK4sLrmUsHx8PYwAeEDssbGMin4JQ+Lee9u&#10;hrm2He/osg+lSBD2OSqoQmhzKX1RkUE/sC1x8k7WGQxJulJqh12Cm0YOs+xJGqw5LVTY0ktFxc/+&#10;bBR8nidx061H7mv7fspG69V3XL6Olbrvx+UziEAx/If/2h9awXgKty/pB8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d9mu8YAAADbAAAADwAAAAAAAAAAAAAAAACYAgAAZHJz&#10;L2Rvd25yZXYueG1sUEsFBgAAAAAEAAQA9QAAAIsDAAAAAA==&#10;" path="m644,1308v,,1,1,1,1c645,1309,645,1308,646,1308v-1,,-1,,-2,m636,557v,,,,,c636,557,636,557,636,557m70,86v,,,,,c70,86,70,86,70,86t,c70,86,70,86,70,86v,,,,,m207,1622v-1,,-2,,-2,c206,1622,206,1622,207,1622t-26,-8c190,1596,204,1579,229,1579v5,,11,,17,2c239,1587,228,1589,222,1597v,1,2,1,4,1c227,1598,227,1598,227,1598v,,,,,c228,1598,228,1598,229,1598v-6,3,-4,13,-9,17c220,1616,219,1616,219,1616v-4,,-3,-5,-6,-6c208,1611,205,1614,205,1621v,,,,,1c201,1620,194,1613,185,1613v-2,,-3,,-4,1m201,1509v4,,1,-8,2,-12c213,1497,213,1497,213,1497v2,-5,-5,-2,-5,-6c210,1484,220,1487,219,1477v,,1,,1,c224,1477,226,1479,229,1480v-7,31,-22,54,-43,70c183,1534,166,1505,186,1496v3,3,-1,6,2,12c190,1507,192,1507,194,1507v2,,4,1,7,2m314,1429v,,-1,,-1,-1c313,1429,314,1429,314,1429t170,108c472,1496,451,1464,408,1455v33,-37,95,-60,154,-60c608,1395,652,1409,680,1441v1,15,-6,19,-17,19c656,1460,648,1458,640,1456v-8,-2,-17,-3,-23,-3c615,1453,613,1453,612,1453v-6,9,-26,4,-33,12c587,1472,595,1479,609,1480v-15,2,-41,6,-31,21c569,1507,560,1513,556,1525v-6,-4,-17,-2,-21,-7c528,1522,520,1526,511,1528v15,-6,11,-24,19,-34c529,1492,526,1492,526,1489v-7,9,-17,4,-22,14c502,1501,502,1497,501,1494v-16,4,-11,29,-17,43m439,1395v11,-45,-11,-83,-31,-108c411,1286,413,1285,416,1285v8,,16,7,24,13c448,1304,457,1311,467,1311v3,,5,-1,8,-2c476,1300,468,1301,467,1294v3,2,6,2,9,2c486,1296,493,1289,501,1287v-16,41,-35,78,-62,108m663,1315v1,-5,3,-11,5,-17c668,1293,669,1287,672,1282v,,1,,1,c672,1287,670,1293,668,1298v1,12,9,23,12,32c674,1325,669,1319,663,1315m473,1024v,,,,,c480,1014,469,1008,467,1001v5,,5,,5,c463,988,451,977,443,964v2,-1,,-7,3,-7c513,970,553,1026,545,1119v-10,-8,-23,-13,-39,-13c496,1106,485,1108,474,1113v-3,-8,13,-18,15,-28c489,1084,488,1083,486,1083v,,-1,,-2,c483,1084,482,1084,482,1084v-1,,-1,,-2,-1c485,1078,478,1073,480,1065v-8,3,-14,9,-17,18c460,1075,459,1064,448,1063v5,-8,3,-24,13,-27c463,1026,458,1023,458,1015v4,4,7,9,15,9m603,953v2,-1,9,-6,4,-10c607,942,608,941,609,941v1,,2,,3,c612,942,613,942,614,942v1,,1,,1,c620,966,596,1013,588,1013v2,-23,4,-41,5,-61c595,951,597,951,598,951v2,,3,1,5,2m640,936v1,-1,2,-1,4,-1c644,935,644,935,644,935v1,,1,,2,c646,935,646,935,646,935v,,,,,c646,935,646,935,646,935v,,,,,c644,935,642,936,640,936t-120,c530,936,539,933,545,924v-8,-4,-13,-11,-25,-12c531,910,546,911,550,900v1,-2,-1,-3,-3,-3c549,890,560,891,561,883v,,,,,c564,883,565,885,566,887v1,2,2,4,5,4c572,891,573,891,574,890v-4,4,-11,5,-12,12c565,905,569,906,575,906v1,,2,,3,c577,912,572,925,583,926v-1,57,-8,106,-22,149c554,1003,513,965,458,942v3,-8,11,-11,20,-11c484,931,491,932,498,933v8,2,15,3,22,3m496,795v-1,,-1,,-2,-1c499,783,518,775,536,775v9,,19,3,26,7c571,812,579,841,579,878v-4,-4,-10,-5,-16,-5c561,873,558,873,555,873v-2,,-5,1,-7,1c542,874,538,873,535,868v-4,2,-9,2,-10,7c523,874,522,872,521,870v-20,8,-36,20,-49,36c484,882,506,869,518,846v2,-7,-5,-4,-4,-9c518,831,525,823,521,815v,,,,-1,c518,815,518,817,518,818v-9,-5,1,-12,8,-12c522,799,517,795,514,789v,,,,,c510,789,507,791,505,792v-3,1,-5,3,-9,3m458,711v1,,2,,3,c454,685,425,686,410,664v12,-2,22,-4,33,-4c507,660,541,715,559,767v-6,-1,-12,-2,-18,-2c520,765,498,773,487,784v4,-8,8,-16,9,-27c495,757,494,757,494,757v-2,,-4,1,-3,3c490,752,483,751,482,743v-7,4,-8,12,-9,22c467,761,465,752,454,752v-1,,-2,,-3,c456,744,450,736,449,728v1,1,2,1,3,1c455,729,450,711,444,711v1,-1,2,-1,3,-1c448,710,450,710,452,710v2,1,4,1,6,1m566,723v-4,-25,-2,-59,7,-77c580,648,575,658,586,659v-1,3,-6,3,-8,5c583,672,590,673,599,673v1,,3,,4,c605,673,607,673,608,673v5,,9,,12,2c601,690,574,696,566,723m615,536v11,-30,41,-58,79,-58c704,478,715,480,727,485v-8,14,-33,10,-40,24c689,511,691,512,695,512v,,,,1,c691,519,690,530,687,540v-1,,-1,,-1,c680,540,675,541,674,546v-4,-1,-1,-9,-2,-13c670,532,669,532,668,532v-2,,-3,1,-4,3c662,537,661,538,657,538v,,-1,,-2,c655,553,655,553,655,553v-8,-9,-17,-17,-34,-17c619,536,617,536,615,536t-46,81c525,571,491,508,489,427v6,-5,15,-9,25,-9c518,418,521,419,525,420v-1,2,-3,1,-5,2c514,424,517,434,511,435v1,2,2,2,3,2c517,437,521,435,523,435v-1,7,-1,8,,14c545,454,545,454,545,454v-9,5,-20,7,-24,17c530,475,538,476,547,476v-2,4,-4,8,-7,11c540,489,543,488,545,488v-8,5,3,9,-5,14c542,504,544,505,546,505v7,,14,-8,16,-13c567,495,565,505,571,507v12,-8,16,-23,3,-32c637,495,578,572,569,617m487,418v-9,-54,19,-95,62,-97c543,335,530,342,526,358v,2,2,2,5,2c533,360,535,360,535,358v4,8,3,20,10,24c541,385,536,387,537,396v-3,-5,-9,-6,-11,-12c521,386,525,396,520,398v,5,3,8,6,10c515,409,493,406,487,418m307,292v-1,,-1,,-1,c313,280,328,275,344,275v16,,33,6,42,15c377,293,372,301,367,309v-4,-6,-6,-4,-13,-7c349,303,356,306,354,310v-2,1,-3,1,-4,1c341,311,340,302,333,298v1,-2,3,-2,4,-5c333,291,329,290,325,290v-3,,-6,1,-9,1c313,291,310,292,307,292t4,-23c318,252,325,244,306,235v,-4,2,-9,7,-11c313,224,313,224,313,224v4,,68,23,71,50c376,267,359,264,347,264v-18,,-37,7,-46,16c301,274,303,269,309,269v1,,1,,2,m225,234v-2,,-3,,-5,-1c227,214,249,205,273,205v12,,24,2,35,6c306,224,291,224,292,239v-3,-2,-6,-4,-11,-4c280,235,278,235,277,235v,-4,-3,-6,-5,-8c270,228,269,229,268,229v-3,,-3,-5,-8,-6c257,223,257,235,260,235v,2,-1,2,-3,2c257,237,256,237,255,237v-1,,-2,,-3,c252,237,251,237,251,237v,-4,5,-2,5,-5c253,230,250,229,247,229v-4,,-8,2,-11,3c232,233,228,234,225,234t80,-30c305,204,297,202,296,201v-1,-1,-26,-32,-28,-35c268,166,272,162,274,160v2,-3,9,-5,9,-5c283,155,286,157,293,157v6,1,9,1,9,1c302,158,298,171,296,181v-1,11,9,23,9,23m38,144v,,7,-17,10,-20c53,118,60,118,60,118v1,2,8,2,9,2c69,122,69,123,68,123v-1,,-1,,-1,c64,123,59,125,58,126v-1,3,-2,10,-2,13c56,142,51,142,47,143v-5,1,-9,1,-9,1m115,133v-1,-1,-1,-6,,-9c115,121,113,117,111,117v1,-4,1,-4,1,-4c112,113,117,111,120,111v1,,1,,1,c125,112,129,113,130,116v2,4,12,8,12,8c142,124,142,124,142,124v-1,,-6,,-10,1c128,126,119,131,115,133t99,-14c215,119,216,119,217,119v1,-5,-3,-5,-2,-10c214,106,206,103,203,102v3,-1,6,-1,9,-1c221,101,229,105,234,111v5,9,15,32,22,44c254,156,251,157,247,157v-15,,-42,-7,-62,-17c167,131,153,120,162,109v5,,3,6,5,8c170,116,172,115,173,115v1,,2,,3,c176,115,177,116,178,116v2,,5,-1,8,-2c184,116,184,120,184,124v1,,1,,1,c191,124,191,119,196,119v1,5,7,6,9,10c208,127,208,122,208,117v2,1,4,2,6,2m152,119c134,110,124,85,135,62v5,5,4,16,8,21c145,81,146,81,148,81v3,,6,4,11,5c158,93,152,99,160,102v-1,7,-8,9,-8,17m239,109v-6,-28,3,-51,24,-57c260,58,258,66,256,73v3,2,13,7,9,15c265,90,265,91,264,91v,,-1,,-2,-1c262,90,261,89,260,89v-1,,-1,1,-2,1c259,93,256,100,260,100v-7,3,-13,7,-21,9m265,1v,,,,,c263,6,262,10,256,11,254,9,250,5,248,5v-2,,-3,1,-4,3c241,,235,5,227,1v,,,,,c227,12,230,20,236,28v-2,,-3,,-4,c225,28,219,30,215,33v4,6,17,7,12,16c229,49,231,49,233,49v3,,7,,10,-1c246,47,249,46,251,46v2,,4,,5,1c240,57,229,72,232,102v-6,-5,-18,-5,-27,-7c209,94,213,93,213,88v-2,-2,-4,-5,-3,-10c209,78,209,78,209,78v-3,,-4,3,-8,3c198,78,196,73,190,73v-2,6,-4,11,-6,17c171,89,156,85,159,71v1,1,3,1,4,1c169,72,175,69,178,64,168,59,168,53,159,49v6,-5,8,-12,13,-17c169,31,166,30,162,30v-5,,-11,2,-14,4c154,28,152,12,148,4v-5,,-3,7,-7,7c141,11,140,10,138,9v-2,8,-3,16,-5,23c130,24,122,21,113,20v,6,2,9,-2,13c99,34,97,38,80,38v4,13,11,15,24,21c96,61,91,66,89,73v2,1,5,2,8,2c97,75,98,75,98,75v1,,2,,2,c103,75,106,75,107,80v13,-1,11,-16,21,-19c120,76,127,102,133,114v-4,-6,-14,-7,-24,-7c104,107,100,107,95,107v-4,,-8,1,-12,1c70,108,60,106,60,97v,1,1,2,1,2c63,99,66,87,70,86v-1,,-1,,-1,c68,86,67,85,66,84,65,83,64,82,62,82v,,-1,1,-2,1c60,81,62,80,61,76v-2,1,-3,1,-5,1c52,77,51,73,46,71v1,6,,11,-5,11c40,82,39,82,37,81v3,9,-6,7,-5,16c33,102,43,97,41,105v,,,,,c46,105,47,102,51,100v-1,8,8,5,7,14c42,115,39,130,34,143v1,-9,-4,-11,-4,-19c29,125,27,125,26,125v-3,,-6,-2,-11,-3c12,129,20,134,17,136v-3,-1,-4,-1,-6,-1c7,135,5,137,,138v,14,21,10,13,27c14,165,15,165,16,165v1,,2,,4,c21,165,23,165,24,165v2,,4,,5,2c24,172,29,179,29,186v5,-5,10,-10,13,-18c42,174,47,175,53,175v1,-7,-2,-9,-2,-15c52,160,53,160,54,160v5,,8,-2,12,-2c69,149,60,150,58,145v,,,,,c62,145,60,140,63,139v12,3,11,,19,4c84,134,86,138,85,122v-2,,-3,,-5,c80,122,79,122,79,122v-1,,-1,,-2,c76,122,75,122,73,121v,-4,1,-6,4,-7c83,113,89,111,94,111v5,,9,1,13,4c105,116,106,118,106,121v-3,-3,-6,-4,-10,-4c95,117,93,117,92,117v-1,9,7,17,-2,21c93,142,99,143,102,146v-4,2,-8,6,-8,12c95,159,96,160,98,160v4,,8,-7,11,-9c107,159,113,159,116,162v5,-8,2,-15,,-23c124,131,132,128,140,128v3,,8,1,12,2c178,143,213,163,246,163v4,,9,,14,-1c267,178,281,187,290,201v-7,-3,-14,-4,-20,-4c246,197,229,215,213,225v1,-3,-2,-4,-3,-5c219,212,223,200,222,182v-1,,-1,,-1,c219,182,219,183,218,185v,1,-1,2,-2,2c215,187,215,187,215,187v-2,-10,-8,-17,-15,-22c196,175,192,185,191,198v-5,-17,-20,-20,-36,-23c157,190,157,195,164,204v-1,,-1,,-2,c162,204,162,204,162,204v-1,,-1,,-1,c159,204,157,205,157,206v5,3,5,11,10,14c163,227,155,230,147,233v3,2,4,6,9,6c157,239,158,239,159,239v-4,11,16,11,25,15c161,257,159,275,150,290v1,1,3,1,4,1c159,291,165,287,167,283v,5,4,4,7,5c182,282,189,276,193,266v-2,19,4,29,14,36c208,296,208,290,214,290v1,,1,,1,c215,283,215,276,217,274v2,,2,-1,3,-1c223,275,227,279,230,279v2,,3,-1,4,-3c235,279,238,283,241,283v1,,2,-1,3,-3c249,289,257,295,266,298v-19,5,-29,12,-34,28c233,326,233,326,233,326v2,,4,,6,c241,325,242,325,244,325v3,,5,1,7,4c260,324,264,322,273,316v-3,10,-1,26,5,32c283,339,291,335,294,324v1,,1,,2,c303,324,300,333,306,334v,-2,2,-2,3,-3c308,341,323,337,325,345v10,-12,-2,-27,-4,-35c325,312,329,315,332,315v2,,4,-1,6,-3c343,318,356,323,350,333v4,,6,2,9,2c360,335,361,335,362,334v-4,5,1,8,,14c367,346,373,345,371,336v3,2,5,5,10,5c381,341,381,341,381,341v1,-5,-2,-6,-2,-10c380,331,380,331,380,331v,,1,,1,c382,331,382,331,383,331v4,,8,,8,-5c387,320,385,319,390,312v-1,,-1,,-2,c384,312,380,311,378,309v5,-6,14,-11,19,-11c415,304,449,364,459,380v,,,,,c457,380,444,377,439,371v2,-8,-7,-35,-27,-45c403,340,404,344,407,355v-5,-2,-15,-6,-24,-6c379,349,376,350,372,352v,12,12,25,16,29c385,379,381,378,377,378v-9,,-17,3,-20,9c359,391,367,390,367,396v2,,3,,4,c374,396,376,396,378,395v2,,4,-1,6,-1c385,394,387,395,388,396v-9,2,-9,13,-10,22c392,415,388,413,402,408v-1,-15,10,-19,22,-19c438,389,454,394,461,398v29,83,44,180,105,231c557,659,554,695,552,731,533,682,497,649,429,649v-4,,-8,,-12,c410,623,451,630,467,620v,-3,-2,-4,-2,-7c476,612,485,608,487,598v-7,-2,-17,-1,-22,-4c475,593,478,584,482,576v-2,-1,-4,-2,-5,-4c481,565,486,559,487,548v-1,,-1,,-2,c473,548,467,554,461,560v1,-4,,-7,-4,-7c456,553,456,553,456,553v-17,13,-33,30,-41,57c417,582,434,569,432,538v,,-1,,-1,c430,538,430,538,430,538v-1,,-1,,-1,c428,538,426,538,426,536v3,-4,3,-12,3,-20c428,516,428,515,427,515v-6,,-6,6,-10,7c418,509,416,498,407,495v-6,8,-12,15,-14,27c390,522,391,517,388,517v-1,,-1,,-2,c386,518,385,519,384,519v-1,,-1,,-1,c383,530,384,541,379,548v-1,-6,-3,-11,-8,-14c364,541,370,553,362,557v,6,7,13,4,17c365,570,362,569,359,569v-4,,-8,2,-9,5c350,569,348,567,343,567v,4,-3,5,-5,9c339,562,325,563,318,557v-3,40,6,71,29,89c326,633,310,622,283,622v-5,,-10,1,-15,1c268,628,277,631,273,634v-12,1,-26,,-34,5c247,649,263,650,275,656v-5,1,-7,5,-9,8c275,669,284,670,294,670v17,,35,-5,49,-6c311,670,296,701,296,733v8,-5,18,-8,25,-14c321,726,321,726,321,726v13,-2,18,-11,26,-17c348,712,351,712,354,712v1,,3,,4,c359,712,359,712,360,712v1,,2,,2,c355,720,359,728,359,741v,,,,,c362,741,364,740,365,738v1,-2,2,-3,5,-3c371,735,371,735,371,735v-1,9,-8,16,-4,25c368,760,368,760,368,760v2,,3,-1,4,-2c373,757,374,755,375,755v,,,1,1,2c374,763,376,773,379,779v1,,2,,3,c392,779,390,767,395,762v1,2,1,5,5,5c400,767,401,767,402,767v10,-20,5,-46,6,-70c414,744,455,742,453,782v-4,4,-7,9,-14,9c445,799,452,806,463,808v-18,4,-21,23,-25,41c438,844,434,840,429,840v-2,,-4,1,-5,2c422,840,422,836,420,834v,,,,-1,c417,834,416,835,415,837v,2,-1,4,-4,4c411,841,411,841,410,841v2,-16,-5,-23,-14,-28c390,819,393,834,388,842v,-2,-1,-3,-3,-3c384,839,383,839,383,839v-9,32,-4,62,17,80c381,904,368,884,352,866v-2,1,-3,2,-5,2c339,868,329,859,320,858v-3,5,5,8,1,10c309,866,299,861,289,858v-3,16,17,23,25,34c313,892,313,892,312,892v-2,,-3,,-4,1c307,893,306,894,304,894v,,,,,c304,905,315,906,323,909v-3,3,,4,,9c342,921,364,922,381,928v-4,-1,-7,-1,-10,-1c349,927,336,936,321,943v-1,16,-18,16,-19,33c308,976,314,977,319,977v5,,10,-1,14,-5c334,978,330,977,331,983v15,-4,25,-2,33,-11c361,984,372,981,378,984v-13,3,-14,16,-17,28c361,1012,362,1012,363,1012v2,,4,-1,5,-2c370,1010,372,1009,373,1009v,,1,,1,1c372,1020,362,1021,362,1034v1,,1,,2,c365,1034,366,1034,367,1033v1,,2,-1,2,-1c370,1032,370,1033,371,1034v-7,3,-5,14,-5,24c366,1058,367,1058,368,1058v11,,15,-8,20,-14c388,1049,387,1054,391,1054v4,-6,8,-11,12,-17c404,1039,405,1040,407,1041v12,-15,11,-43,22,-58c421,1005,421,1022,431,1041v,,1,,1,c439,1041,439,1051,444,1056v-7,5,-9,17,-5,24c437,1080,437,1078,435,1078v-1,,-1,,-1,c435,1086,435,1084,436,1092v-3,2,-7,3,-10,3c424,1095,421,1094,419,1094v1,13,10,20,17,27c434,1121,433,1121,431,1121v-11,,-23,4,-17,9c410,1132,405,1133,403,1138v6,2,13,3,20,3c428,1141,434,1140,438,1138v-4,7,-5,20,1,26c446,1158,450,1150,460,1147v2,11,10,16,19,20c483,1160,480,1148,482,1142v9,5,7,1,15,5c499,1136,489,1133,496,1126v-5,-3,-15,-2,-21,-5c488,1117,499,1115,508,1115v59,,22,91,-4,163c500,1274,486,1275,491,1266v-13,,-21,-4,-31,-6c455,1264,442,1267,435,1267v-1,,-2,,-3,-1c462,1258,486,1247,501,1227v-3,-1,-9,,-10,-3c498,1220,502,1214,504,1205v,,-1,,-1,c501,1205,501,1204,501,1203v,-1,-1,-2,-2,-2c499,1201,498,1201,497,1201v-5,4,-14,5,-20,9c478,1208,479,1205,479,1201v-11,1,-17,13,-24,13c454,1214,454,1214,453,1213v4,-2,6,-6,5,-13c457,1200,457,1200,457,1200v-4,,-6,2,-8,4c447,1206,446,1208,443,1208v-2,,-3,,-5,-1c437,1212,432,1214,431,1219v-1,-11,-7,-16,-14,-21c421,1195,418,1183,417,1179v-1,,-1,,-2,c405,1179,405,1190,400,1195v,-2,-1,-4,-3,-4c397,1191,397,1191,396,1191v-4,3,-4,11,-11,11c384,1202,384,1202,383,1201v-3,12,-8,23,-9,36c370,1213,364,1190,345,1179v,3,1,7,-2,7c335,1182,334,1170,323,1169v-5,12,4,23,8,31c330,1199,328,1198,325,1198v-3,,-5,1,-5,3c322,1211,332,1211,328,1222v7,7,22,15,24,22c346,1241,338,1239,329,1239v-16,,-32,6,-39,14c297,1256,303,1261,311,1263v-1,4,-5,3,-2,7c310,1270,310,1270,311,1270v3,,6,1,9,2c322,1273,325,1273,329,1273v1,,2,,2,c330,1279,333,1282,335,1285v-8,3,-13,8,-17,14c318,1301,319,1301,320,1301v1,,2,,3,c324,1301,325,1300,326,1300v1,,2,1,2,2c321,1305,315,1310,309,1314v2,2,7,1,5,5c306,1321,305,1329,302,1335v1,,2,,3,c306,1335,308,1335,309,1335v2,,3,,4,c317,1335,319,1335,321,1333v,4,-3,6,2,7c341,1338,357,1320,367,1311v-10,10,-10,26,-15,34c353,1348,357,1348,359,1350v-3,2,-3,16,1,16c361,1366,361,1366,361,1366v3,-5,6,-13,12,-13c374,1353,375,1353,376,1354v4,-3,2,-12,5,-16c384,1343,385,1349,391,1350v9,-18,-5,-41,4,-56c455,1352,421,1419,369,1468v-32,31,-63,68,-97,77c276,1541,270,1538,272,1532v-1,-1,-2,-1,-3,-1c267,1531,267,1534,265,1535v4,-11,-4,-12,-5,-22c247,1515,243,1533,244,1544v-7,-5,-11,-13,-22,-14c222,1539,221,1548,227,1550v-8,,-8,,-8,c224,1561,236,1565,246,1571v-22,2,-52,5,-60,26c186,1580,188,1573,186,1557v33,-8,38,-85,67,-85c259,1472,266,1475,275,1484v-1,-10,7,-10,10,-14c281,1469,278,1467,275,1465v1,-2,2,-5,2,-9c276,1456,276,1456,276,1456v-8,,-6,-10,-11,-13c262,1446,261,1450,258,1453v-4,-8,7,-16,16,-16c276,1437,277,1437,278,1438v-5,5,-2,17,8,17c286,1455,287,1455,287,1455v3,-6,4,-12,12,-12c299,1444,300,1444,302,1444v,,,,,c300,1447,301,1452,301,1456v6,,7,-5,13,-5c317,1454,316,1460,321,1460v,,,,,c322,1457,322,1453,325,1451v1,2,6,4,10,4c337,1455,339,1454,340,1453v-5,-2,-3,-10,-9,-12c334,1439,338,1437,338,1432v-9,-1,1,-15,-5,-22c330,1413,324,1414,321,1417v,-4,-2,-7,-5,-9c312,1412,305,1424,313,1428v-6,-3,-13,-6,-21,-6c289,1422,285,1423,282,1424v,-12,,-12,,-12c284,1413,286,1413,287,1413v1,,3,,5,-1c289,1406,293,1405,292,1398v-13,,-13,-3,-24,-5c264,1404,269,1405,265,1414v5,2,11,3,13,3c270,1438,247,1444,236,1463v3,-21,-11,-25,-19,-36c222,1428,227,1429,233,1429v1,,3,,4,c233,1421,248,1424,246,1414v-1,,-2,,-2,c241,1414,240,1413,238,1413v-2,-1,-3,-1,-5,-1c232,1412,230,1412,229,1414v6,-6,9,-19,3,-23c224,1397,218,1396,210,1402v-2,-2,-2,-7,-6,-7c203,1395,203,1395,203,1395v-4,4,-7,11,-8,19c193,1407,187,1405,183,1402v-2,2,-2,2,-3,2c180,1404,180,1403,179,1403v-1,-1,-2,-1,-3,-1c175,1402,175,1402,174,1402v3,9,5,17,14,20c181,1424,174,1425,174,1434v5,2,12,1,16,4c187,1442,188,1449,188,1456v7,-1,13,-3,15,-10c208,1458,204,1468,195,1473v-5,-2,-8,-6,-14,-6c177,1471,183,1479,177,1479v,,-2,,-3,c173,1487,179,1488,184,1491v-6,3,-9,9,-13,15c164,1491,150,1483,130,1482v7,-3,15,-4,18,-10c144,1467,147,1464,147,1455v-7,1,-13,3,-16,8c132,1452,132,1441,121,1441v,,,,,c118,1448,113,1454,111,1463v-1,1,-2,1,-3,1c103,1464,103,1460,99,1460v-2,9,4,19,2,22c98,1480,96,1480,94,1480v-3,,-5,1,-8,2c83,1483,81,1484,78,1484v-1,,-1,,-1,c82,1492,92,1495,101,1496v-6,1,-8,7,-7,15c95,1511,95,1511,96,1511v7,,9,-5,17,-5c113,1514,118,1519,121,1525v,-3,2,-4,5,-4c127,1521,127,1521,128,1521v,-5,1,-9,3,-12c137,1512,137,1520,142,1525v-1,,-1,,-1,c139,1525,137,1526,137,1528v,,1,,1,c141,1528,143,1529,143,1532v-1,3,-6,2,-5,8c148,1539,154,1538,162,1537v2,-9,1,-9,-3,-14c161,1522,164,1521,166,1521v14,,11,26,15,38c171,1559,171,1559,171,1559v3,-2,6,-16,,-17c165,1546,159,1549,155,1554v-3,-1,-4,-5,-9,-5c145,1549,145,1549,145,1549v-1,4,-1,9,-3,12c137,1558,134,1555,127,1555v-1,,-3,,-4,1c126,1562,130,1567,135,1571v-6,1,-5,8,-11,10c130,1581,135,1582,138,1585v-2,2,2,8,,15c143,1598,147,1596,151,1596v2,,5,1,8,4c165,1593,159,1582,159,1579v17,17,14,40,8,65c172,1632,179,1623,191,1623v3,,6,1,10,3c200,1627,199,1627,198,1627v,,-1,,-2,c196,1627,195,1627,195,1627v-2,,-3,,-4,2c193,1636,195,1635,193,1643v,,,1,1,1c195,1644,196,1643,198,1643v1,,3,-1,4,-1c203,1642,204,1642,205,1643v,33,-34,59,-43,94c160,1718,158,1688,162,1663v-5,20,-10,39,-7,57c164,1772,120,1811,123,1862v1,-1,2,-1,2,-1c128,1861,129,1862,130,1863v1,1,2,3,4,3c135,1866,136,1865,137,1865v16,-100,57,-175,109,-239c249,1626,247,1631,251,1631v,,,,,c259,1624,262,1612,268,1603v3,9,13,10,22,12c291,1602,286,1595,280,1588v6,3,10,4,16,4c298,1592,301,1592,304,1591v-2,-9,13,-3,14,-10c309,1580,303,1570,294,1570v-3,,-5,1,-9,3c318,1543,368,1470,412,1470v12,,23,5,34,17c456,1499,465,1514,469,1529v,,,1,,1c470,1534,471,1538,471,1542v-13,-3,-18,-23,-33,-26c437,1519,439,1525,436,1525v,,,,,c435,1524,433,1523,432,1523v-2,,-4,1,-5,1c425,1525,423,1525,420,1525v-1,,-2,,-3,c420,1537,431,1541,439,1549v-1,,-2,,-3,c419,1549,411,1557,407,1569v7,2,11,5,17,5c426,1574,428,1573,431,1573v,6,,6,,6c436,1578,444,1579,446,1574v,14,-2,26,-7,38c440,1612,441,1612,442,1612v15,,27,-13,33,-26c472,1602,475,1610,479,1622v,,1,,2,c484,1622,486,1622,487,1621v2,6,4,13,10,15c497,1617,497,1617,497,1617v7,,7,,7,c505,1598,494,1592,489,1579v5,7,14,9,24,9c520,1588,528,1587,535,1586v3,-5,-6,-10,-10,-13c526,1573,526,1573,527,1573v7,,-6,-12,-1,-14c528,1559,528,1559,529,1559v4,,6,-1,8,-2c539,1556,542,1556,545,1556v,,,,,c546,1549,537,1553,537,1549v,,1,,1,c547,1549,555,1545,552,1538v1,1,1,1,2,1c562,1539,564,1529,564,1526v1,1,2,1,3,1c575,1527,580,1524,588,1523v,3,,5,2,7c605,1524,615,1530,626,1518v,2,,3,2,3c628,1521,629,1521,629,1521v12,-9,26,-26,36,-32c649,1515,623,1531,610,1561v1,,1,,2,c612,1561,612,1561,612,1561v1,,1,,1,c615,1561,617,1561,617,1562v-4,9,-10,16,-12,26c606,1588,608,1588,609,1588v5,,7,-2,11,-3c615,1593,614,1610,617,1622v16,-5,24,-18,33,-31c646,1597,650,1600,650,1607v15,-5,14,-25,24,-36c678,1576,672,1592,679,1595v3,-8,12,-11,12,-22c692,1574,693,1574,694,1574v1,,2,,3,-1c699,1566,701,1559,703,1552v1,6,5,10,10,12c714,1564,715,1565,715,1565v2,,4,-2,5,-3c721,1561,722,1560,723,1560v1,,1,,2,1c720,1578,732,1591,735,1607v6,-2,6,-10,12,-12c746,1616,757,1626,768,1636v10,-11,8,-35,20,-45c791,1553,775,1524,764,1506v22,19,36,45,60,62c826,1566,824,1560,828,1560v,,1,1,1,1c837,1569,848,1574,860,1578v,-9,,-18,-5,-21c868,1562,883,1571,900,1571v4,,9,-1,13,-2c913,1569,913,1569,913,1569v-5,-20,-29,-21,-36,-39c878,1530,879,1530,880,1530v1,,2,,4,c885,1530,886,1530,888,1530v2,,4,,4,-2c886,1515,859,1513,860,1497v-33,-6,-69,-10,-99,-18c768,1480,775,1481,782,1481v26,,49,-10,66,-21c849,1455,845,1456,845,1453v8,-5,16,-10,22,-17c866,1436,865,1436,864,1436v-4,,-6,-1,-6,-5c873,1425,883,1416,889,1402v-5,-3,-13,-4,-20,-4c859,1398,849,1400,845,1406v2,-4,2,-10,5,-15c848,1391,846,1391,844,1391v-17,,-26,13,-35,14c813,1394,833,1399,834,1385v-2,-5,-10,-5,-16,-5c817,1380,816,1380,816,1380v-1,,-2,,-2,c812,1380,810,1380,809,1379v9,-7,25,-8,25,-24c833,1355,833,1355,833,1355v-1,,-2,1,-2,1c830,1357,829,1357,829,1357v-1,,-1,,-2,-2c836,1351,844,1338,839,1326v-7,4,-17,13,-25,13c813,1339,813,1338,812,1338v11,-13,24,-25,27,-46c838,1292,838,1292,837,1292v-5,,-9,2,-12,4c822,1299,820,1301,818,1301v-1,,-1,,-1,c829,1289,837,1273,834,1248v-24,,-31,16,-41,30c794,1272,797,1262,793,1256v-17,1,-12,25,-25,29c768,1281,767,1279,764,1278v-22,28,-21,78,-43,107c730,1356,736,1332,730,1297v-1,-1,-3,-1,-4,-1c726,1296,725,1296,725,1296v-1,,-1,,-2,c722,1296,722,1296,721,1296v,-7,2,-16,-1,-19c719,1276,718,1276,717,1276v-2,,-3,1,-4,2c712,1279,711,1280,710,1280v-1,,-1,-1,-2,-2c707,1262,700,1251,689,1244v-6,11,-10,23,-9,41c678,1285,677,1282,674,1282v-1,,-1,,-1,c692,1225,716,1152,717,1152v,,,,,c711,1152,694,1191,678,1230v-14,36,-28,71,-32,78c653,1309,658,1311,663,1315v-7,18,-11,30,-12,30c653,1370,701,1389,701,1412v,11,-4,16,-10,16c679,1428,657,1408,646,1402v-28,-13,-61,-21,-94,-21c512,1381,473,1392,444,1414v59,-56,84,-169,110,-267c564,1108,582,1067,629,1067v6,,13,1,20,3c640,1079,619,1081,615,1095v4,1,6,2,7,4c620,1105,615,1116,620,1121v7,-9,22,-9,26,-20c643,1111,646,1122,646,1133v1,,2,,2,c651,1133,652,1135,653,1137v,2,1,5,4,5c657,1142,658,1142,658,1142v7,-2,3,-14,9,-14c667,1128,668,1128,668,1128v2,-5,-5,-9,,-12c668,1120,672,1120,675,1121v-1,-8,3,-11,,-17c676,1105,677,1105,677,1105v1,,2,,2,c680,1104,681,1104,682,1104v1,,1,,2,c690,1116,702,1111,711,1119v1,-20,-4,-34,-17,-41c702,1082,710,1083,718,1083v5,,10,-1,15,-1c734,1079,731,1078,732,1075v9,,15,-3,18,-9c745,1065,738,1064,732,1063v,-2,2,-3,1,-7c727,1055,722,1054,718,1054v-8,,-15,2,-24,7c707,1047,708,1035,709,1015v-11,4,-12,6,-19,6c687,1021,684,1021,680,1020v2,-7,3,-17,-1,-22c677,1000,676,1003,674,1005v,-19,,-19,,-19c673,986,672,986,671,986v-3,,-2,3,-4,3c668,981,664,978,663,972v-6,1,-8,11,-13,11c650,983,649,983,648,983v-5,10,-3,31,-4,41c637,1007,626,1004,610,998v5,15,,19,9,29c609,1027,609,1027,609,1027v3,19,27,24,38,34c642,1061,636,1061,632,1061v-40,,-50,13,-65,22c575,1067,579,1045,586,1024v34,-13,34,-88,54,-88c640,936,640,936,640,936v-1,1,-1,3,-1,6c643,943,648,945,648,950v,,1,,1,c654,950,653,944,656,942v4,,3,5,7,5c663,947,664,947,665,947v1,-5,-2,-5,-2,-9c663,938,663,938,663,938v6,,9,-2,12,-5c671,931,668,928,663,926v1,-2,3,-3,2,-7c664,919,664,919,664,919v-9,,-5,-11,-13,-12c648,909,649,915,646,918v,-3,-1,-4,-2,-6c648,909,654,897,661,897v2,,4,1,6,3c664,902,664,906,662,909v4,2,4,8,10,9c677,913,678,906,687,906v1,,1,,2,c687,908,687,913,687,918v1,,1,,1,c691,918,693,916,694,914v2,-2,3,-3,7,-3c701,911,701,911,701,911v2,3,2,9,7,10c711,919,708,911,713,911v,1,3,2,7,2c723,913,726,912,727,911v-5,-3,-6,-8,-9,-12c721,898,723,894,723,890v-10,,,-12,-3,-20c713,870,708,873,706,878v-2,-2,-1,-8,-6,-8c700,870,700,870,699,870v-2,4,-6,6,-5,13c695,888,698,889,701,892v-7,-1,-10,-5,-14,-9c679,884,671,884,667,889v1,-5,1,-8,,-12c668,877,668,877,669,877v2,,3,-1,4,-1c674,875,675,875,677,875v,,,,,c675,870,675,868,677,863v-1,-1,-3,-1,-4,-1c672,862,671,862,670,862v,,-1,,-2,c668,862,667,862,667,861v,-7,-3,-9,1,-14c669,847,670,847,670,847v5,,4,7,9,7c681,851,682,845,686,842v2,2,3,6,7,6c694,847,694,847,694,847v,-4,,-8,-2,-10c698,835,706,836,706,829v-5,-3,-13,-3,-15,-4c693,825,693,813,691,813v-1,2,-2,2,-4,2c687,815,686,815,686,815v-1,,-1,,-2,c684,815,684,815,684,815v,-7,-4,-10,-9,-12c673,806,673,811,670,813v-3,,-4,-3,-8,-3c662,810,662,810,662,810v,12,,12,,12c664,825,669,826,672,829v-2,-1,-3,-1,-4,-1c658,828,655,835,648,837v4,-18,-9,-27,-5,-39c646,799,646,804,650,804v1,,2,-1,3,-1c653,796,655,792,658,789v,,-1,,-1,c653,789,652,788,650,786v-2,-1,-3,-3,-6,-3c642,783,641,784,639,784v-3,6,2,10,-1,14c634,796,631,792,625,792v-1,,-2,1,-3,1c625,790,626,786,626,779v-2,1,-3,2,-4,2c619,781,619,776,614,776v-4,1,-4,8,-7,8c607,784,606,783,605,782v,11,,11,,11c601,793,597,794,595,796v5,3,13,3,8,10c606,806,608,805,609,805v3,,5,2,6,7c616,812,616,812,617,812v1,,2,-2,2,-3c620,808,620,806,622,806v,,,,,c625,809,624,814,624,818v1,1,2,1,3,1c634,819,635,813,638,810v2,4,8,12,5,15c639,825,642,818,638,818v,,,,,c633,823,624,823,619,827v3,3,3,6,1,10c622,837,624,836,626,836v30,,11,81,-2,92c626,908,612,904,603,895v1,,2,,3,c609,895,611,895,612,896v2,,4,,6,c619,896,621,896,624,895v-4,-7,6,-8,7,-15c615,880,615,880,615,880v5,-6,6,-13,4,-22c610,862,606,864,597,870,572,816,544,690,629,690v,,,,,c622,698,606,707,610,721v1,-1,2,-1,3,-1c617,720,617,735,619,740v11,-4,15,-15,19,-26c637,736,649,739,663,743v,-10,5,-18,-1,-24c664,719,664,721,666,721v1,,1,,1,c667,714,667,708,663,705v4,,7,-1,10,-1c676,704,679,705,682,705v3,,7,1,11,1c696,706,698,706,701,705v-5,-13,-14,-24,-27,-29c675,677,676,677,678,677v12,,16,-9,26,-11c705,663,702,663,701,661v4,-5,11,-6,12,-14c712,647,711,646,710,646v-2,,-4,1,-7,2c701,648,698,649,696,649v,,,,,c695,647,696,643,694,642v-11,5,-27,14,-32,19c671,650,664,634,662,618v-2,,-3,,-3,c653,618,653,624,650,627v-1,-1,-2,-2,-3,-2c646,625,644,627,642,628v-1,1,-3,2,-5,2c637,630,636,630,636,630v,-9,-3,-14,-9,-17c627,613,627,613,627,613v-2,,-2,2,-1,4c626,618,626,620,625,620v-1,,-1,,-1,c622,616,622,610,619,606v-1,,-1,,-1,c617,606,616,607,615,607v-1,1,-1,1,-3,1c612,608,612,608,612,608v-2,-5,-3,-10,-9,-10c602,598,602,598,602,598v,5,-4,9,,13c595,611,595,611,595,611v1,7,2,13,2,21c604,635,610,649,610,652v-4,-14,-24,-13,-36,-17c580,604,595,547,622,547v8,,16,4,26,15c645,559,637,561,636,557v2,8,-8,4,-7,12c632,569,636,569,636,574v-2,4,-7,5,-5,14c632,588,633,588,635,588v5,,12,-2,15,-4c651,590,649,595,655,599v4,-3,8,-6,10,-11c666,596,677,595,682,599v-1,-9,-2,-12,-7,-20c680,575,689,576,691,569v-3,-3,-9,-1,-9,-5c686,543,709,534,723,519v-5,12,-5,25,-3,41c720,560,720,560,720,560v3,,3,-2,5,-3c724,565,729,567,733,570v3,-4,7,-6,6,-13c739,557,740,557,741,557v3,,4,-1,6,-2c748,551,745,543,749,541v,3,,7,4,7c754,548,754,548,754,548v-3,-12,10,-12,2,-20c757,528,759,528,761,528v3,,5,-1,7,-2c772,543,787,539,798,550v1,-1,2,-2,3,-2c802,548,802,548,802,548v-1,-23,-8,-39,-21,-51c793,506,807,509,824,509v1,,1,,2,c831,506,822,501,827,499v10,-1,21,1,23,-7c843,490,835,488,831,483v,-2,3,-1,3,-3c828,476,821,475,814,475v-5,,-11,1,-17,1c791,477,786,478,780,478v,,,,,c802,470,804,448,809,425v-1,,-2,,-3,c800,425,797,429,793,432v-1,-3,-3,-3,-6,-3c787,429,786,429,785,429v,,-1,,-2,c781,429,778,428,774,425v7,-4,,-13,2,-22c776,403,775,403,775,403v-2,,-3,1,-5,2c769,406,768,407,767,407v,,-1,,-1,-1c767,400,768,395,768,387v-1,1,-2,1,-3,1c759,388,764,369,756,369v-8,1,-6,13,-13,13c742,382,740,382,739,381v-9,14,-6,40,-7,58c730,422,722,404,708,404v-1,,-1,,-2,c706,397,700,395,692,394v2,15,-1,25,5,36c697,430,696,430,695,430v-1,,-2,,-3,c690,430,689,430,688,430v-2,,-4,,-4,2c695,448,715,455,730,468v-4,-1,-9,-1,-13,-1c677,467,633,480,615,512v-2,-26,-18,-38,-34,-49c590,463,596,465,603,465v2,,5,,7,-1c614,460,608,461,609,456v7,-2,11,-5,13,-12c616,442,612,442,608,442v-2,,-3,,-5,c601,442,600,442,598,442v,,-1,,-1,c608,434,607,424,607,411v-10,1,-16,6,-21,12c586,418,586,418,586,418v,,,,,c579,418,581,426,574,427v-6,-1,-7,-8,-12,-11c562,418,559,422,556,422v-1,,-2,-1,-2,-2c562,419,560,409,564,404v,,-1,,-2,c561,404,560,404,559,404v-1,1,-2,1,-3,1c554,405,552,404,552,403v-7,-21,7,-32,10,-58c562,356,568,362,569,372v1,,2,,3,c576,372,578,375,578,379v2,-1,3,-1,5,-1c585,378,587,379,589,380v2,1,4,2,7,2c597,382,597,382,597,382v-1,-10,-3,-14,3,-19c597,362,591,353,593,351v2,2,4,2,6,2c600,353,601,353,602,353v-23,-30,18,-14,36,-24c630,314,618,304,600,300v13,-6,32,-7,38,-20c637,280,637,280,637,280v-2,,-4,-2,-5,-4c638,271,646,268,648,259v-31,,-48,3,-62,27c592,270,591,264,588,245v,,-1,1,-1,1c579,246,584,233,579,230v-7,1,-8,8,-11,14c565,244,566,240,563,240v,,,,-1,c562,247,562,247,562,247v-1,-1,-2,-1,-3,-1c557,246,555,248,552,249v-1,-11,-7,-17,-14,-22c538,231,537,235,535,237v-1,-6,-5,-9,-5,-16c529,221,528,221,527,221v-3,,-4,2,-6,4c519,217,511,216,506,211v-3,8,-1,13,,21c504,232,504,230,502,230v-1,,-1,,-1,c502,253,514,267,529,280,517,269,503,263,486,263v-4,,-8,1,-13,1c476,275,483,285,496,292v-6,,-10,2,-11,6c491,303,498,305,507,305v10,,20,-2,30,-3c538,304,539,306,540,309v-34,13,-61,35,-65,78c461,359,431,304,401,281v-10,-13,-16,-24,-5,-36c394,251,396,253,396,259v1,,2,,2,c400,259,402,260,403,261v1,1,3,2,5,2c408,263,408,263,408,263v1,-3,-2,-11,2,-11c413,253,417,254,421,254v1,,2,,3,c425,250,419,241,417,235v1,,1,,1,c420,235,422,234,423,233v2,-2,3,-3,6,-3c430,230,430,230,431,230v,-8,-12,-5,-16,-10c422,216,421,207,419,201v-6,5,-15,6,-16,15c401,210,396,207,390,204v,6,-3,8,-6,11c382,211,378,210,375,210v-2,,-4,,-6,1c367,211,365,211,363,211v-1,,-1,,-1,c361,223,371,223,374,230v-2,1,-5,1,-8,1c335,231,284,199,306,162v-1,6,,11,2,15c308,177,309,177,309,177v5,,8,2,12,3c323,175,319,167,321,167v2,1,4,2,6,2c330,169,334,168,337,167v-3,-8,-7,-15,-14,-17c330,148,334,143,335,136v-5,,-8,-1,-11,-1c323,135,321,135,318,136v6,-5,1,-14,2,-22c315,115,313,120,308,121v-3,3,-1,10,-4,12c300,128,296,124,289,122v-3,3,2,10,-4,12c283,134,281,134,280,134v-3,,-5,,-8,1c270,135,267,136,263,136v-1,,-1,,-2,c260,149,271,149,278,153v-6,,-7,6,-12,9c257,149,247,130,242,113v6,-3,13,-5,20,-8c260,106,257,112,260,119v,-2,1,-2,1,-2c263,117,264,121,265,122v6,,7,-4,11,-4c277,118,278,118,280,119v-4,-12,10,-6,9,-14c277,101,266,82,277,71v4,8,11,7,19,9c295,66,293,65,290,50v3,1,5,2,6,2c302,52,306,48,311,45,307,38,299,35,289,33,305,31,303,19,308,6v-14,2,-21,7,-30,17c278,11,274,3,265,1e" fillcolor="white [3212]" stroked="f">
                  <v:fill opacity="9766f"/>
                  <v:path arrowok="t" o:connecttype="custom" o:connectlocs="1356,9457;2416,8611;2765,7658;2842,6409;3825,5533;3328,4628;3203,4527;3642,3172;3097,2574;1818,1728;1616,1213;1753,1071;1285,704;941,509;1380,290;657,195;219,479;343,858;1457,965;888,1716;1812,1977;2599,2196;2753,3515;2197,3160;2143,4214;2481,4936;1788,5776;2558,6161;2724,7457;2351,7048;1913,7699;1593,9060;1788,8546;1285,8445;1072,8682;746,9001;817,9469;1457,9623;2582,9167;3227,9208;3991,9297;5193,9055;4938,8019;4263,7557;3683,6504;4340,6249;3784,5575;4151,5391;3955,5101;3807,4723;3683,4770;3665,4379;3849,3711;3766,3296;4506,3125;4589,2385;3606,2699;3488,2249;3168,1403;2428,1491;1936,1000;1711,621" o:connectangles="0,0,0,0,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F50C02" w:rsidRPr="00F50C02">
        <w:rPr>
          <w:noProof/>
        </w:rPr>
        <w:drawing>
          <wp:anchor distT="0" distB="0" distL="114300" distR="114300" simplePos="0" relativeHeight="251631590" behindDoc="1" locked="0" layoutInCell="1" allowOverlap="1" wp14:anchorId="5FEBB631" wp14:editId="70B95BA0">
            <wp:simplePos x="0" y="0"/>
            <wp:positionH relativeFrom="column">
              <wp:posOffset>1740846</wp:posOffset>
            </wp:positionH>
            <wp:positionV relativeFrom="paragraph">
              <wp:posOffset>841443</wp:posOffset>
            </wp:positionV>
            <wp:extent cx="3152167" cy="2033080"/>
            <wp:effectExtent l="19050" t="0" r="0" b="0"/>
            <wp:wrapNone/>
            <wp:docPr id="11" name="floral1.png" descr="\\angler99\Inkd_G\pressp0509 (INKD)\2_In_Progress\Sharmila\062509\d_mmace_greenfeind_pc_4x6_h\flor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al1.png"/>
                    <pic:cNvPicPr/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167" cy="203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0C02" w:rsidRPr="00F50C02">
        <w:rPr>
          <w:noProof/>
        </w:rPr>
        <w:drawing>
          <wp:anchor distT="0" distB="0" distL="114300" distR="114300" simplePos="0" relativeHeight="251630565" behindDoc="1" locked="0" layoutInCell="1" allowOverlap="1" wp14:anchorId="11FD0390" wp14:editId="327E574C">
            <wp:simplePos x="0" y="0"/>
            <wp:positionH relativeFrom="column">
              <wp:posOffset>38505</wp:posOffset>
            </wp:positionH>
            <wp:positionV relativeFrom="paragraph">
              <wp:posOffset>1741251</wp:posOffset>
            </wp:positionV>
            <wp:extent cx="1663835" cy="2485417"/>
            <wp:effectExtent l="19050" t="0" r="0" b="0"/>
            <wp:wrapNone/>
            <wp:docPr id="10" name="floral.png" descr="\\angler99\Inkd_G\pressp0509 (INKD)\2_In_Progress\Sharmila\062509\d_mmace_greenfeind_pc_4x6_h\flo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al.png"/>
                    <pic:cNvPicPr/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3835" cy="2485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6C2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EF9A99" wp14:editId="320ACB1B">
                <wp:simplePos x="0" y="0"/>
                <wp:positionH relativeFrom="column">
                  <wp:posOffset>742315</wp:posOffset>
                </wp:positionH>
                <wp:positionV relativeFrom="paragraph">
                  <wp:posOffset>-149225</wp:posOffset>
                </wp:positionV>
                <wp:extent cx="85725" cy="26035"/>
                <wp:effectExtent l="8890" t="3175" r="635" b="8890"/>
                <wp:wrapNone/>
                <wp:docPr id="23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" cy="26035"/>
                        </a:xfrm>
                        <a:custGeom>
                          <a:avLst/>
                          <a:gdLst>
                            <a:gd name="T0" fmla="*/ 29 w 29"/>
                            <a:gd name="T1" fmla="*/ 0 h 9"/>
                            <a:gd name="T2" fmla="*/ 0 w 29"/>
                            <a:gd name="T3" fmla="*/ 0 h 9"/>
                            <a:gd name="T4" fmla="*/ 0 w 29"/>
                            <a:gd name="T5" fmla="*/ 0 h 9"/>
                            <a:gd name="T6" fmla="*/ 2 w 29"/>
                            <a:gd name="T7" fmla="*/ 4 h 9"/>
                            <a:gd name="T8" fmla="*/ 14 w 29"/>
                            <a:gd name="T9" fmla="*/ 9 h 9"/>
                            <a:gd name="T10" fmla="*/ 24 w 29"/>
                            <a:gd name="T11" fmla="*/ 6 h 9"/>
                            <a:gd name="T12" fmla="*/ 29 w 29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29" y="0"/>
                              </a:moveTo>
                              <a:cubicBezTo>
                                <a:pt x="19" y="0"/>
                                <a:pt x="9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3"/>
                                <a:pt x="2" y="4"/>
                              </a:cubicBezTo>
                              <a:cubicBezTo>
                                <a:pt x="5" y="7"/>
                                <a:pt x="10" y="9"/>
                                <a:pt x="14" y="9"/>
                              </a:cubicBezTo>
                              <a:cubicBezTo>
                                <a:pt x="18" y="9"/>
                                <a:pt x="21" y="8"/>
                                <a:pt x="24" y="6"/>
                              </a:cubicBezTo>
                              <a:cubicBezTo>
                                <a:pt x="26" y="4"/>
                                <a:pt x="28" y="2"/>
                                <a:pt x="29" y="0"/>
                              </a:cubicBezTo>
                            </a:path>
                          </a:pathLst>
                        </a:custGeom>
                        <a:solidFill>
                          <a:srgbClr val="E8F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8" o:spid="_x0000_s1026" style="position:absolute;margin-left:58.45pt;margin-top:-11.75pt;width:6.75pt;height:2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" path="m29,c19,,9,,,,,,,,,,1,2,1,3,2,4v3,3,8,5,12,5c18,9,21,8,24,6,26,4,28,2,29,e" fillcolor="#e8f0c0" stroked="f">
                <v:path arrowok="t" o:connecttype="custom" o:connectlocs="85725,0;0,0;0,0;5912,11571;41384,26035;70945,17357;85725,0" o:connectangles="0,0,0,0,0,0,0"/>
              </v:shape>
            </w:pict>
          </mc:Fallback>
        </mc:AlternateContent>
      </w:r>
      <w:r w:rsidR="00B16C2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1E9775" wp14:editId="27A55CBD">
                <wp:simplePos x="0" y="0"/>
                <wp:positionH relativeFrom="column">
                  <wp:posOffset>734060</wp:posOffset>
                </wp:positionH>
                <wp:positionV relativeFrom="paragraph">
                  <wp:posOffset>-213995</wp:posOffset>
                </wp:positionV>
                <wp:extent cx="97155" cy="64770"/>
                <wp:effectExtent l="635" t="5080" r="6985" b="6350"/>
                <wp:wrapNone/>
                <wp:docPr id="22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155" cy="64770"/>
                        </a:xfrm>
                        <a:custGeom>
                          <a:avLst/>
                          <a:gdLst>
                            <a:gd name="T0" fmla="*/ 17 w 33"/>
                            <a:gd name="T1" fmla="*/ 0 h 22"/>
                            <a:gd name="T2" fmla="*/ 7 w 33"/>
                            <a:gd name="T3" fmla="*/ 4 h 22"/>
                            <a:gd name="T4" fmla="*/ 3 w 33"/>
                            <a:gd name="T5" fmla="*/ 22 h 22"/>
                            <a:gd name="T6" fmla="*/ 32 w 33"/>
                            <a:gd name="T7" fmla="*/ 22 h 22"/>
                            <a:gd name="T8" fmla="*/ 31 w 33"/>
                            <a:gd name="T9" fmla="*/ 9 h 22"/>
                            <a:gd name="T10" fmla="*/ 29 w 33"/>
                            <a:gd name="T11" fmla="*/ 6 h 22"/>
                            <a:gd name="T12" fmla="*/ 17 w 33"/>
                            <a:gd name="T13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3" h="22">
                              <a:moveTo>
                                <a:pt x="17" y="0"/>
                              </a:moveTo>
                              <a:cubicBezTo>
                                <a:pt x="14" y="0"/>
                                <a:pt x="10" y="1"/>
                                <a:pt x="7" y="4"/>
                              </a:cubicBezTo>
                              <a:cubicBezTo>
                                <a:pt x="2" y="8"/>
                                <a:pt x="0" y="15"/>
                                <a:pt x="3" y="22"/>
                              </a:cubicBezTo>
                              <a:cubicBezTo>
                                <a:pt x="12" y="22"/>
                                <a:pt x="22" y="22"/>
                                <a:pt x="32" y="22"/>
                              </a:cubicBezTo>
                              <a:cubicBezTo>
                                <a:pt x="33" y="18"/>
                                <a:pt x="33" y="13"/>
                                <a:pt x="31" y="9"/>
                              </a:cubicBezTo>
                              <a:cubicBezTo>
                                <a:pt x="31" y="8"/>
                                <a:pt x="30" y="7"/>
                                <a:pt x="29" y="6"/>
                              </a:cubicBezTo>
                              <a:cubicBezTo>
                                <a:pt x="26" y="2"/>
                                <a:pt x="22" y="0"/>
                                <a:pt x="17" y="0"/>
                              </a:cubicBezTo>
                            </a:path>
                          </a:pathLst>
                        </a:custGeom>
                        <a:solidFill>
                          <a:srgbClr val="F6F7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7" o:spid="_x0000_s1026" style="position:absolute;margin-left:57.8pt;margin-top:-16.85pt;width:7.65pt;height: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" path="m17,c14,,10,1,7,4,2,8,,15,3,22v9,,19,,29,c33,18,33,13,31,9,31,8,30,7,29,6,26,2,22,,17,e" fillcolor="#f6f7d5" stroked="f">
                <v:path arrowok="t" o:connecttype="custom" o:connectlocs="50050,0;20609,11776;8832,64770;94211,64770;91267,26497;85379,17665;50050,0" o:connectangles="0,0,0,0,0,0,0"/>
              </v:shape>
            </w:pict>
          </mc:Fallback>
        </mc:AlternateContent>
      </w:r>
      <w:r w:rsidR="00B16C2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E39475" wp14:editId="6EC2FF27">
                <wp:simplePos x="0" y="0"/>
                <wp:positionH relativeFrom="column">
                  <wp:posOffset>-227330</wp:posOffset>
                </wp:positionH>
                <wp:positionV relativeFrom="paragraph">
                  <wp:posOffset>314960</wp:posOffset>
                </wp:positionV>
                <wp:extent cx="29210" cy="38100"/>
                <wp:effectExtent l="1270" t="635" r="7620" b="8890"/>
                <wp:wrapNone/>
                <wp:docPr id="21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38100"/>
                        </a:xfrm>
                        <a:custGeom>
                          <a:avLst/>
                          <a:gdLst>
                            <a:gd name="T0" fmla="*/ 4 w 10"/>
                            <a:gd name="T1" fmla="*/ 0 h 13"/>
                            <a:gd name="T2" fmla="*/ 0 w 10"/>
                            <a:gd name="T3" fmla="*/ 12 h 13"/>
                            <a:gd name="T4" fmla="*/ 3 w 10"/>
                            <a:gd name="T5" fmla="*/ 13 h 13"/>
                            <a:gd name="T6" fmla="*/ 7 w 10"/>
                            <a:gd name="T7" fmla="*/ 11 h 13"/>
                            <a:gd name="T8" fmla="*/ 9 w 10"/>
                            <a:gd name="T9" fmla="*/ 4 h 13"/>
                            <a:gd name="T10" fmla="*/ 8 w 10"/>
                            <a:gd name="T11" fmla="*/ 2 h 13"/>
                            <a:gd name="T12" fmla="*/ 4 w 10"/>
                            <a:gd name="T13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3">
                              <a:moveTo>
                                <a:pt x="4" y="0"/>
                              </a:moveTo>
                              <a:cubicBezTo>
                                <a:pt x="3" y="4"/>
                                <a:pt x="1" y="8"/>
                                <a:pt x="0" y="12"/>
                              </a:cubicBezTo>
                              <a:cubicBezTo>
                                <a:pt x="1" y="12"/>
                                <a:pt x="2" y="13"/>
                                <a:pt x="3" y="13"/>
                              </a:cubicBezTo>
                              <a:cubicBezTo>
                                <a:pt x="5" y="13"/>
                                <a:pt x="6" y="12"/>
                                <a:pt x="7" y="11"/>
                              </a:cubicBezTo>
                              <a:cubicBezTo>
                                <a:pt x="10" y="9"/>
                                <a:pt x="10" y="6"/>
                                <a:pt x="9" y="4"/>
                              </a:cubicBezTo>
                              <a:cubicBezTo>
                                <a:pt x="9" y="3"/>
                                <a:pt x="8" y="3"/>
                                <a:pt x="8" y="2"/>
                              </a:cubicBezTo>
                              <a:cubicBezTo>
                                <a:pt x="7" y="1"/>
                                <a:pt x="6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D9EBC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5" o:spid="_x0000_s1026" style="position:absolute;margin-left:-17.9pt;margin-top:24.8pt;width:2.3pt;height: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" path="m4,c3,4,1,8,,12v1,,2,1,3,1c5,13,6,12,7,11,10,9,10,6,9,4,9,3,8,3,8,2,7,1,6,,4,e" fillcolor="#d9ebc2" stroked="f">
                <v:path arrowok="t" o:connecttype="custom" o:connectlocs="11684,0;0,35169;8763,38100;20447,32238;26289,11723;23368,5862;11684,0" o:connectangles="0,0,0,0,0,0,0"/>
              </v:shape>
            </w:pict>
          </mc:Fallback>
        </mc:AlternateContent>
      </w:r>
      <w:r w:rsidR="00B16C2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C37347" wp14:editId="6A2A4B39">
                <wp:simplePos x="0" y="0"/>
                <wp:positionH relativeFrom="column">
                  <wp:posOffset>-236855</wp:posOffset>
                </wp:positionH>
                <wp:positionV relativeFrom="paragraph">
                  <wp:posOffset>314960</wp:posOffset>
                </wp:positionV>
                <wp:extent cx="20955" cy="35560"/>
                <wp:effectExtent l="1270" t="635" r="6350" b="1905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" cy="35560"/>
                        </a:xfrm>
                        <a:custGeom>
                          <a:avLst/>
                          <a:gdLst>
                            <a:gd name="T0" fmla="*/ 6 w 7"/>
                            <a:gd name="T1" fmla="*/ 0 h 12"/>
                            <a:gd name="T2" fmla="*/ 2 w 7"/>
                            <a:gd name="T3" fmla="*/ 2 h 12"/>
                            <a:gd name="T4" fmla="*/ 1 w 7"/>
                            <a:gd name="T5" fmla="*/ 9 h 12"/>
                            <a:gd name="T6" fmla="*/ 2 w 7"/>
                            <a:gd name="T7" fmla="*/ 10 h 12"/>
                            <a:gd name="T8" fmla="*/ 3 w 7"/>
                            <a:gd name="T9" fmla="*/ 12 h 12"/>
                            <a:gd name="T10" fmla="*/ 7 w 7"/>
                            <a:gd name="T11" fmla="*/ 0 h 12"/>
                            <a:gd name="T12" fmla="*/ 6 w 7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2">
                              <a:moveTo>
                                <a:pt x="6" y="0"/>
                              </a:moveTo>
                              <a:cubicBezTo>
                                <a:pt x="5" y="0"/>
                                <a:pt x="4" y="1"/>
                                <a:pt x="2" y="2"/>
                              </a:cubicBezTo>
                              <a:cubicBezTo>
                                <a:pt x="0" y="3"/>
                                <a:pt x="0" y="6"/>
                                <a:pt x="1" y="9"/>
                              </a:cubicBezTo>
                              <a:cubicBezTo>
                                <a:pt x="1" y="9"/>
                                <a:pt x="1" y="10"/>
                                <a:pt x="2" y="10"/>
                              </a:cubicBezTo>
                              <a:cubicBezTo>
                                <a:pt x="2" y="11"/>
                                <a:pt x="3" y="11"/>
                                <a:pt x="3" y="12"/>
                              </a:cubicBezTo>
                              <a:cubicBezTo>
                                <a:pt x="4" y="8"/>
                                <a:pt x="6" y="4"/>
                                <a:pt x="7" y="0"/>
                              </a:cubicBezTo>
                              <a:cubicBezTo>
                                <a:pt x="7" y="0"/>
                                <a:pt x="7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rgbClr val="E9F4D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-18.65pt;margin-top:24.8pt;width:1.65pt;height: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" path="m6,c5,,4,1,2,2,,3,,6,1,9v,,,1,1,1c2,11,3,11,3,12,4,8,6,4,7,v,,,,-1,e" fillcolor="#e9f4dc" stroked="f">
                <v:path arrowok="t" o:connecttype="custom" o:connectlocs="17961,0;5987,5927;2994,26670;5987,29633;8981,35560;20955,0;17961,0" o:connectangles="0,0,0,0,0,0,0"/>
              </v:shape>
            </w:pict>
          </mc:Fallback>
        </mc:AlternateContent>
      </w:r>
      <w:r w:rsidR="00B16C2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94C124" wp14:editId="2CC27073">
                <wp:simplePos x="0" y="0"/>
                <wp:positionH relativeFrom="column">
                  <wp:posOffset>-266065</wp:posOffset>
                </wp:positionH>
                <wp:positionV relativeFrom="paragraph">
                  <wp:posOffset>412115</wp:posOffset>
                </wp:positionV>
                <wp:extent cx="44450" cy="59055"/>
                <wp:effectExtent l="635" t="2540" r="2540" b="5080"/>
                <wp:wrapNone/>
                <wp:docPr id="19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59055"/>
                        </a:xfrm>
                        <a:custGeom>
                          <a:avLst/>
                          <a:gdLst>
                            <a:gd name="T0" fmla="*/ 6 w 15"/>
                            <a:gd name="T1" fmla="*/ 0 h 20"/>
                            <a:gd name="T2" fmla="*/ 0 w 15"/>
                            <a:gd name="T3" fmla="*/ 19 h 20"/>
                            <a:gd name="T4" fmla="*/ 4 w 15"/>
                            <a:gd name="T5" fmla="*/ 20 h 20"/>
                            <a:gd name="T6" fmla="*/ 11 w 15"/>
                            <a:gd name="T7" fmla="*/ 18 h 20"/>
                            <a:gd name="T8" fmla="*/ 13 w 15"/>
                            <a:gd name="T9" fmla="*/ 6 h 20"/>
                            <a:gd name="T10" fmla="*/ 12 w 15"/>
                            <a:gd name="T11" fmla="*/ 3 h 20"/>
                            <a:gd name="T12" fmla="*/ 6 w 15"/>
                            <a:gd name="T1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20">
                              <a:moveTo>
                                <a:pt x="6" y="0"/>
                              </a:moveTo>
                              <a:cubicBezTo>
                                <a:pt x="4" y="6"/>
                                <a:pt x="2" y="13"/>
                                <a:pt x="0" y="19"/>
                              </a:cubicBezTo>
                              <a:cubicBezTo>
                                <a:pt x="1" y="20"/>
                                <a:pt x="3" y="20"/>
                                <a:pt x="4" y="20"/>
                              </a:cubicBezTo>
                              <a:cubicBezTo>
                                <a:pt x="6" y="20"/>
                                <a:pt x="9" y="19"/>
                                <a:pt x="11" y="18"/>
                              </a:cubicBezTo>
                              <a:cubicBezTo>
                                <a:pt x="14" y="15"/>
                                <a:pt x="15" y="10"/>
                                <a:pt x="13" y="6"/>
                              </a:cubicBezTo>
                              <a:cubicBezTo>
                                <a:pt x="13" y="5"/>
                                <a:pt x="12" y="4"/>
                                <a:pt x="12" y="3"/>
                              </a:cubicBezTo>
                              <a:cubicBezTo>
                                <a:pt x="10" y="1"/>
                                <a:pt x="8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rgbClr val="D9EBC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" o:spid="_x0000_s1026" style="position:absolute;margin-left:-20.95pt;margin-top:32.45pt;width:3.5pt;height: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" path="m6,c4,6,2,13,,19v1,1,3,1,4,1c6,20,9,19,11,18v3,-3,4,-8,2,-12c13,5,12,4,12,3,10,1,8,,6,e" fillcolor="#d9ebc2" stroked="f">
                <v:path arrowok="t" o:connecttype="custom" o:connectlocs="17780,0;0,56102;11853,59055;32597,53150;38523,17717;35560,8858;17780,0" o:connectangles="0,0,0,0,0,0,0"/>
              </v:shape>
            </w:pict>
          </mc:Fallback>
        </mc:AlternateContent>
      </w:r>
      <w:r w:rsidR="00B16C2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60B4AF" wp14:editId="2B006D4D">
                <wp:simplePos x="0" y="0"/>
                <wp:positionH relativeFrom="column">
                  <wp:posOffset>-287020</wp:posOffset>
                </wp:positionH>
                <wp:positionV relativeFrom="paragraph">
                  <wp:posOffset>412115</wp:posOffset>
                </wp:positionV>
                <wp:extent cx="38735" cy="55880"/>
                <wp:effectExtent l="8255" t="2540" r="635" b="8255"/>
                <wp:wrapNone/>
                <wp:docPr id="18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55880"/>
                        </a:xfrm>
                        <a:custGeom>
                          <a:avLst/>
                          <a:gdLst>
                            <a:gd name="T0" fmla="*/ 11 w 13"/>
                            <a:gd name="T1" fmla="*/ 0 h 19"/>
                            <a:gd name="T2" fmla="*/ 4 w 13"/>
                            <a:gd name="T3" fmla="*/ 2 h 19"/>
                            <a:gd name="T4" fmla="*/ 2 w 13"/>
                            <a:gd name="T5" fmla="*/ 14 h 19"/>
                            <a:gd name="T6" fmla="*/ 3 w 13"/>
                            <a:gd name="T7" fmla="*/ 16 h 19"/>
                            <a:gd name="T8" fmla="*/ 7 w 13"/>
                            <a:gd name="T9" fmla="*/ 19 h 19"/>
                            <a:gd name="T10" fmla="*/ 13 w 13"/>
                            <a:gd name="T11" fmla="*/ 0 h 19"/>
                            <a:gd name="T12" fmla="*/ 11 w 13"/>
                            <a:gd name="T13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3" h="19">
                              <a:moveTo>
                                <a:pt x="11" y="0"/>
                              </a:moveTo>
                              <a:cubicBezTo>
                                <a:pt x="9" y="0"/>
                                <a:pt x="6" y="0"/>
                                <a:pt x="4" y="2"/>
                              </a:cubicBezTo>
                              <a:cubicBezTo>
                                <a:pt x="1" y="5"/>
                                <a:pt x="0" y="10"/>
                                <a:pt x="2" y="14"/>
                              </a:cubicBezTo>
                              <a:cubicBezTo>
                                <a:pt x="2" y="15"/>
                                <a:pt x="3" y="16"/>
                                <a:pt x="3" y="16"/>
                              </a:cubicBezTo>
                              <a:cubicBezTo>
                                <a:pt x="4" y="18"/>
                                <a:pt x="5" y="18"/>
                                <a:pt x="7" y="19"/>
                              </a:cubicBezTo>
                              <a:cubicBezTo>
                                <a:pt x="9" y="13"/>
                                <a:pt x="11" y="6"/>
                                <a:pt x="13" y="0"/>
                              </a:cubicBezTo>
                              <a:cubicBezTo>
                                <a:pt x="12" y="0"/>
                                <a:pt x="12" y="0"/>
                                <a:pt x="11" y="0"/>
                              </a:cubicBezTo>
                            </a:path>
                          </a:pathLst>
                        </a:custGeom>
                        <a:solidFill>
                          <a:srgbClr val="E9F4D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" o:spid="_x0000_s1026" style="position:absolute;margin-left:-22.6pt;margin-top:32.45pt;width:3.05pt;height: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" path="m11,c9,,6,,4,2,1,5,,10,2,14v,1,1,2,1,2c4,18,5,18,7,19,9,13,11,6,13,,12,,12,,11,e" fillcolor="#e9f4dc" stroked="f">
                <v:path arrowok="t" o:connecttype="custom" o:connectlocs="32776,0;11918,5882;5959,41175;8939,47057;20857,55880;38735,0;32776,0" o:connectangles="0,0,0,0,0,0,0"/>
              </v:shape>
            </w:pict>
          </mc:Fallback>
        </mc:AlternateContent>
      </w:r>
      <w:r w:rsidR="00B16C2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6DE0A3" wp14:editId="744FB9DC">
                <wp:simplePos x="0" y="0"/>
                <wp:positionH relativeFrom="column">
                  <wp:posOffset>-363855</wp:posOffset>
                </wp:positionH>
                <wp:positionV relativeFrom="paragraph">
                  <wp:posOffset>291465</wp:posOffset>
                </wp:positionV>
                <wp:extent cx="100965" cy="93980"/>
                <wp:effectExtent l="7620" t="5715" r="5715" b="5080"/>
                <wp:wrapNone/>
                <wp:docPr id="16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965" cy="93980"/>
                        </a:xfrm>
                        <a:custGeom>
                          <a:avLst/>
                          <a:gdLst>
                            <a:gd name="T0" fmla="*/ 17 w 34"/>
                            <a:gd name="T1" fmla="*/ 0 h 32"/>
                            <a:gd name="T2" fmla="*/ 7 w 34"/>
                            <a:gd name="T3" fmla="*/ 4 h 32"/>
                            <a:gd name="T4" fmla="*/ 3 w 34"/>
                            <a:gd name="T5" fmla="*/ 23 h 32"/>
                            <a:gd name="T6" fmla="*/ 5 w 34"/>
                            <a:gd name="T7" fmla="*/ 26 h 32"/>
                            <a:gd name="T8" fmla="*/ 17 w 34"/>
                            <a:gd name="T9" fmla="*/ 32 h 32"/>
                            <a:gd name="T10" fmla="*/ 27 w 34"/>
                            <a:gd name="T11" fmla="*/ 28 h 32"/>
                            <a:gd name="T12" fmla="*/ 31 w 34"/>
                            <a:gd name="T13" fmla="*/ 9 h 32"/>
                            <a:gd name="T14" fmla="*/ 29 w 34"/>
                            <a:gd name="T15" fmla="*/ 6 h 32"/>
                            <a:gd name="T16" fmla="*/ 17 w 34"/>
                            <a:gd name="T17" fmla="*/ 0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34" h="32">
                              <a:moveTo>
                                <a:pt x="17" y="0"/>
                              </a:moveTo>
                              <a:cubicBezTo>
                                <a:pt x="14" y="0"/>
                                <a:pt x="10" y="2"/>
                                <a:pt x="7" y="4"/>
                              </a:cubicBezTo>
                              <a:cubicBezTo>
                                <a:pt x="2" y="9"/>
                                <a:pt x="0" y="16"/>
                                <a:pt x="3" y="23"/>
                              </a:cubicBezTo>
                              <a:cubicBezTo>
                                <a:pt x="4" y="24"/>
                                <a:pt x="5" y="25"/>
                                <a:pt x="5" y="26"/>
                              </a:cubicBezTo>
                              <a:cubicBezTo>
                                <a:pt x="9" y="30"/>
                                <a:pt x="13" y="32"/>
                                <a:pt x="17" y="32"/>
                              </a:cubicBezTo>
                              <a:cubicBezTo>
                                <a:pt x="21" y="32"/>
                                <a:pt x="24" y="30"/>
                                <a:pt x="27" y="28"/>
                              </a:cubicBezTo>
                              <a:cubicBezTo>
                                <a:pt x="33" y="23"/>
                                <a:pt x="34" y="16"/>
                                <a:pt x="31" y="9"/>
                              </a:cubicBezTo>
                              <a:cubicBezTo>
                                <a:pt x="31" y="8"/>
                                <a:pt x="30" y="7"/>
                                <a:pt x="29" y="6"/>
                              </a:cubicBezTo>
                              <a:cubicBezTo>
                                <a:pt x="26" y="2"/>
                                <a:pt x="22" y="0"/>
                                <a:pt x="17" y="0"/>
                              </a:cubicBezTo>
                            </a:path>
                          </a:pathLst>
                        </a:custGeom>
                        <a:solidFill>
                          <a:srgbClr val="E9F4D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" o:spid="_x0000_s1026" style="position:absolute;margin-left:-28.65pt;margin-top:22.95pt;width:7.95pt;height: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" path="m17,c14,,10,2,7,4,2,9,,16,3,23v1,1,2,2,2,3c9,30,13,32,17,32v4,,7,-2,10,-4c33,23,34,16,31,9,31,8,30,7,29,6,26,2,22,,17,e" fillcolor="#e9f4dc" stroked="f">
                <v:path arrowok="t" o:connecttype="custom" o:connectlocs="50483,0;20787,11748;8909,67548;14848,76359;50483,93980;80178,82233;92056,26432;86117,17621;50483,0" o:connectangles="0,0,0,0,0,0,0,0,0"/>
              </v:shape>
            </w:pict>
          </mc:Fallback>
        </mc:AlternateContent>
      </w:r>
      <w:r w:rsidR="00B16C2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9A154C" wp14:editId="7F2FDF7E">
                <wp:simplePos x="0" y="0"/>
                <wp:positionH relativeFrom="column">
                  <wp:posOffset>-162560</wp:posOffset>
                </wp:positionH>
                <wp:positionV relativeFrom="paragraph">
                  <wp:posOffset>212090</wp:posOffset>
                </wp:positionV>
                <wp:extent cx="82550" cy="79375"/>
                <wp:effectExtent l="8890" t="2540" r="3810" b="3810"/>
                <wp:wrapNone/>
                <wp:docPr id="14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" cy="79375"/>
                        </a:xfrm>
                        <a:custGeom>
                          <a:avLst/>
                          <a:gdLst>
                            <a:gd name="T0" fmla="*/ 14 w 28"/>
                            <a:gd name="T1" fmla="*/ 0 h 27"/>
                            <a:gd name="T2" fmla="*/ 1 w 28"/>
                            <a:gd name="T3" fmla="*/ 10 h 27"/>
                            <a:gd name="T4" fmla="*/ 1 w 28"/>
                            <a:gd name="T5" fmla="*/ 19 h 27"/>
                            <a:gd name="T6" fmla="*/ 10 w 28"/>
                            <a:gd name="T7" fmla="*/ 27 h 27"/>
                            <a:gd name="T8" fmla="*/ 14 w 28"/>
                            <a:gd name="T9" fmla="*/ 27 h 27"/>
                            <a:gd name="T10" fmla="*/ 27 w 28"/>
                            <a:gd name="T11" fmla="*/ 17 h 27"/>
                            <a:gd name="T12" fmla="*/ 26 w 28"/>
                            <a:gd name="T13" fmla="*/ 8 h 27"/>
                            <a:gd name="T14" fmla="*/ 17 w 28"/>
                            <a:gd name="T15" fmla="*/ 1 h 27"/>
                            <a:gd name="T16" fmla="*/ 14 w 28"/>
                            <a:gd name="T17" fmla="*/ 0 h 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8" h="27">
                              <a:moveTo>
                                <a:pt x="14" y="0"/>
                              </a:moveTo>
                              <a:cubicBezTo>
                                <a:pt x="8" y="0"/>
                                <a:pt x="2" y="4"/>
                                <a:pt x="1" y="10"/>
                              </a:cubicBezTo>
                              <a:cubicBezTo>
                                <a:pt x="0" y="13"/>
                                <a:pt x="0" y="17"/>
                                <a:pt x="1" y="19"/>
                              </a:cubicBezTo>
                              <a:cubicBezTo>
                                <a:pt x="3" y="23"/>
                                <a:pt x="6" y="26"/>
                                <a:pt x="10" y="27"/>
                              </a:cubicBezTo>
                              <a:cubicBezTo>
                                <a:pt x="11" y="27"/>
                                <a:pt x="13" y="27"/>
                                <a:pt x="14" y="27"/>
                              </a:cubicBezTo>
                              <a:cubicBezTo>
                                <a:pt x="20" y="27"/>
                                <a:pt x="25" y="23"/>
                                <a:pt x="27" y="17"/>
                              </a:cubicBezTo>
                              <a:cubicBezTo>
                                <a:pt x="28" y="14"/>
                                <a:pt x="27" y="11"/>
                                <a:pt x="26" y="8"/>
                              </a:cubicBezTo>
                              <a:cubicBezTo>
                                <a:pt x="24" y="4"/>
                                <a:pt x="21" y="2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0"/>
                              </a:cubicBezTo>
                            </a:path>
                          </a:pathLst>
                        </a:custGeom>
                        <a:solidFill>
                          <a:srgbClr val="D9EBC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0" o:spid="_x0000_s1026" style="position:absolute;margin-left:-12.8pt;margin-top:16.7pt;width:6.5pt;height: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" path="m14,c8,,2,4,1,10,,13,,17,1,19v2,4,5,7,9,8c11,27,13,27,14,27v6,,11,-4,13,-10c28,14,27,11,26,8,24,4,21,2,17,1,16,,15,,14,e" fillcolor="#d9ebc2" stroked="f">
                <v:path arrowok="t" o:connecttype="custom" o:connectlocs="41275,0;2948,29398;2948,55856;29482,79375;41275,79375;79602,49977;76654,23519;50120,2940;41275,0" o:connectangles="0,0,0,0,0,0,0,0,0"/>
              </v:shape>
            </w:pict>
          </mc:Fallback>
        </mc:AlternateContent>
      </w:r>
      <w:r w:rsidR="00B16C2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9DF1A3" wp14:editId="484BE6A3">
                <wp:simplePos x="0" y="0"/>
                <wp:positionH relativeFrom="column">
                  <wp:posOffset>585470</wp:posOffset>
                </wp:positionH>
                <wp:positionV relativeFrom="paragraph">
                  <wp:posOffset>-90170</wp:posOffset>
                </wp:positionV>
                <wp:extent cx="38735" cy="34925"/>
                <wp:effectExtent l="4445" t="5080" r="4445" b="7620"/>
                <wp:wrapNone/>
                <wp:docPr id="13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4925"/>
                        </a:xfrm>
                        <a:custGeom>
                          <a:avLst/>
                          <a:gdLst>
                            <a:gd name="T0" fmla="*/ 7 w 13"/>
                            <a:gd name="T1" fmla="*/ 0 h 12"/>
                            <a:gd name="T2" fmla="*/ 3 w 13"/>
                            <a:gd name="T3" fmla="*/ 2 h 12"/>
                            <a:gd name="T4" fmla="*/ 1 w 13"/>
                            <a:gd name="T5" fmla="*/ 9 h 12"/>
                            <a:gd name="T6" fmla="*/ 2 w 13"/>
                            <a:gd name="T7" fmla="*/ 10 h 12"/>
                            <a:gd name="T8" fmla="*/ 7 w 13"/>
                            <a:gd name="T9" fmla="*/ 12 h 12"/>
                            <a:gd name="T10" fmla="*/ 11 w 13"/>
                            <a:gd name="T11" fmla="*/ 11 h 12"/>
                            <a:gd name="T12" fmla="*/ 12 w 13"/>
                            <a:gd name="T13" fmla="*/ 4 h 12"/>
                            <a:gd name="T14" fmla="*/ 11 w 13"/>
                            <a:gd name="T15" fmla="*/ 2 h 12"/>
                            <a:gd name="T16" fmla="*/ 7 w 13"/>
                            <a:gd name="T17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3" h="12">
                              <a:moveTo>
                                <a:pt x="7" y="0"/>
                              </a:moveTo>
                              <a:cubicBezTo>
                                <a:pt x="5" y="0"/>
                                <a:pt x="4" y="1"/>
                                <a:pt x="3" y="2"/>
                              </a:cubicBezTo>
                              <a:cubicBezTo>
                                <a:pt x="1" y="3"/>
                                <a:pt x="0" y="6"/>
                                <a:pt x="1" y="9"/>
                              </a:cubicBezTo>
                              <a:cubicBezTo>
                                <a:pt x="1" y="9"/>
                                <a:pt x="2" y="10"/>
                                <a:pt x="2" y="10"/>
                              </a:cubicBezTo>
                              <a:cubicBezTo>
                                <a:pt x="3" y="12"/>
                                <a:pt x="5" y="12"/>
                                <a:pt x="7" y="12"/>
                              </a:cubicBezTo>
                              <a:cubicBezTo>
                                <a:pt x="8" y="12"/>
                                <a:pt x="10" y="12"/>
                                <a:pt x="11" y="11"/>
                              </a:cubicBezTo>
                              <a:cubicBezTo>
                                <a:pt x="13" y="9"/>
                                <a:pt x="13" y="6"/>
                                <a:pt x="12" y="4"/>
                              </a:cubicBezTo>
                              <a:cubicBezTo>
                                <a:pt x="12" y="3"/>
                                <a:pt x="12" y="3"/>
                                <a:pt x="11" y="2"/>
                              </a:cubicBezTo>
                              <a:cubicBezTo>
                                <a:pt x="10" y="1"/>
                                <a:pt x="8" y="0"/>
                                <a:pt x="7" y="0"/>
                              </a:cubicBezTo>
                            </a:path>
                          </a:pathLst>
                        </a:custGeom>
                        <a:solidFill>
                          <a:srgbClr val="D9EBC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26" style="position:absolute;margin-left:46.1pt;margin-top:-7.1pt;width:3.05pt;height: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" path="m7,c5,,4,1,3,2,1,3,,6,1,9v,,1,1,1,1c3,12,5,12,7,12v1,,3,,4,-1c13,9,13,6,12,4v,-1,,-1,-1,-2c10,1,8,,7,e" fillcolor="#d9ebc2" stroked="f">
                <v:path arrowok="t" o:connecttype="custom" o:connectlocs="20857,0;8939,5821;2980,26194;5959,29104;20857,34925;32776,32015;35755,11642;32776,5821;20857,0" o:connectangles="0,0,0,0,0,0,0,0,0"/>
              </v:shape>
            </w:pict>
          </mc:Fallback>
        </mc:AlternateContent>
      </w:r>
    </w:p>
    <w:sectPr w:rsidR="003E07A9" w:rsidSect="007C754E">
      <w:pgSz w:w="8640" w:h="576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3F0"/>
    <w:rsid w:val="000023F0"/>
    <w:rsid w:val="00015DEB"/>
    <w:rsid w:val="000D372C"/>
    <w:rsid w:val="000D4691"/>
    <w:rsid w:val="000F7999"/>
    <w:rsid w:val="002E24EC"/>
    <w:rsid w:val="003E07A9"/>
    <w:rsid w:val="0042554D"/>
    <w:rsid w:val="00477D75"/>
    <w:rsid w:val="004C616F"/>
    <w:rsid w:val="004F6FDF"/>
    <w:rsid w:val="006E7C61"/>
    <w:rsid w:val="007C754E"/>
    <w:rsid w:val="007E782C"/>
    <w:rsid w:val="008A1035"/>
    <w:rsid w:val="00A37C95"/>
    <w:rsid w:val="00A4106D"/>
    <w:rsid w:val="00B16C2F"/>
    <w:rsid w:val="00BC0903"/>
    <w:rsid w:val="00BE56A0"/>
    <w:rsid w:val="00C24191"/>
    <w:rsid w:val="00C65DC6"/>
    <w:rsid w:val="00C8344B"/>
    <w:rsid w:val="00CA520D"/>
    <w:rsid w:val="00CB0BD8"/>
    <w:rsid w:val="00E5302C"/>
    <w:rsid w:val="00F06767"/>
    <w:rsid w:val="00F50C02"/>
    <w:rsid w:val="00FE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  <v:textbox inset="0,0,0,0"/>
      <o:colormru v:ext="edit" colors="#a0ce6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691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0D4691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6E7C61"/>
  </w:style>
  <w:style w:type="character" w:styleId="Hyperlink">
    <w:name w:val="Hyperlink"/>
    <w:basedOn w:val="DefaultParagraphFont"/>
    <w:uiPriority w:val="99"/>
    <w:unhideWhenUsed/>
    <w:rsid w:val="004F6FD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F6FD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691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0D4691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6E7C61"/>
  </w:style>
  <w:style w:type="character" w:styleId="Hyperlink">
    <w:name w:val="Hyperlink"/>
    <w:basedOn w:val="DefaultParagraphFont"/>
    <w:uiPriority w:val="99"/>
    <w:unhideWhenUsed/>
    <w:rsid w:val="004F6FD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F6F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FlintRiver.org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file:///\\angler99\Inkd_G\pressp0509%20(INKD)\2_In_Progress\Sharmila\062509\d_mmace_greenfeind_pc_4x6_h\floral.p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michiganrivernews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file:///\\angler99\Inkd_G\pressp0509%20(INKD)\2_In_Progress\Sharmila\062509\d_mmace_greenfeind_pc_4x6_h\line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file:///\\angler99\Inkd_G\pressp0509%20(INKD)\2_In_Progress\Sharmila\062509\d_mmace_greenfeind_pc_4x6_h\floral1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fedewa\AppData\Roaming\Microsoft\Templates\Inkd_EcoPostcard_Bac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7E2D820-8F43-4542-B6D5-C5B2324BD4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Inkd_EcoPostcard_Back</Template>
  <TotalTime>641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rfedewa</dc:creator>
  <cp:lastModifiedBy>rfedewa</cp:lastModifiedBy>
  <cp:revision>3</cp:revision>
  <dcterms:created xsi:type="dcterms:W3CDTF">2011-09-29T16:18:00Z</dcterms:created>
  <dcterms:modified xsi:type="dcterms:W3CDTF">2011-10-19T14:32:00Z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TC101874427</vt:lpwstr>
  </property>
</Properties>
</file>